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1886" w14:textId="77777777" w:rsidR="00E00AA6" w:rsidRPr="00363BDC" w:rsidRDefault="00E00AA6" w:rsidP="00E00AA6">
      <w:pPr>
        <w:spacing w:line="240" w:lineRule="auto"/>
        <w:ind w:firstLine="0"/>
        <w:jc w:val="center"/>
      </w:pPr>
      <w:bookmarkStart w:id="0" w:name="_Hlk51854832"/>
      <w:bookmarkEnd w:id="0"/>
      <w:r w:rsidRPr="00363BDC">
        <w:t>Министерство науки и высшего образования Российской Федерации</w:t>
      </w:r>
    </w:p>
    <w:p w14:paraId="4BC890B7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Федеральное государственное автономное образовательное</w:t>
      </w:r>
      <w:r w:rsidRPr="00363BDC">
        <w:rPr>
          <w:rFonts w:ascii="Times New Roman" w:hAnsi="Times New Roman" w:cs="Times New Roman"/>
        </w:rPr>
        <w:br/>
        <w:t>учреждение высшего образования</w:t>
      </w:r>
      <w:r w:rsidRPr="00363BDC">
        <w:rPr>
          <w:rFonts w:ascii="Times New Roman" w:hAnsi="Times New Roman" w:cs="Times New Roman"/>
        </w:rPr>
        <w:br/>
        <w:t>«ЮЖНЫЙ ФЕДЕРАЛЬНЫЙ УНИВЕРСИТЕТ»</w:t>
      </w:r>
    </w:p>
    <w:p w14:paraId="6864939F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(ФГАОУ ВО «ЮФУ»)</w:t>
      </w:r>
    </w:p>
    <w:p w14:paraId="75801E1D" w14:textId="77777777" w:rsidR="00E00AA6" w:rsidRPr="004B576F" w:rsidRDefault="00E00AA6" w:rsidP="00E00AA6">
      <w:pPr>
        <w:pStyle w:val="ac"/>
        <w:rPr>
          <w:rFonts w:ascii="Times New Roman" w:hAnsi="Times New Roman" w:cs="Times New Roman"/>
        </w:rPr>
      </w:pPr>
    </w:p>
    <w:p w14:paraId="4F103931" w14:textId="77777777" w:rsidR="00E00AA6" w:rsidRPr="00363BDC" w:rsidRDefault="00E00AA6" w:rsidP="00E00AA6">
      <w:pPr>
        <w:pStyle w:val="a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Институт компьютерных технологий и информационной безопасности</w:t>
      </w:r>
    </w:p>
    <w:p w14:paraId="3C6EF3FA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  <w:r w:rsidRPr="00363BDC">
        <w:rPr>
          <w:rFonts w:cs="Times New Roman"/>
        </w:rPr>
        <w:t>Кафедра Вычислительной техники</w:t>
      </w:r>
    </w:p>
    <w:p w14:paraId="07929C3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1E80582E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CC3A0E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800564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FFA702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5AE69C1" w14:textId="414A52C6" w:rsidR="00E00AA6" w:rsidRPr="00653FF3" w:rsidRDefault="00E00AA6" w:rsidP="00E00AA6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93237D">
        <w:rPr>
          <w:rFonts w:cs="Times New Roman"/>
          <w:szCs w:val="28"/>
        </w:rPr>
        <w:t>5</w:t>
      </w:r>
    </w:p>
    <w:p w14:paraId="47E025B2" w14:textId="0F4D5607" w:rsidR="00C52AB9" w:rsidRPr="00C52AB9" w:rsidRDefault="00E00AA6" w:rsidP="00C52AB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65598">
        <w:rPr>
          <w:rFonts w:cs="Times New Roman"/>
          <w:szCs w:val="28"/>
        </w:rPr>
        <w:t xml:space="preserve">по курсу: </w:t>
      </w:r>
      <w:r w:rsidR="00C52AB9" w:rsidRPr="00C52AB9">
        <w:rPr>
          <w:rFonts w:cs="Times New Roman"/>
          <w:szCs w:val="28"/>
        </w:rPr>
        <w:t>«</w:t>
      </w:r>
      <w:r w:rsidR="00FF72B7" w:rsidRPr="00FF72B7">
        <w:t>Конвейерная реализация КИХ-фильтра на ПЛИС</w:t>
      </w:r>
      <w:r w:rsidR="00C52AB9" w:rsidRPr="00C52AB9">
        <w:rPr>
          <w:rFonts w:cs="Times New Roman"/>
          <w:szCs w:val="28"/>
        </w:rPr>
        <w:t>»</w:t>
      </w:r>
    </w:p>
    <w:p w14:paraId="4E5CE944" w14:textId="77777777" w:rsidR="00E00AA6" w:rsidRPr="002C23A1" w:rsidRDefault="00E00AA6" w:rsidP="00E00A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D6DC379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56F0D6C4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06C06E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B52973F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2A81547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E92D19E" w14:textId="77777777" w:rsidR="00E00AA6" w:rsidRPr="00187B6E" w:rsidRDefault="00E00AA6" w:rsidP="00E00AA6">
      <w:pPr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Выполнил</w:t>
      </w:r>
    </w:p>
    <w:p w14:paraId="2180798F" w14:textId="2096B825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Студент группы КТсо</w:t>
      </w:r>
      <w:r>
        <w:rPr>
          <w:rFonts w:eastAsia="Calibri" w:cs="Times New Roman"/>
        </w:rPr>
        <w:t>4</w:t>
      </w:r>
      <w:r w:rsidRPr="00187B6E">
        <w:rPr>
          <w:rFonts w:eastAsia="Calibri" w:cs="Times New Roman"/>
        </w:rPr>
        <w:t>-2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AE2DF7">
        <w:rPr>
          <w:rFonts w:eastAsia="Calibri" w:cs="Times New Roman"/>
        </w:rPr>
        <w:t>Барков И</w:t>
      </w:r>
      <w:r>
        <w:rPr>
          <w:rFonts w:eastAsia="Calibri" w:cs="Times New Roman"/>
        </w:rPr>
        <w:t>. В.</w:t>
      </w:r>
    </w:p>
    <w:p w14:paraId="58C430A6" w14:textId="77777777" w:rsidR="00E00AA6" w:rsidRDefault="00E00AA6" w:rsidP="00E00AA6">
      <w:pPr>
        <w:tabs>
          <w:tab w:val="left" w:pos="3686"/>
          <w:tab w:val="left" w:leader="underscore" w:pos="5954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</w:p>
    <w:p w14:paraId="798B3801" w14:textId="77777777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cs="Times New Roman"/>
        </w:rPr>
      </w:pPr>
      <w:r>
        <w:rPr>
          <w:rFonts w:eastAsia="Calibri" w:cs="Times New Roman"/>
        </w:rPr>
        <w:tab/>
      </w:r>
    </w:p>
    <w:p w14:paraId="6CF06730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5DB37AC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979CBC8" w14:textId="77777777" w:rsidR="00E00AA6" w:rsidRPr="00187B6E" w:rsidRDefault="00E00AA6" w:rsidP="00E00AA6">
      <w:pPr>
        <w:tabs>
          <w:tab w:val="left" w:pos="3544"/>
          <w:tab w:val="left" w:leader="underscore" w:pos="5670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Принял</w:t>
      </w:r>
    </w:p>
    <w:p w14:paraId="608B86EE" w14:textId="64F43C44" w:rsidR="00E00AA6" w:rsidRPr="00187B6E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Доцент кафедры </w:t>
      </w:r>
      <w:r w:rsidR="00C52AB9">
        <w:rPr>
          <w:rFonts w:eastAsia="Calibri" w:cs="Times New Roman"/>
        </w:rPr>
        <w:t>ВТ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FB5A84">
        <w:rPr>
          <w:rFonts w:eastAsia="Calibri" w:cs="Times New Roman"/>
        </w:rPr>
        <w:t>Алексеев К. Н.</w:t>
      </w:r>
    </w:p>
    <w:p w14:paraId="63C4390B" w14:textId="77777777" w:rsidR="00E00AA6" w:rsidRDefault="00E00AA6" w:rsidP="00E00AA6">
      <w:pPr>
        <w:tabs>
          <w:tab w:val="left" w:pos="1839"/>
        </w:tabs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3D1822E4" w14:textId="77777777" w:rsidR="00C73110" w:rsidRDefault="00C73110" w:rsidP="00BB3016">
      <w:pPr>
        <w:pStyle w:val="Heading1"/>
      </w:pPr>
      <w:r>
        <w:lastRenderedPageBreak/>
        <w:t xml:space="preserve">Цель работы. </w:t>
      </w:r>
    </w:p>
    <w:p w14:paraId="6C0DF06A" w14:textId="77777777" w:rsidR="00923E59" w:rsidRDefault="00923E59" w:rsidP="006F5456">
      <w:pPr>
        <w:ind w:firstLine="708"/>
      </w:pPr>
      <w:r>
        <w:t>Лабораторная работа №5 нацелена на изучение принципов аппаратной конвейерной реализации блока КИХ-фильтрации цифрового сигнала. Также лабораторная работа направлена на: изучение студентами принципов использования ПЛИС в области цифровой обработки сигналов; изучение принципов построения параллельных схем; изучение принципов аппаратной реализации алгоритмов с «плавающим окном».</w:t>
      </w:r>
    </w:p>
    <w:p w14:paraId="061BCBC0" w14:textId="28D0A2FE" w:rsidR="00805290" w:rsidRDefault="00805290" w:rsidP="00F05B64">
      <w:pPr>
        <w:ind w:firstLine="708"/>
      </w:pPr>
      <w:r>
        <w:t>Вариант 1</w:t>
      </w:r>
    </w:p>
    <w:p w14:paraId="19077C41" w14:textId="000F12BE" w:rsidR="00F05B64" w:rsidRDefault="003B7241" w:rsidP="003B7241">
      <w:pPr>
        <w:ind w:firstLine="708"/>
        <w:jc w:val="center"/>
      </w:pPr>
      <w:r>
        <w:rPr>
          <w:noProof/>
        </w:rPr>
        <w:drawing>
          <wp:inline distT="0" distB="0" distL="0" distR="0" wp14:anchorId="5D4EA4D1" wp14:editId="36785C94">
            <wp:extent cx="3581773" cy="2124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73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764"/>
        <w:gridCol w:w="658"/>
        <w:gridCol w:w="658"/>
        <w:gridCol w:w="659"/>
        <w:gridCol w:w="659"/>
        <w:gridCol w:w="659"/>
        <w:gridCol w:w="659"/>
        <w:gridCol w:w="659"/>
        <w:gridCol w:w="1714"/>
        <w:gridCol w:w="1760"/>
      </w:tblGrid>
      <w:tr w:rsidR="00FE0325" w:rsidRPr="00B73EDC" w14:paraId="2A380D57" w14:textId="285C5486" w:rsidTr="00FE0325">
        <w:trPr>
          <w:jc w:val="center"/>
        </w:trPr>
        <w:tc>
          <w:tcPr>
            <w:tcW w:w="1260" w:type="dxa"/>
            <w:gridSpan w:val="2"/>
          </w:tcPr>
          <w:p w14:paraId="21ED9160" w14:textId="55C10410" w:rsidR="00FE0325" w:rsidRPr="00B73EDC" w:rsidRDefault="00FE0325" w:rsidP="006F5456">
            <w:pPr>
              <w:ind w:firstLine="0"/>
              <w:rPr>
                <w:szCs w:val="28"/>
              </w:rPr>
            </w:pPr>
            <w:r w:rsidRPr="00B73EDC">
              <w:rPr>
                <w:szCs w:val="28"/>
              </w:rPr>
              <w:t>№</w:t>
            </w:r>
          </w:p>
        </w:tc>
        <w:tc>
          <w:tcPr>
            <w:tcW w:w="658" w:type="dxa"/>
          </w:tcPr>
          <w:p w14:paraId="31EECD3E" w14:textId="7B2ACD33" w:rsidR="00FE0325" w:rsidRPr="00B73EDC" w:rsidRDefault="00FE0325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1</w:t>
            </w:r>
          </w:p>
        </w:tc>
        <w:tc>
          <w:tcPr>
            <w:tcW w:w="658" w:type="dxa"/>
          </w:tcPr>
          <w:p w14:paraId="3144944C" w14:textId="340F163D" w:rsidR="00FE0325" w:rsidRPr="00B73EDC" w:rsidRDefault="00FE0325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2</w:t>
            </w:r>
          </w:p>
        </w:tc>
        <w:tc>
          <w:tcPr>
            <w:tcW w:w="659" w:type="dxa"/>
          </w:tcPr>
          <w:p w14:paraId="2EF9FA1B" w14:textId="41D4ED9D" w:rsidR="00FE0325" w:rsidRPr="00B73EDC" w:rsidRDefault="00FE0325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3</w:t>
            </w:r>
          </w:p>
        </w:tc>
        <w:tc>
          <w:tcPr>
            <w:tcW w:w="659" w:type="dxa"/>
          </w:tcPr>
          <w:p w14:paraId="46FCB71F" w14:textId="20AC7681" w:rsidR="00FE0325" w:rsidRPr="00B73EDC" w:rsidRDefault="00FE0325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4</w:t>
            </w:r>
          </w:p>
        </w:tc>
        <w:tc>
          <w:tcPr>
            <w:tcW w:w="659" w:type="dxa"/>
          </w:tcPr>
          <w:p w14:paraId="680A0DE1" w14:textId="134AFDDF" w:rsidR="00FE0325" w:rsidRPr="00B73EDC" w:rsidRDefault="00FE0325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5</w:t>
            </w:r>
          </w:p>
        </w:tc>
        <w:tc>
          <w:tcPr>
            <w:tcW w:w="659" w:type="dxa"/>
          </w:tcPr>
          <w:p w14:paraId="64C366F9" w14:textId="3EFA00AB" w:rsidR="00FE0325" w:rsidRPr="00B73EDC" w:rsidRDefault="00FE0325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6</w:t>
            </w:r>
          </w:p>
        </w:tc>
        <w:tc>
          <w:tcPr>
            <w:tcW w:w="659" w:type="dxa"/>
          </w:tcPr>
          <w:p w14:paraId="3752506C" w14:textId="17F883DA" w:rsidR="00FE0325" w:rsidRPr="00B73EDC" w:rsidRDefault="00FE0325" w:rsidP="00A111B0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7</w:t>
            </w:r>
          </w:p>
        </w:tc>
        <w:tc>
          <w:tcPr>
            <w:tcW w:w="1714" w:type="dxa"/>
          </w:tcPr>
          <w:p w14:paraId="2FC2326E" w14:textId="28D54B81" w:rsidR="00FE0325" w:rsidRPr="00B73EDC" w:rsidRDefault="00FE0325" w:rsidP="00A111B0">
            <w:pPr>
              <w:ind w:firstLine="0"/>
              <w:jc w:val="center"/>
              <w:rPr>
                <w:szCs w:val="28"/>
                <w:lang w:val="en-US"/>
              </w:rPr>
            </w:pPr>
            <w:r>
              <w:t>Латентность операции умножения:</w:t>
            </w:r>
          </w:p>
        </w:tc>
        <w:tc>
          <w:tcPr>
            <w:tcW w:w="1760" w:type="dxa"/>
          </w:tcPr>
          <w:p w14:paraId="792366D4" w14:textId="23E09128" w:rsidR="00FE0325" w:rsidRDefault="00FE0325" w:rsidP="00A111B0">
            <w:pPr>
              <w:ind w:firstLine="0"/>
              <w:jc w:val="center"/>
            </w:pPr>
            <w:r>
              <w:t>Разрядность:</w:t>
            </w:r>
          </w:p>
        </w:tc>
      </w:tr>
      <w:tr w:rsidR="00FE0325" w:rsidRPr="00B73EDC" w14:paraId="230EBAFA" w14:textId="5E2CBE29" w:rsidTr="00FE0325">
        <w:trPr>
          <w:jc w:val="center"/>
        </w:trPr>
        <w:tc>
          <w:tcPr>
            <w:tcW w:w="496" w:type="dxa"/>
            <w:vMerge w:val="restart"/>
          </w:tcPr>
          <w:p w14:paraId="43649673" w14:textId="65D435E1" w:rsidR="00FE0325" w:rsidRPr="008C2878" w:rsidRDefault="00FE0325" w:rsidP="006F545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64" w:type="dxa"/>
          </w:tcPr>
          <w:p w14:paraId="04EC9D70" w14:textId="2CFD1B22" w:rsidR="00FE0325" w:rsidRPr="00B73EDC" w:rsidRDefault="00FE0325" w:rsidP="006F5456">
            <w:pPr>
              <w:ind w:firstLine="0"/>
              <w:rPr>
                <w:szCs w:val="28"/>
              </w:rPr>
            </w:pPr>
            <w:r w:rsidRPr="00B73EDC">
              <w:rPr>
                <w:szCs w:val="28"/>
                <w:lang w:val="en-US"/>
              </w:rPr>
              <w:t xml:space="preserve">F, </w:t>
            </w:r>
            <w:r w:rsidRPr="00B73EDC">
              <w:rPr>
                <w:szCs w:val="28"/>
              </w:rPr>
              <w:t>кГЦ</w:t>
            </w:r>
          </w:p>
        </w:tc>
        <w:tc>
          <w:tcPr>
            <w:tcW w:w="658" w:type="dxa"/>
          </w:tcPr>
          <w:p w14:paraId="04607522" w14:textId="166EE3D5" w:rsidR="00FE0325" w:rsidRPr="00B73EDC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0.5</w:t>
            </w:r>
          </w:p>
        </w:tc>
        <w:tc>
          <w:tcPr>
            <w:tcW w:w="658" w:type="dxa"/>
          </w:tcPr>
          <w:p w14:paraId="037A499C" w14:textId="44E35D87" w:rsidR="00FE0325" w:rsidRPr="00B73EDC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59" w:type="dxa"/>
          </w:tcPr>
          <w:p w14:paraId="05669841" w14:textId="72F2456F" w:rsidR="00FE0325" w:rsidRPr="00B73EDC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59" w:type="dxa"/>
          </w:tcPr>
          <w:p w14:paraId="4BEB9A07" w14:textId="1537182C" w:rsidR="00FE0325" w:rsidRPr="00B73EDC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59" w:type="dxa"/>
          </w:tcPr>
          <w:p w14:paraId="2880E306" w14:textId="5190666C" w:rsidR="00FE0325" w:rsidRPr="00B73EDC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59" w:type="dxa"/>
          </w:tcPr>
          <w:p w14:paraId="739226E8" w14:textId="573F8640" w:rsidR="00FE0325" w:rsidRPr="00B73EDC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59" w:type="dxa"/>
          </w:tcPr>
          <w:p w14:paraId="48EB884B" w14:textId="3B486ABC" w:rsidR="00FE0325" w:rsidRPr="00B73EDC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714" w:type="dxa"/>
            <w:vMerge w:val="restart"/>
            <w:vAlign w:val="center"/>
          </w:tcPr>
          <w:p w14:paraId="7703849F" w14:textId="6814518C" w:rsidR="00FE0325" w:rsidRDefault="00E03ABC" w:rsidP="00FE0325">
            <w:pPr>
              <w:ind w:firstLine="0"/>
              <w:jc w:val="center"/>
              <w:rPr>
                <w:szCs w:val="28"/>
              </w:rPr>
            </w:pPr>
            <w:r>
              <w:t>3</w:t>
            </w:r>
            <w:r w:rsidR="00FE0325">
              <w:t xml:space="preserve"> тактов</w:t>
            </w:r>
          </w:p>
        </w:tc>
        <w:tc>
          <w:tcPr>
            <w:tcW w:w="1760" w:type="dxa"/>
            <w:vMerge w:val="restart"/>
            <w:vAlign w:val="center"/>
          </w:tcPr>
          <w:p w14:paraId="75882181" w14:textId="44A2441D" w:rsidR="00FE0325" w:rsidRDefault="00E03ABC" w:rsidP="00FE0325">
            <w:pPr>
              <w:ind w:firstLine="0"/>
              <w:jc w:val="center"/>
              <w:rPr>
                <w:szCs w:val="28"/>
              </w:rPr>
            </w:pPr>
            <w:r>
              <w:t>8</w:t>
            </w:r>
            <w:r w:rsidR="00FE0325">
              <w:t xml:space="preserve"> бита</w:t>
            </w:r>
          </w:p>
        </w:tc>
      </w:tr>
      <w:tr w:rsidR="00FE0325" w:rsidRPr="00B73EDC" w14:paraId="15F67899" w14:textId="027A4050" w:rsidTr="00FE0325">
        <w:trPr>
          <w:jc w:val="center"/>
        </w:trPr>
        <w:tc>
          <w:tcPr>
            <w:tcW w:w="496" w:type="dxa"/>
            <w:vMerge/>
          </w:tcPr>
          <w:p w14:paraId="0727C657" w14:textId="77777777" w:rsidR="00FE0325" w:rsidRPr="00B73EDC" w:rsidRDefault="00FE0325" w:rsidP="006F5456">
            <w:pPr>
              <w:ind w:firstLine="0"/>
              <w:rPr>
                <w:szCs w:val="28"/>
              </w:rPr>
            </w:pPr>
          </w:p>
        </w:tc>
        <w:tc>
          <w:tcPr>
            <w:tcW w:w="764" w:type="dxa"/>
          </w:tcPr>
          <w:p w14:paraId="1BF0AFF4" w14:textId="4CD90289" w:rsidR="00FE0325" w:rsidRPr="00B73EDC" w:rsidRDefault="00FE0325" w:rsidP="006F545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A</w:t>
            </w:r>
          </w:p>
        </w:tc>
        <w:tc>
          <w:tcPr>
            <w:tcW w:w="658" w:type="dxa"/>
          </w:tcPr>
          <w:p w14:paraId="7B9AEDE4" w14:textId="745B4340" w:rsidR="00FE0325" w:rsidRPr="00966483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658" w:type="dxa"/>
          </w:tcPr>
          <w:p w14:paraId="01A54442" w14:textId="2C1ECAA9" w:rsidR="00FE0325" w:rsidRPr="00966483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659" w:type="dxa"/>
          </w:tcPr>
          <w:p w14:paraId="3C385857" w14:textId="384D1CF7" w:rsidR="00FE0325" w:rsidRPr="00966483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59" w:type="dxa"/>
          </w:tcPr>
          <w:p w14:paraId="58A1DC92" w14:textId="015D08F9" w:rsidR="00FE0325" w:rsidRPr="00966483" w:rsidRDefault="00FE0325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659" w:type="dxa"/>
          </w:tcPr>
          <w:p w14:paraId="54979F9C" w14:textId="2D6C054C" w:rsidR="00FE0325" w:rsidRPr="00966483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659" w:type="dxa"/>
          </w:tcPr>
          <w:p w14:paraId="57D303F4" w14:textId="2413EE28" w:rsidR="00FE0325" w:rsidRPr="00966483" w:rsidRDefault="00FE0325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659" w:type="dxa"/>
          </w:tcPr>
          <w:p w14:paraId="554B9124" w14:textId="75295473" w:rsidR="00FE0325" w:rsidRPr="00966483" w:rsidRDefault="00E03ABC" w:rsidP="00A111B0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14" w:type="dxa"/>
            <w:vMerge/>
          </w:tcPr>
          <w:p w14:paraId="75857B9D" w14:textId="77777777" w:rsidR="00FE0325" w:rsidRDefault="00FE0325" w:rsidP="00A111B0">
            <w:pPr>
              <w:ind w:firstLine="0"/>
              <w:jc w:val="center"/>
              <w:rPr>
                <w:szCs w:val="28"/>
              </w:rPr>
            </w:pPr>
          </w:p>
        </w:tc>
        <w:tc>
          <w:tcPr>
            <w:tcW w:w="1760" w:type="dxa"/>
            <w:vMerge/>
          </w:tcPr>
          <w:p w14:paraId="2701E6A6" w14:textId="77777777" w:rsidR="00FE0325" w:rsidRDefault="00FE0325" w:rsidP="00A111B0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3CB0A6BD" w14:textId="14F510BE" w:rsidR="006F5456" w:rsidRDefault="00BB3016" w:rsidP="00BD0935">
      <w:pPr>
        <w:pStyle w:val="a9"/>
      </w:pPr>
      <w:r>
        <w:lastRenderedPageBreak/>
        <w:t xml:space="preserve">Выполнение работы </w:t>
      </w:r>
    </w:p>
    <w:p w14:paraId="16E373F6" w14:textId="77777777" w:rsidR="00B24A63" w:rsidRPr="001B0BA9" w:rsidRDefault="00B24A63" w:rsidP="00B24A63">
      <w:r>
        <w:t>Производится построение дискретного сигнала:</w:t>
      </w:r>
    </w:p>
    <w:p w14:paraId="2EE46E9F" w14:textId="77777777" w:rsidR="00B24A63" w:rsidRPr="00A952E7" w:rsidRDefault="00637C28" w:rsidP="00B24A63">
      <w:pPr>
        <w:ind w:firstLine="0"/>
        <w:jc w:val="center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≔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18900438" w14:textId="7E2F7048" w:rsidR="008251F6" w:rsidRDefault="00D3654C" w:rsidP="00D3654C">
      <w:r>
        <w:t>Определяем диапазон частот, относящихся к полосам пропускания и полосам заграждения фильтра. На рисунке 1 проведена линия: все, что выше нее является полосой пропускания, а ниже заграждения.</w:t>
      </w:r>
    </w:p>
    <w:p w14:paraId="72AFD970" w14:textId="77777777" w:rsidR="00D3654C" w:rsidRDefault="00D3654C" w:rsidP="00D3654C">
      <w:pPr>
        <w:keepNext/>
        <w:ind w:firstLine="0"/>
      </w:pPr>
      <w:r>
        <w:rPr>
          <w:noProof/>
        </w:rPr>
        <w:drawing>
          <wp:inline distT="0" distB="0" distL="0" distR="0" wp14:anchorId="19FD60CE" wp14:editId="0BEF52B5">
            <wp:extent cx="5940425" cy="4480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E58D" w14:textId="23B3C993" w:rsidR="00627DE5" w:rsidRDefault="00D3654C" w:rsidP="00627DE5">
      <w:pPr>
        <w:pStyle w:val="Caption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D3654C">
        <w:rPr>
          <w:i w:val="0"/>
          <w:iCs w:val="0"/>
          <w:sz w:val="28"/>
          <w:szCs w:val="28"/>
        </w:rPr>
        <w:t xml:space="preserve">Рисунок </w:t>
      </w:r>
      <w:r w:rsidRPr="00D3654C">
        <w:rPr>
          <w:i w:val="0"/>
          <w:iCs w:val="0"/>
          <w:sz w:val="28"/>
          <w:szCs w:val="28"/>
        </w:rPr>
        <w:fldChar w:fldCharType="begin"/>
      </w:r>
      <w:r w:rsidRPr="00D3654C">
        <w:rPr>
          <w:i w:val="0"/>
          <w:iCs w:val="0"/>
          <w:sz w:val="28"/>
          <w:szCs w:val="28"/>
        </w:rPr>
        <w:instrText xml:space="preserve"> SEQ Рисунок \* ARABIC </w:instrText>
      </w:r>
      <w:r w:rsidRPr="00D3654C">
        <w:rPr>
          <w:i w:val="0"/>
          <w:iCs w:val="0"/>
          <w:sz w:val="28"/>
          <w:szCs w:val="28"/>
        </w:rPr>
        <w:fldChar w:fldCharType="separate"/>
      </w:r>
      <w:r w:rsidR="002F0DC3">
        <w:rPr>
          <w:i w:val="0"/>
          <w:iCs w:val="0"/>
          <w:noProof/>
          <w:sz w:val="28"/>
          <w:szCs w:val="28"/>
        </w:rPr>
        <w:t>1</w:t>
      </w:r>
      <w:r w:rsidRPr="00D3654C">
        <w:rPr>
          <w:i w:val="0"/>
          <w:iCs w:val="0"/>
          <w:sz w:val="28"/>
          <w:szCs w:val="28"/>
        </w:rPr>
        <w:fldChar w:fldCharType="end"/>
      </w:r>
      <w:r w:rsidRPr="00D3654C">
        <w:rPr>
          <w:i w:val="0"/>
          <w:iCs w:val="0"/>
          <w:sz w:val="28"/>
          <w:szCs w:val="28"/>
        </w:rPr>
        <w:t xml:space="preserve"> —</w:t>
      </w:r>
      <w:r w:rsidR="003D180A">
        <w:rPr>
          <w:i w:val="0"/>
          <w:iCs w:val="0"/>
          <w:sz w:val="28"/>
          <w:szCs w:val="28"/>
        </w:rPr>
        <w:t xml:space="preserve"> </w:t>
      </w:r>
      <w:r w:rsidR="003D180A" w:rsidRPr="00A020FA">
        <w:rPr>
          <w:i w:val="0"/>
          <w:iCs w:val="0"/>
          <w:color w:val="auto"/>
          <w:sz w:val="28"/>
          <w:szCs w:val="28"/>
        </w:rPr>
        <w:t>Полоса пропускания фильтра</w:t>
      </w:r>
    </w:p>
    <w:p w14:paraId="125214A7" w14:textId="77777777" w:rsidR="00627DE5" w:rsidRDefault="00627DE5">
      <w:pPr>
        <w:rPr>
          <w:rFonts w:asciiTheme="minorHAnsi" w:hAnsiTheme="minorHAnsi"/>
          <w:szCs w:val="28"/>
        </w:rPr>
      </w:pPr>
      <w:r>
        <w:rPr>
          <w:i/>
          <w:iCs/>
          <w:szCs w:val="28"/>
        </w:rPr>
        <w:br w:type="page"/>
      </w:r>
    </w:p>
    <w:p w14:paraId="7E123834" w14:textId="0250F739" w:rsidR="00627DE5" w:rsidRPr="00D23480" w:rsidRDefault="00627DE5" w:rsidP="00627DE5">
      <w:r>
        <w:lastRenderedPageBreak/>
        <w:t xml:space="preserve">На рисунке ниже представлена схема </w:t>
      </w:r>
      <w:r w:rsidRPr="00627DE5">
        <w:t>КИХ</w:t>
      </w:r>
      <w:r>
        <w:t>-</w:t>
      </w:r>
      <w:r w:rsidRPr="00627DE5">
        <w:t>фильтра с последовательным суммированием с симметричными коэффициентами</w:t>
      </w:r>
      <w:r>
        <w:t xml:space="preserve">, сделанная в </w:t>
      </w:r>
      <w:r>
        <w:rPr>
          <w:lang w:val="en-US"/>
        </w:rPr>
        <w:t>Quartus</w:t>
      </w:r>
      <w:r w:rsidRPr="00627DE5">
        <w:t xml:space="preserve"> </w:t>
      </w:r>
      <w:r>
        <w:rPr>
          <w:lang w:val="en-US"/>
        </w:rPr>
        <w:t>II</w:t>
      </w:r>
      <w:r w:rsidR="00D23480" w:rsidRPr="00D23480">
        <w:t>.</w:t>
      </w:r>
    </w:p>
    <w:p w14:paraId="01628A91" w14:textId="77777777" w:rsidR="00627DE5" w:rsidRDefault="00627DE5" w:rsidP="00627DE5">
      <w:pPr>
        <w:keepNext/>
        <w:spacing w:before="100" w:beforeAutospacing="1" w:after="100" w:afterAutospacing="1" w:line="240" w:lineRule="auto"/>
        <w:ind w:firstLine="0"/>
        <w:jc w:val="left"/>
      </w:pPr>
      <w:r w:rsidRPr="00627DE5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21F733" wp14:editId="3A78F489">
            <wp:extent cx="5745056" cy="402272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56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237D" w14:textId="7FD0B6EB" w:rsidR="00627DE5" w:rsidRDefault="00627DE5" w:rsidP="00627DE5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627DE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27DE5">
        <w:rPr>
          <w:i w:val="0"/>
          <w:iCs w:val="0"/>
          <w:color w:val="auto"/>
          <w:sz w:val="28"/>
          <w:szCs w:val="28"/>
        </w:rPr>
        <w:fldChar w:fldCharType="begin"/>
      </w:r>
      <w:r w:rsidRPr="00627DE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27DE5">
        <w:rPr>
          <w:i w:val="0"/>
          <w:iCs w:val="0"/>
          <w:color w:val="auto"/>
          <w:sz w:val="28"/>
          <w:szCs w:val="28"/>
        </w:rPr>
        <w:fldChar w:fldCharType="separate"/>
      </w:r>
      <w:r w:rsidR="002F0DC3">
        <w:rPr>
          <w:i w:val="0"/>
          <w:iCs w:val="0"/>
          <w:noProof/>
          <w:color w:val="auto"/>
          <w:sz w:val="28"/>
          <w:szCs w:val="28"/>
        </w:rPr>
        <w:t>2</w:t>
      </w:r>
      <w:r w:rsidRPr="00627DE5">
        <w:rPr>
          <w:i w:val="0"/>
          <w:iCs w:val="0"/>
          <w:color w:val="auto"/>
          <w:sz w:val="28"/>
          <w:szCs w:val="28"/>
        </w:rPr>
        <w:fldChar w:fldCharType="end"/>
      </w:r>
      <w:r w:rsidRPr="00627DE5">
        <w:rPr>
          <w:i w:val="0"/>
          <w:iCs w:val="0"/>
          <w:color w:val="auto"/>
          <w:sz w:val="28"/>
          <w:szCs w:val="28"/>
        </w:rPr>
        <w:t xml:space="preserve"> — Схема </w:t>
      </w:r>
      <w:r w:rsidR="009033EC">
        <w:rPr>
          <w:i w:val="0"/>
          <w:iCs w:val="0"/>
          <w:color w:val="auto"/>
          <w:sz w:val="28"/>
          <w:szCs w:val="28"/>
        </w:rPr>
        <w:t>КИХ-</w:t>
      </w:r>
      <w:r w:rsidRPr="00627DE5">
        <w:rPr>
          <w:i w:val="0"/>
          <w:iCs w:val="0"/>
          <w:color w:val="auto"/>
          <w:sz w:val="28"/>
          <w:szCs w:val="28"/>
        </w:rPr>
        <w:t>фильтра</w:t>
      </w:r>
    </w:p>
    <w:p w14:paraId="792832DA" w14:textId="69F98664" w:rsidR="005C402D" w:rsidRPr="00627DE5" w:rsidRDefault="005C402D" w:rsidP="005C402D">
      <w:pPr>
        <w:rPr>
          <w:lang w:eastAsia="ru-RU"/>
        </w:rPr>
      </w:pPr>
      <w:r>
        <w:rPr>
          <w:lang w:eastAsia="ru-RU"/>
        </w:rPr>
        <w:t xml:space="preserve">В итоге общая схема проекта с фильтром, </w:t>
      </w:r>
      <w:r>
        <w:rPr>
          <w:lang w:val="en-US" w:eastAsia="ru-RU"/>
        </w:rPr>
        <w:t>ROM</w:t>
      </w:r>
      <w:r w:rsidRPr="005C402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DPRAM</w:t>
      </w:r>
      <w:r w:rsidRPr="005C402D">
        <w:rPr>
          <w:lang w:eastAsia="ru-RU"/>
        </w:rPr>
        <w:t xml:space="preserve"> </w:t>
      </w:r>
      <w:r>
        <w:rPr>
          <w:lang w:eastAsia="ru-RU"/>
        </w:rPr>
        <w:t>представлена на рисунке 3.</w:t>
      </w:r>
    </w:p>
    <w:p w14:paraId="1A04B672" w14:textId="77777777" w:rsidR="005C402D" w:rsidRDefault="005C402D" w:rsidP="005C402D">
      <w:pPr>
        <w:keepNext/>
        <w:spacing w:before="100" w:beforeAutospacing="1" w:after="100" w:afterAutospacing="1" w:line="240" w:lineRule="auto"/>
        <w:ind w:firstLine="0"/>
        <w:jc w:val="center"/>
      </w:pPr>
      <w:r w:rsidRPr="005C402D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05A40E" wp14:editId="2B0B2BC0">
            <wp:extent cx="5940425" cy="85815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7D8F" w14:textId="61AE76E2" w:rsidR="005C402D" w:rsidRPr="005C402D" w:rsidRDefault="005C402D" w:rsidP="005C402D">
      <w:pPr>
        <w:pStyle w:val="Caption"/>
        <w:jc w:val="center"/>
        <w:rPr>
          <w:rFonts w:eastAsia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5C402D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C402D">
        <w:rPr>
          <w:i w:val="0"/>
          <w:iCs w:val="0"/>
          <w:color w:val="auto"/>
          <w:sz w:val="28"/>
          <w:szCs w:val="28"/>
        </w:rPr>
        <w:fldChar w:fldCharType="begin"/>
      </w:r>
      <w:r w:rsidRPr="005C402D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C402D">
        <w:rPr>
          <w:i w:val="0"/>
          <w:iCs w:val="0"/>
          <w:color w:val="auto"/>
          <w:sz w:val="28"/>
          <w:szCs w:val="28"/>
        </w:rPr>
        <w:fldChar w:fldCharType="separate"/>
      </w:r>
      <w:r w:rsidR="002F0DC3">
        <w:rPr>
          <w:i w:val="0"/>
          <w:iCs w:val="0"/>
          <w:noProof/>
          <w:color w:val="auto"/>
          <w:sz w:val="28"/>
          <w:szCs w:val="28"/>
        </w:rPr>
        <w:t>3</w:t>
      </w:r>
      <w:r w:rsidRPr="005C402D">
        <w:rPr>
          <w:i w:val="0"/>
          <w:iCs w:val="0"/>
          <w:color w:val="auto"/>
          <w:sz w:val="28"/>
          <w:szCs w:val="28"/>
        </w:rPr>
        <w:fldChar w:fldCharType="end"/>
      </w:r>
      <w:r w:rsidRPr="005C402D">
        <w:rPr>
          <w:i w:val="0"/>
          <w:iCs w:val="0"/>
          <w:color w:val="auto"/>
          <w:sz w:val="28"/>
          <w:szCs w:val="28"/>
        </w:rPr>
        <w:t xml:space="preserve"> — Общая схема проекта</w:t>
      </w:r>
    </w:p>
    <w:p w14:paraId="3C864293" w14:textId="14D10C4A" w:rsidR="00627DE5" w:rsidRDefault="00910876" w:rsidP="00627DE5">
      <w:r>
        <w:t>Пример симуляции проекта приведен на рисунке ниже.</w:t>
      </w:r>
    </w:p>
    <w:p w14:paraId="3B6356F2" w14:textId="77777777" w:rsidR="00910876" w:rsidRDefault="00910876" w:rsidP="00910876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284CC58" wp14:editId="27644888">
            <wp:extent cx="5940425" cy="1227974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222A" w14:textId="1FCDBB69" w:rsidR="00910876" w:rsidRDefault="00910876" w:rsidP="00910876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9108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10876">
        <w:rPr>
          <w:i w:val="0"/>
          <w:iCs w:val="0"/>
          <w:color w:val="auto"/>
          <w:sz w:val="28"/>
          <w:szCs w:val="28"/>
        </w:rPr>
        <w:fldChar w:fldCharType="begin"/>
      </w:r>
      <w:r w:rsidRPr="009108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10876">
        <w:rPr>
          <w:i w:val="0"/>
          <w:iCs w:val="0"/>
          <w:color w:val="auto"/>
          <w:sz w:val="28"/>
          <w:szCs w:val="28"/>
        </w:rPr>
        <w:fldChar w:fldCharType="separate"/>
      </w:r>
      <w:r w:rsidR="002F0DC3">
        <w:rPr>
          <w:i w:val="0"/>
          <w:iCs w:val="0"/>
          <w:noProof/>
          <w:color w:val="auto"/>
          <w:sz w:val="28"/>
          <w:szCs w:val="28"/>
        </w:rPr>
        <w:t>4</w:t>
      </w:r>
      <w:r w:rsidRPr="00910876">
        <w:rPr>
          <w:i w:val="0"/>
          <w:iCs w:val="0"/>
          <w:color w:val="auto"/>
          <w:sz w:val="28"/>
          <w:szCs w:val="28"/>
        </w:rPr>
        <w:fldChar w:fldCharType="end"/>
      </w:r>
      <w:r w:rsidRPr="00910876">
        <w:rPr>
          <w:i w:val="0"/>
          <w:iCs w:val="0"/>
          <w:color w:val="auto"/>
          <w:sz w:val="28"/>
          <w:szCs w:val="28"/>
        </w:rPr>
        <w:t xml:space="preserve"> — Симуляция проекта</w:t>
      </w:r>
    </w:p>
    <w:p w14:paraId="4CC49476" w14:textId="34AEDF40" w:rsidR="007F5D6F" w:rsidRPr="008725B6" w:rsidRDefault="008B5D10" w:rsidP="007F5D6F">
      <w:r>
        <w:t xml:space="preserve">Достав данные из </w:t>
      </w:r>
      <w:r>
        <w:rPr>
          <w:lang w:val="en-US"/>
        </w:rPr>
        <w:t>Quartus</w:t>
      </w:r>
      <w:r>
        <w:t xml:space="preserve">, мы заносим их в </w:t>
      </w:r>
      <w:r>
        <w:rPr>
          <w:lang w:val="en-US"/>
        </w:rPr>
        <w:t>Python</w:t>
      </w:r>
      <w:r>
        <w:t xml:space="preserve"> и строим график. Сравнение всех полученных сигналов представлено на рисунке ниже.</w:t>
      </w:r>
      <w:r w:rsidR="00F51C37" w:rsidRPr="00F51C37">
        <w:t xml:space="preserve"> </w:t>
      </w:r>
      <w:r w:rsidR="00F51C37">
        <w:t>Синим цветом указан изначальный сигнал, Зелёным цветом указан э</w:t>
      </w:r>
      <w:r w:rsidR="008725B6">
        <w:t xml:space="preserve">талонный сигнал, и Розовым отфильтрованный сигнал из </w:t>
      </w:r>
      <w:r w:rsidR="008725B6">
        <w:rPr>
          <w:lang w:val="en-US"/>
        </w:rPr>
        <w:t>Quartus</w:t>
      </w:r>
      <w:r w:rsidR="008725B6" w:rsidRPr="008725B6">
        <w:t>.</w:t>
      </w:r>
    </w:p>
    <w:p w14:paraId="5E3041C4" w14:textId="77777777" w:rsidR="008B5D10" w:rsidRDefault="007F5D6F" w:rsidP="008B5D10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E8FCB0F" wp14:editId="33B07FE1">
            <wp:extent cx="5940425" cy="3157312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773A" w14:textId="5B3E1688" w:rsidR="00DF7CE8" w:rsidRPr="008B5D10" w:rsidRDefault="008B5D10" w:rsidP="008B5D10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8B5D1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B5D10">
        <w:rPr>
          <w:i w:val="0"/>
          <w:iCs w:val="0"/>
          <w:color w:val="auto"/>
          <w:sz w:val="28"/>
          <w:szCs w:val="28"/>
        </w:rPr>
        <w:fldChar w:fldCharType="begin"/>
      </w:r>
      <w:r w:rsidRPr="008B5D1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B5D10">
        <w:rPr>
          <w:i w:val="0"/>
          <w:iCs w:val="0"/>
          <w:color w:val="auto"/>
          <w:sz w:val="28"/>
          <w:szCs w:val="28"/>
        </w:rPr>
        <w:fldChar w:fldCharType="separate"/>
      </w:r>
      <w:r w:rsidR="002F0DC3">
        <w:rPr>
          <w:i w:val="0"/>
          <w:iCs w:val="0"/>
          <w:noProof/>
          <w:color w:val="auto"/>
          <w:sz w:val="28"/>
          <w:szCs w:val="28"/>
        </w:rPr>
        <w:t>5</w:t>
      </w:r>
      <w:r w:rsidRPr="008B5D10">
        <w:rPr>
          <w:i w:val="0"/>
          <w:iCs w:val="0"/>
          <w:color w:val="auto"/>
          <w:sz w:val="28"/>
          <w:szCs w:val="28"/>
        </w:rPr>
        <w:fldChar w:fldCharType="end"/>
      </w:r>
      <w:r w:rsidRPr="004F1BB6">
        <w:rPr>
          <w:i w:val="0"/>
          <w:iCs w:val="0"/>
          <w:color w:val="auto"/>
          <w:sz w:val="28"/>
          <w:szCs w:val="28"/>
        </w:rPr>
        <w:t xml:space="preserve"> — </w:t>
      </w:r>
      <w:r w:rsidRPr="008B5D10">
        <w:rPr>
          <w:i w:val="0"/>
          <w:iCs w:val="0"/>
          <w:color w:val="auto"/>
          <w:sz w:val="28"/>
          <w:szCs w:val="28"/>
        </w:rPr>
        <w:t>Сравнение полученных сигналов</w:t>
      </w:r>
    </w:p>
    <w:p w14:paraId="080BF238" w14:textId="60739A57" w:rsidR="00DF7CE8" w:rsidRPr="004F1BB6" w:rsidRDefault="004F1BB6" w:rsidP="004F1BB6">
      <w:pPr>
        <w:pStyle w:val="a4"/>
      </w:pPr>
      <w:r>
        <w:t xml:space="preserve">На рисунке 6 представлена </w:t>
      </w:r>
      <w:r>
        <w:rPr>
          <w:lang w:val="en-US"/>
        </w:rPr>
        <w:t>RTL</w:t>
      </w:r>
      <w:r w:rsidRPr="004F1BB6">
        <w:t>-</w:t>
      </w:r>
      <w:r>
        <w:t>схема проекта.</w:t>
      </w:r>
    </w:p>
    <w:p w14:paraId="444B2EF0" w14:textId="77777777" w:rsidR="004F1BB6" w:rsidRDefault="00DF7CE8" w:rsidP="004F1BB6">
      <w:pPr>
        <w:keepNext/>
        <w:ind w:firstLine="0"/>
      </w:pPr>
      <w:r w:rsidRPr="00DF7CE8">
        <w:rPr>
          <w:noProof/>
        </w:rPr>
        <w:drawing>
          <wp:inline distT="0" distB="0" distL="0" distR="0" wp14:anchorId="0CAD1FBC" wp14:editId="2ABCFDE1">
            <wp:extent cx="5810634" cy="1301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678" cy="130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619E6" w14:textId="1D851E42" w:rsidR="00910876" w:rsidRDefault="004F1BB6" w:rsidP="004F1BB6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4F1BB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F1BB6">
        <w:rPr>
          <w:i w:val="0"/>
          <w:iCs w:val="0"/>
          <w:color w:val="auto"/>
          <w:sz w:val="28"/>
          <w:szCs w:val="28"/>
        </w:rPr>
        <w:fldChar w:fldCharType="begin"/>
      </w:r>
      <w:r w:rsidRPr="004F1BB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F1BB6">
        <w:rPr>
          <w:i w:val="0"/>
          <w:iCs w:val="0"/>
          <w:color w:val="auto"/>
          <w:sz w:val="28"/>
          <w:szCs w:val="28"/>
        </w:rPr>
        <w:fldChar w:fldCharType="separate"/>
      </w:r>
      <w:r w:rsidR="002F0DC3">
        <w:rPr>
          <w:i w:val="0"/>
          <w:iCs w:val="0"/>
          <w:noProof/>
          <w:color w:val="auto"/>
          <w:sz w:val="28"/>
          <w:szCs w:val="28"/>
        </w:rPr>
        <w:t>6</w:t>
      </w:r>
      <w:r w:rsidRPr="004F1BB6">
        <w:rPr>
          <w:i w:val="0"/>
          <w:iCs w:val="0"/>
          <w:color w:val="auto"/>
          <w:sz w:val="28"/>
          <w:szCs w:val="28"/>
        </w:rPr>
        <w:fldChar w:fldCharType="end"/>
      </w:r>
      <w:r w:rsidRPr="004F1BB6">
        <w:rPr>
          <w:i w:val="0"/>
          <w:iCs w:val="0"/>
          <w:color w:val="auto"/>
          <w:sz w:val="28"/>
          <w:szCs w:val="28"/>
        </w:rPr>
        <w:t xml:space="preserve"> — </w:t>
      </w:r>
      <w:r w:rsidRPr="004F1BB6">
        <w:rPr>
          <w:i w:val="0"/>
          <w:iCs w:val="0"/>
          <w:color w:val="auto"/>
          <w:sz w:val="28"/>
          <w:szCs w:val="28"/>
          <w:lang w:val="en-US"/>
        </w:rPr>
        <w:t>RTL</w:t>
      </w:r>
      <w:r w:rsidR="00D528D6">
        <w:rPr>
          <w:i w:val="0"/>
          <w:iCs w:val="0"/>
          <w:color w:val="auto"/>
          <w:sz w:val="28"/>
          <w:szCs w:val="28"/>
        </w:rPr>
        <w:t>-</w:t>
      </w:r>
      <w:r w:rsidRPr="004F1BB6">
        <w:rPr>
          <w:i w:val="0"/>
          <w:iCs w:val="0"/>
          <w:color w:val="auto"/>
          <w:sz w:val="28"/>
          <w:szCs w:val="28"/>
        </w:rPr>
        <w:t>схема проекта</w:t>
      </w:r>
    </w:p>
    <w:p w14:paraId="179B134E" w14:textId="6B3983D6" w:rsidR="00D528D6" w:rsidRPr="00D528D6" w:rsidRDefault="00D528D6" w:rsidP="00D528D6">
      <w:r>
        <w:t>На рисунках 7 представлена схема КИХ-фильтра.</w:t>
      </w:r>
    </w:p>
    <w:p w14:paraId="4D3F8561" w14:textId="77777777" w:rsidR="0082226C" w:rsidRDefault="00DF7CE8" w:rsidP="0082226C">
      <w:pPr>
        <w:keepNext/>
        <w:ind w:firstLine="0"/>
      </w:pPr>
      <w:r w:rsidRPr="00DF7CE8">
        <w:rPr>
          <w:noProof/>
        </w:rPr>
        <w:lastRenderedPageBreak/>
        <w:drawing>
          <wp:inline distT="0" distB="0" distL="0" distR="0" wp14:anchorId="711193C6" wp14:editId="15D2DA5A">
            <wp:extent cx="5940425" cy="1045197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A96" w14:textId="701DD1CE" w:rsidR="00DF7CE8" w:rsidRPr="0082226C" w:rsidRDefault="0082226C" w:rsidP="0082226C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82226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2226C">
        <w:rPr>
          <w:i w:val="0"/>
          <w:iCs w:val="0"/>
          <w:color w:val="auto"/>
          <w:sz w:val="28"/>
          <w:szCs w:val="28"/>
        </w:rPr>
        <w:fldChar w:fldCharType="begin"/>
      </w:r>
      <w:r w:rsidRPr="0082226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2226C">
        <w:rPr>
          <w:i w:val="0"/>
          <w:iCs w:val="0"/>
          <w:color w:val="auto"/>
          <w:sz w:val="28"/>
          <w:szCs w:val="28"/>
        </w:rPr>
        <w:fldChar w:fldCharType="separate"/>
      </w:r>
      <w:r w:rsidR="002F0DC3">
        <w:rPr>
          <w:i w:val="0"/>
          <w:iCs w:val="0"/>
          <w:noProof/>
          <w:color w:val="auto"/>
          <w:sz w:val="28"/>
          <w:szCs w:val="28"/>
        </w:rPr>
        <w:t>7</w:t>
      </w:r>
      <w:r w:rsidRPr="0082226C">
        <w:rPr>
          <w:i w:val="0"/>
          <w:iCs w:val="0"/>
          <w:color w:val="auto"/>
          <w:sz w:val="28"/>
          <w:szCs w:val="28"/>
        </w:rPr>
        <w:fldChar w:fldCharType="end"/>
      </w:r>
      <w:r w:rsidRPr="0082226C">
        <w:rPr>
          <w:i w:val="0"/>
          <w:iCs w:val="0"/>
          <w:color w:val="auto"/>
          <w:sz w:val="28"/>
          <w:szCs w:val="28"/>
        </w:rPr>
        <w:t xml:space="preserve"> —</w:t>
      </w:r>
      <w:r w:rsidR="00637C28">
        <w:rPr>
          <w:i w:val="0"/>
          <w:iCs w:val="0"/>
          <w:color w:val="auto"/>
          <w:sz w:val="28"/>
          <w:szCs w:val="28"/>
        </w:rPr>
        <w:t xml:space="preserve"> </w:t>
      </w:r>
      <w:r w:rsidRPr="0082226C">
        <w:rPr>
          <w:i w:val="0"/>
          <w:iCs w:val="0"/>
          <w:color w:val="auto"/>
          <w:sz w:val="28"/>
          <w:szCs w:val="28"/>
          <w:lang w:val="en-US"/>
        </w:rPr>
        <w:t>RTL</w:t>
      </w:r>
      <w:r w:rsidRPr="00A53A49">
        <w:rPr>
          <w:i w:val="0"/>
          <w:iCs w:val="0"/>
          <w:color w:val="auto"/>
          <w:sz w:val="28"/>
          <w:szCs w:val="28"/>
        </w:rPr>
        <w:t>-</w:t>
      </w:r>
      <w:r w:rsidRPr="0082226C">
        <w:rPr>
          <w:i w:val="0"/>
          <w:iCs w:val="0"/>
          <w:color w:val="auto"/>
          <w:sz w:val="28"/>
          <w:szCs w:val="28"/>
        </w:rPr>
        <w:t>схем</w:t>
      </w:r>
      <w:r w:rsidR="00637C28">
        <w:rPr>
          <w:i w:val="0"/>
          <w:iCs w:val="0"/>
          <w:color w:val="auto"/>
          <w:sz w:val="28"/>
          <w:szCs w:val="28"/>
        </w:rPr>
        <w:t>а</w:t>
      </w:r>
      <w:r w:rsidRPr="0082226C">
        <w:rPr>
          <w:i w:val="0"/>
          <w:iCs w:val="0"/>
          <w:color w:val="auto"/>
          <w:sz w:val="28"/>
          <w:szCs w:val="28"/>
        </w:rPr>
        <w:t xml:space="preserve"> КИХ фильтра</w:t>
      </w:r>
    </w:p>
    <w:p w14:paraId="7878B58B" w14:textId="550F701B" w:rsidR="0082226C" w:rsidRDefault="0082226C" w:rsidP="0082226C">
      <w:pPr>
        <w:keepNext/>
        <w:ind w:firstLine="0"/>
      </w:pPr>
    </w:p>
    <w:p w14:paraId="753B5F94" w14:textId="260FBD90" w:rsidR="00DF7CE8" w:rsidRDefault="00A53A49" w:rsidP="00DF7CE8">
      <w:pPr>
        <w:ind w:firstLine="0"/>
      </w:pPr>
      <w:r>
        <w:t>На рисунке ниже представлен отчет после компиляции проекта, показывающий какие ресурсы требуются для реализации данной схемы.</w:t>
      </w:r>
    </w:p>
    <w:p w14:paraId="0306144A" w14:textId="77777777" w:rsidR="00A53A49" w:rsidRDefault="00DF7CE8" w:rsidP="00A53A4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EA0FA93" wp14:editId="2F87D27C">
            <wp:extent cx="4391962" cy="383857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962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4B70" w14:textId="12364246" w:rsidR="00DF7CE8" w:rsidRPr="00A53A49" w:rsidRDefault="00A53A49" w:rsidP="00A53A49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A53A4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53A49">
        <w:rPr>
          <w:i w:val="0"/>
          <w:iCs w:val="0"/>
          <w:color w:val="auto"/>
          <w:sz w:val="28"/>
          <w:szCs w:val="28"/>
        </w:rPr>
        <w:fldChar w:fldCharType="begin"/>
      </w:r>
      <w:r w:rsidRPr="00A53A4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53A49">
        <w:rPr>
          <w:i w:val="0"/>
          <w:iCs w:val="0"/>
          <w:color w:val="auto"/>
          <w:sz w:val="28"/>
          <w:szCs w:val="28"/>
        </w:rPr>
        <w:fldChar w:fldCharType="separate"/>
      </w:r>
      <w:r w:rsidR="002F0DC3">
        <w:rPr>
          <w:i w:val="0"/>
          <w:iCs w:val="0"/>
          <w:noProof/>
          <w:color w:val="auto"/>
          <w:sz w:val="28"/>
          <w:szCs w:val="28"/>
        </w:rPr>
        <w:t>10</w:t>
      </w:r>
      <w:r w:rsidRPr="00A53A49">
        <w:rPr>
          <w:i w:val="0"/>
          <w:iCs w:val="0"/>
          <w:color w:val="auto"/>
          <w:sz w:val="28"/>
          <w:szCs w:val="28"/>
        </w:rPr>
        <w:fldChar w:fldCharType="end"/>
      </w:r>
      <w:r w:rsidRPr="00A53A49">
        <w:rPr>
          <w:i w:val="0"/>
          <w:iCs w:val="0"/>
          <w:color w:val="auto"/>
          <w:sz w:val="28"/>
          <w:szCs w:val="28"/>
        </w:rPr>
        <w:t xml:space="preserve"> — Ресурсы ПЛИС для реализации данной схемы</w:t>
      </w:r>
    </w:p>
    <w:p w14:paraId="238F64F8" w14:textId="0CFF9869" w:rsidR="00DF7CE8" w:rsidRDefault="002F0DC3" w:rsidP="002F0DC3">
      <w:pPr>
        <w:pStyle w:val="a4"/>
      </w:pPr>
      <w:r>
        <w:t>На рисунке 11 видно, что</w:t>
      </w:r>
      <w:r w:rsidR="00714BB8">
        <w:t xml:space="preserve"> при</w:t>
      </w:r>
      <w:r>
        <w:t xml:space="preserve"> максимально возможной тактовой частоте</w:t>
      </w:r>
      <w:r w:rsidR="00714BB8">
        <w:t xml:space="preserve"> время работы схемы</w:t>
      </w:r>
      <w:r>
        <w:t xml:space="preserve"> </w:t>
      </w:r>
      <w:r w:rsidR="00714BB8">
        <w:t>составляет</w:t>
      </w:r>
      <w:r>
        <w:t xml:space="preserve"> </w:t>
      </w:r>
      <w:r w:rsidR="00714BB8">
        <w:t>3</w:t>
      </w:r>
      <w:r>
        <w:t>.</w:t>
      </w:r>
      <w:r w:rsidR="00714BB8">
        <w:t>773</w:t>
      </w:r>
      <w:r>
        <w:t xml:space="preserve"> наносекунд.</w:t>
      </w:r>
      <w:r w:rsidR="00CE0342" w:rsidRPr="00CE0342">
        <w:t xml:space="preserve"> </w:t>
      </w:r>
      <w:r w:rsidR="00CE0342">
        <w:t>Если максимальное значение периода тактовой частоты равно 2.</w:t>
      </w:r>
      <w:r w:rsidR="00714BB8">
        <w:t>239</w:t>
      </w:r>
      <w:r w:rsidR="00CE0342">
        <w:t>ns, значение максимальной тактовой частоты равно 1*10</w:t>
      </w:r>
      <w:r w:rsidR="00CE0342" w:rsidRPr="00CE0342">
        <w:t>^9</w:t>
      </w:r>
      <w:r w:rsidR="00CE0342">
        <w:t xml:space="preserve"> /2.</w:t>
      </w:r>
      <w:r w:rsidR="00714BB8">
        <w:t>239</w:t>
      </w:r>
      <w:r w:rsidR="00CE0342">
        <w:t xml:space="preserve"> Гц.</w:t>
      </w:r>
    </w:p>
    <w:p w14:paraId="574E1704" w14:textId="77777777" w:rsidR="002F0DC3" w:rsidRDefault="00DF7CE8" w:rsidP="002F0DC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B41F0A" wp14:editId="2D6797F8">
            <wp:extent cx="4725584" cy="1254370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5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DAA2" w14:textId="6E8BE248" w:rsidR="00DF7CE8" w:rsidRPr="002F0DC3" w:rsidRDefault="002F0DC3" w:rsidP="002F0DC3">
      <w:pPr>
        <w:pStyle w:val="Caption"/>
        <w:jc w:val="center"/>
        <w:rPr>
          <w:i w:val="0"/>
          <w:iCs w:val="0"/>
          <w:color w:val="auto"/>
          <w:sz w:val="28"/>
          <w:szCs w:val="28"/>
        </w:rPr>
      </w:pPr>
      <w:r w:rsidRPr="002F0DC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F0DC3">
        <w:rPr>
          <w:i w:val="0"/>
          <w:iCs w:val="0"/>
          <w:color w:val="auto"/>
          <w:sz w:val="28"/>
          <w:szCs w:val="28"/>
        </w:rPr>
        <w:fldChar w:fldCharType="begin"/>
      </w:r>
      <w:r w:rsidRPr="002F0DC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F0DC3">
        <w:rPr>
          <w:i w:val="0"/>
          <w:iCs w:val="0"/>
          <w:color w:val="auto"/>
          <w:sz w:val="28"/>
          <w:szCs w:val="28"/>
        </w:rPr>
        <w:fldChar w:fldCharType="separate"/>
      </w:r>
      <w:r w:rsidRPr="002F0DC3">
        <w:rPr>
          <w:i w:val="0"/>
          <w:iCs w:val="0"/>
          <w:noProof/>
          <w:color w:val="auto"/>
          <w:sz w:val="28"/>
          <w:szCs w:val="28"/>
        </w:rPr>
        <w:t>11</w:t>
      </w:r>
      <w:r w:rsidRPr="002F0DC3">
        <w:rPr>
          <w:i w:val="0"/>
          <w:iCs w:val="0"/>
          <w:color w:val="auto"/>
          <w:sz w:val="28"/>
          <w:szCs w:val="28"/>
        </w:rPr>
        <w:fldChar w:fldCharType="end"/>
      </w:r>
      <w:r w:rsidRPr="002F0DC3">
        <w:rPr>
          <w:i w:val="0"/>
          <w:iCs w:val="0"/>
          <w:color w:val="auto"/>
          <w:sz w:val="28"/>
          <w:szCs w:val="28"/>
        </w:rPr>
        <w:t xml:space="preserve"> —</w:t>
      </w:r>
      <w:r>
        <w:rPr>
          <w:i w:val="0"/>
          <w:iCs w:val="0"/>
          <w:color w:val="auto"/>
          <w:sz w:val="28"/>
          <w:szCs w:val="28"/>
        </w:rPr>
        <w:t xml:space="preserve"> Д</w:t>
      </w:r>
      <w:r w:rsidRPr="002F0DC3">
        <w:rPr>
          <w:i w:val="0"/>
          <w:iCs w:val="0"/>
          <w:color w:val="auto"/>
          <w:sz w:val="28"/>
          <w:szCs w:val="28"/>
        </w:rPr>
        <w:t>анные о максимально возможной тактовой частоте схемы</w:t>
      </w:r>
    </w:p>
    <w:p w14:paraId="5859A872" w14:textId="22FEFA2B" w:rsidR="00CE57E7" w:rsidRDefault="00CE57E7" w:rsidP="008251F6">
      <w:pPr>
        <w:pStyle w:val="a9"/>
      </w:pPr>
      <w:r w:rsidRPr="00CE57E7">
        <w:lastRenderedPageBreak/>
        <w:t>ВЫВОД</w:t>
      </w:r>
    </w:p>
    <w:p w14:paraId="125E6E31" w14:textId="25ED9F98" w:rsidR="00FC7884" w:rsidRDefault="005357F1" w:rsidP="00FC7884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5357F1">
        <w:rPr>
          <w:rFonts w:eastAsia="Times New Roman" w:cs="Times New Roman"/>
          <w:color w:val="000000"/>
          <w:szCs w:val="28"/>
          <w:lang w:eastAsia="ru-RU"/>
        </w:rPr>
        <w:t>При выполнении лабораторной работы были изучен</w:t>
      </w:r>
      <w:r w:rsidR="00637B4E">
        <w:rPr>
          <w:rFonts w:eastAsia="Times New Roman" w:cs="Times New Roman"/>
          <w:color w:val="000000"/>
          <w:szCs w:val="28"/>
          <w:lang w:eastAsia="ru-RU"/>
        </w:rPr>
        <w:t xml:space="preserve"> принцип</w:t>
      </w:r>
      <w:r w:rsidR="00FC7884">
        <w:rPr>
          <w:rFonts w:eastAsia="Times New Roman" w:cs="Times New Roman"/>
          <w:color w:val="000000"/>
          <w:szCs w:val="28"/>
          <w:lang w:eastAsia="ru-RU"/>
        </w:rPr>
        <w:t xml:space="preserve"> работ</w:t>
      </w:r>
      <w:r w:rsidR="00637B4E">
        <w:rPr>
          <w:rFonts w:eastAsia="Times New Roman" w:cs="Times New Roman"/>
          <w:color w:val="000000"/>
          <w:szCs w:val="28"/>
          <w:lang w:eastAsia="ru-RU"/>
        </w:rPr>
        <w:t>ы</w:t>
      </w:r>
      <w:r w:rsidR="00FC7884">
        <w:rPr>
          <w:rFonts w:eastAsia="Times New Roman" w:cs="Times New Roman"/>
          <w:color w:val="000000"/>
          <w:szCs w:val="28"/>
          <w:lang w:eastAsia="ru-RU"/>
        </w:rPr>
        <w:t xml:space="preserve"> с</w:t>
      </w:r>
      <w:r w:rsidR="00637B4E">
        <w:rPr>
          <w:rFonts w:eastAsia="Times New Roman" w:cs="Times New Roman"/>
          <w:color w:val="000000"/>
          <w:szCs w:val="28"/>
          <w:lang w:eastAsia="ru-RU"/>
        </w:rPr>
        <w:t xml:space="preserve"> КИХ-фильтром</w:t>
      </w:r>
      <w:r w:rsidR="00FC7884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AB01929" w14:textId="1DB0AF76" w:rsidR="00FC7884" w:rsidRPr="00423FA3" w:rsidRDefault="00FC7884" w:rsidP="00FC7884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ходе выполнении было выявлено,</w:t>
      </w:r>
      <w:r w:rsidR="00A15FB5">
        <w:rPr>
          <w:rFonts w:eastAsia="Times New Roman" w:cs="Times New Roman"/>
          <w:color w:val="000000"/>
          <w:szCs w:val="28"/>
          <w:lang w:eastAsia="ru-RU"/>
        </w:rPr>
        <w:t xml:space="preserve"> точность вычислений на ПЛИС не сильно отличается от других ранее выполненных вычислениях</w:t>
      </w:r>
      <w:r w:rsidR="00EA40B3">
        <w:rPr>
          <w:rFonts w:eastAsia="Times New Roman" w:cs="Times New Roman"/>
          <w:color w:val="000000"/>
          <w:szCs w:val="28"/>
          <w:lang w:eastAsia="ru-RU"/>
        </w:rPr>
        <w:t>.</w:t>
      </w:r>
      <w:r w:rsidR="00A15FB5">
        <w:rPr>
          <w:rFonts w:eastAsia="Times New Roman" w:cs="Times New Roman"/>
          <w:color w:val="000000"/>
          <w:szCs w:val="28"/>
          <w:lang w:eastAsia="ru-RU"/>
        </w:rPr>
        <w:t xml:space="preserve"> Но за счет быстродействия выигрывает у остальных.</w:t>
      </w:r>
    </w:p>
    <w:p w14:paraId="3CEF967C" w14:textId="7C7D00B6" w:rsidR="00BB66FA" w:rsidRPr="005357F1" w:rsidRDefault="00BB66FA" w:rsidP="005357F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AD009D5" w14:textId="77777777" w:rsidR="00CE57E7" w:rsidRPr="00CE57E7" w:rsidRDefault="00CE57E7" w:rsidP="00CE57E7">
      <w:pPr>
        <w:jc w:val="left"/>
      </w:pPr>
    </w:p>
    <w:sectPr w:rsidR="00CE57E7" w:rsidRPr="00CE57E7" w:rsidSect="00484080">
      <w:footerReference w:type="default" r:id="rId18"/>
      <w:footerReference w:type="first" r:id="rId19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86A2" w14:textId="77777777" w:rsidR="002759FA" w:rsidRDefault="002759FA" w:rsidP="00354EF8">
      <w:pPr>
        <w:spacing w:line="240" w:lineRule="auto"/>
      </w:pPr>
      <w:r>
        <w:separator/>
      </w:r>
    </w:p>
  </w:endnote>
  <w:endnote w:type="continuationSeparator" w:id="0">
    <w:p w14:paraId="64CD915A" w14:textId="77777777" w:rsidR="002759FA" w:rsidRDefault="002759FA" w:rsidP="00354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710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8AA9" w14:textId="77777777" w:rsidR="00E00AA6" w:rsidRDefault="00E00A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62F51" w14:textId="77777777" w:rsidR="00354EF8" w:rsidRDefault="00354E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D990" w14:textId="77777777" w:rsidR="00E00AA6" w:rsidRDefault="00E00AA6" w:rsidP="00E00AA6">
    <w:pPr>
      <w:pStyle w:val="Footer"/>
      <w:jc w:val="center"/>
    </w:pPr>
    <w:r>
      <w:t>Таганрог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2677" w14:textId="77777777" w:rsidR="002759FA" w:rsidRDefault="002759FA" w:rsidP="00354EF8">
      <w:pPr>
        <w:spacing w:line="240" w:lineRule="auto"/>
      </w:pPr>
      <w:r>
        <w:separator/>
      </w:r>
    </w:p>
  </w:footnote>
  <w:footnote w:type="continuationSeparator" w:id="0">
    <w:p w14:paraId="1193A5A8" w14:textId="77777777" w:rsidR="002759FA" w:rsidRDefault="002759FA" w:rsidP="00354E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3E3"/>
    <w:multiLevelType w:val="hybridMultilevel"/>
    <w:tmpl w:val="4AEA862E"/>
    <w:lvl w:ilvl="0" w:tplc="B04E4924">
      <w:start w:val="1"/>
      <w:numFmt w:val="decimal"/>
      <w:pStyle w:val="12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F8237F"/>
    <w:multiLevelType w:val="multilevel"/>
    <w:tmpl w:val="2D101842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C47614"/>
    <w:multiLevelType w:val="hybridMultilevel"/>
    <w:tmpl w:val="1A1AD7D2"/>
    <w:lvl w:ilvl="0" w:tplc="0A907E62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3216B"/>
    <w:multiLevelType w:val="hybridMultilevel"/>
    <w:tmpl w:val="68F863AC"/>
    <w:lvl w:ilvl="0" w:tplc="4B020FFE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8E9"/>
    <w:multiLevelType w:val="hybridMultilevel"/>
    <w:tmpl w:val="DDAEEBE2"/>
    <w:lvl w:ilvl="0" w:tplc="EE468448">
      <w:start w:val="1"/>
      <w:numFmt w:val="decimal"/>
      <w:pStyle w:val="123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905591"/>
    <w:multiLevelType w:val="multilevel"/>
    <w:tmpl w:val="F940C834"/>
    <w:styleLink w:val="a3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0A20B96"/>
    <w:multiLevelType w:val="hybridMultilevel"/>
    <w:tmpl w:val="8A78AAD0"/>
    <w:lvl w:ilvl="0" w:tplc="C75A83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lvl w:ilvl="0">
        <w:start w:val="1"/>
        <w:numFmt w:val="decimal"/>
        <w:pStyle w:val="a0"/>
        <w:suff w:val="nothing"/>
        <w:lvlText w:val="Рисунок %1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B9"/>
    <w:rsid w:val="00057C81"/>
    <w:rsid w:val="000B6103"/>
    <w:rsid w:val="000D481E"/>
    <w:rsid w:val="00103283"/>
    <w:rsid w:val="001038A8"/>
    <w:rsid w:val="00112A83"/>
    <w:rsid w:val="00154AAB"/>
    <w:rsid w:val="00174A62"/>
    <w:rsid w:val="0017688D"/>
    <w:rsid w:val="00192C36"/>
    <w:rsid w:val="001A27FF"/>
    <w:rsid w:val="001A2C88"/>
    <w:rsid w:val="001D05DE"/>
    <w:rsid w:val="001D3B5C"/>
    <w:rsid w:val="001D74F8"/>
    <w:rsid w:val="001E4707"/>
    <w:rsid w:val="001E6CFE"/>
    <w:rsid w:val="001F5DD1"/>
    <w:rsid w:val="00223E49"/>
    <w:rsid w:val="0025208D"/>
    <w:rsid w:val="002759FA"/>
    <w:rsid w:val="00276B24"/>
    <w:rsid w:val="0029766C"/>
    <w:rsid w:val="002A4A2B"/>
    <w:rsid w:val="002C1C62"/>
    <w:rsid w:val="002E41DD"/>
    <w:rsid w:val="002F0DC3"/>
    <w:rsid w:val="00310CE8"/>
    <w:rsid w:val="003142BD"/>
    <w:rsid w:val="00335198"/>
    <w:rsid w:val="00354EF8"/>
    <w:rsid w:val="00365E4D"/>
    <w:rsid w:val="00382F77"/>
    <w:rsid w:val="00391852"/>
    <w:rsid w:val="00393034"/>
    <w:rsid w:val="00397CA9"/>
    <w:rsid w:val="003A15F0"/>
    <w:rsid w:val="003A4DF1"/>
    <w:rsid w:val="003A6820"/>
    <w:rsid w:val="003B7241"/>
    <w:rsid w:val="003B7F1D"/>
    <w:rsid w:val="003C02DC"/>
    <w:rsid w:val="003C235A"/>
    <w:rsid w:val="003D180A"/>
    <w:rsid w:val="0040665C"/>
    <w:rsid w:val="00446FCF"/>
    <w:rsid w:val="0045464D"/>
    <w:rsid w:val="00484080"/>
    <w:rsid w:val="004A45DD"/>
    <w:rsid w:val="004A7132"/>
    <w:rsid w:val="004C7E6F"/>
    <w:rsid w:val="004E66C9"/>
    <w:rsid w:val="004F1BB6"/>
    <w:rsid w:val="004F536C"/>
    <w:rsid w:val="0052337C"/>
    <w:rsid w:val="0053002D"/>
    <w:rsid w:val="005357F1"/>
    <w:rsid w:val="00567FC7"/>
    <w:rsid w:val="00597176"/>
    <w:rsid w:val="005C402D"/>
    <w:rsid w:val="005D71AA"/>
    <w:rsid w:val="005F5ECE"/>
    <w:rsid w:val="00613B41"/>
    <w:rsid w:val="00627DE5"/>
    <w:rsid w:val="00637B4E"/>
    <w:rsid w:val="00637C28"/>
    <w:rsid w:val="00660DF2"/>
    <w:rsid w:val="0069105D"/>
    <w:rsid w:val="00691E44"/>
    <w:rsid w:val="006D4601"/>
    <w:rsid w:val="006E1AA3"/>
    <w:rsid w:val="006F0993"/>
    <w:rsid w:val="006F5456"/>
    <w:rsid w:val="00711E47"/>
    <w:rsid w:val="00712470"/>
    <w:rsid w:val="00714BB8"/>
    <w:rsid w:val="00740DE1"/>
    <w:rsid w:val="00751C97"/>
    <w:rsid w:val="00755B28"/>
    <w:rsid w:val="00755D21"/>
    <w:rsid w:val="00761B60"/>
    <w:rsid w:val="00770FB2"/>
    <w:rsid w:val="0079488B"/>
    <w:rsid w:val="007A31A2"/>
    <w:rsid w:val="007A3ED9"/>
    <w:rsid w:val="007C45C3"/>
    <w:rsid w:val="007E4F10"/>
    <w:rsid w:val="007F2D7A"/>
    <w:rsid w:val="007F5D6F"/>
    <w:rsid w:val="007F6F2E"/>
    <w:rsid w:val="00805290"/>
    <w:rsid w:val="0082226C"/>
    <w:rsid w:val="008251F6"/>
    <w:rsid w:val="008725B6"/>
    <w:rsid w:val="00872F52"/>
    <w:rsid w:val="00876E87"/>
    <w:rsid w:val="00893077"/>
    <w:rsid w:val="008B5D10"/>
    <w:rsid w:val="008C2878"/>
    <w:rsid w:val="008E6BA9"/>
    <w:rsid w:val="009033EC"/>
    <w:rsid w:val="00910876"/>
    <w:rsid w:val="009174D4"/>
    <w:rsid w:val="00923E59"/>
    <w:rsid w:val="0093237D"/>
    <w:rsid w:val="0094285A"/>
    <w:rsid w:val="00945B33"/>
    <w:rsid w:val="00965C5F"/>
    <w:rsid w:val="00966483"/>
    <w:rsid w:val="0099479B"/>
    <w:rsid w:val="009A2818"/>
    <w:rsid w:val="009B0000"/>
    <w:rsid w:val="00A020FA"/>
    <w:rsid w:val="00A078B3"/>
    <w:rsid w:val="00A111B0"/>
    <w:rsid w:val="00A15FB5"/>
    <w:rsid w:val="00A271E0"/>
    <w:rsid w:val="00A271F9"/>
    <w:rsid w:val="00A46B83"/>
    <w:rsid w:val="00A53A49"/>
    <w:rsid w:val="00A66A9F"/>
    <w:rsid w:val="00A965A9"/>
    <w:rsid w:val="00AB098C"/>
    <w:rsid w:val="00AB238E"/>
    <w:rsid w:val="00AB33C4"/>
    <w:rsid w:val="00AC33C1"/>
    <w:rsid w:val="00AE2DF7"/>
    <w:rsid w:val="00B008B3"/>
    <w:rsid w:val="00B024B5"/>
    <w:rsid w:val="00B17EC9"/>
    <w:rsid w:val="00B2217B"/>
    <w:rsid w:val="00B24A63"/>
    <w:rsid w:val="00B425D8"/>
    <w:rsid w:val="00B73EDC"/>
    <w:rsid w:val="00BB3016"/>
    <w:rsid w:val="00BB66FA"/>
    <w:rsid w:val="00BD0935"/>
    <w:rsid w:val="00C103A6"/>
    <w:rsid w:val="00C5083D"/>
    <w:rsid w:val="00C52AB9"/>
    <w:rsid w:val="00C73110"/>
    <w:rsid w:val="00C7633A"/>
    <w:rsid w:val="00C915E7"/>
    <w:rsid w:val="00CC67BE"/>
    <w:rsid w:val="00CE0342"/>
    <w:rsid w:val="00CE57E7"/>
    <w:rsid w:val="00D12814"/>
    <w:rsid w:val="00D23480"/>
    <w:rsid w:val="00D2443C"/>
    <w:rsid w:val="00D3654C"/>
    <w:rsid w:val="00D36FA6"/>
    <w:rsid w:val="00D44B18"/>
    <w:rsid w:val="00D528D6"/>
    <w:rsid w:val="00D70026"/>
    <w:rsid w:val="00D83F2E"/>
    <w:rsid w:val="00D9200B"/>
    <w:rsid w:val="00DC5FA7"/>
    <w:rsid w:val="00DD6FF4"/>
    <w:rsid w:val="00DF7CE8"/>
    <w:rsid w:val="00E009AC"/>
    <w:rsid w:val="00E00AA6"/>
    <w:rsid w:val="00E016E2"/>
    <w:rsid w:val="00E03ABC"/>
    <w:rsid w:val="00E12D67"/>
    <w:rsid w:val="00E24483"/>
    <w:rsid w:val="00E256E0"/>
    <w:rsid w:val="00E4746A"/>
    <w:rsid w:val="00E52BFA"/>
    <w:rsid w:val="00EA40B3"/>
    <w:rsid w:val="00EB4B13"/>
    <w:rsid w:val="00EE4EA3"/>
    <w:rsid w:val="00EF1F9C"/>
    <w:rsid w:val="00EF24BC"/>
    <w:rsid w:val="00EF7F15"/>
    <w:rsid w:val="00F05B64"/>
    <w:rsid w:val="00F378B5"/>
    <w:rsid w:val="00F51C37"/>
    <w:rsid w:val="00F75A13"/>
    <w:rsid w:val="00FB0E21"/>
    <w:rsid w:val="00FB1C73"/>
    <w:rsid w:val="00FB5A84"/>
    <w:rsid w:val="00FC02CB"/>
    <w:rsid w:val="00FC7884"/>
    <w:rsid w:val="00FE0325"/>
    <w:rsid w:val="00FF72B7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21382"/>
  <w15:chartTrackingRefBased/>
  <w15:docId w15:val="{888855B9-743A-4004-A76A-0FBA4F1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AA6"/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2"/>
    <w:pPr>
      <w:keepNext/>
      <w:keepLines/>
      <w:pageBreakBefore/>
      <w:numPr>
        <w:numId w:val="6"/>
      </w:numPr>
      <w:suppressLineNumbers/>
      <w:suppressAutoHyphens/>
      <w:spacing w:after="42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E44"/>
    <w:pPr>
      <w:keepNext/>
      <w:keepLines/>
      <w:numPr>
        <w:ilvl w:val="1"/>
        <w:numId w:val="6"/>
      </w:numPr>
      <w:suppressLineNumbers/>
      <w:suppressAutoHyphens/>
      <w:spacing w:before="280" w:after="28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E44"/>
    <w:pPr>
      <w:keepNext/>
      <w:keepLines/>
      <w:numPr>
        <w:ilvl w:val="2"/>
        <w:numId w:val="6"/>
      </w:numPr>
      <w:suppressLineNumbers/>
      <w:suppressAutoHyphens/>
      <w:spacing w:before="280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84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840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25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25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425D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425D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2BD"/>
    <w:pPr>
      <w:spacing w:line="240" w:lineRule="auto"/>
    </w:pPr>
  </w:style>
  <w:style w:type="paragraph" w:customStyle="1" w:styleId="a4">
    <w:name w:val="Обычный с отступом"/>
    <w:basedOn w:val="Normal"/>
    <w:next w:val="Normal"/>
    <w:qFormat/>
    <w:rsid w:val="003142BD"/>
    <w:pPr>
      <w:spacing w:before="120"/>
    </w:pPr>
    <w:rPr>
      <w:rFonts w:asciiTheme="minorHAnsi" w:hAnsiTheme="minorHAnsi"/>
      <w:szCs w:val="28"/>
    </w:rPr>
  </w:style>
  <w:style w:type="paragraph" w:customStyle="1" w:styleId="a5">
    <w:name w:val="Титул основной текст"/>
    <w:basedOn w:val="Normal"/>
    <w:qFormat/>
    <w:rsid w:val="00755D21"/>
    <w:pPr>
      <w:tabs>
        <w:tab w:val="left" w:pos="3686"/>
        <w:tab w:val="left" w:leader="underscore" w:pos="5954"/>
        <w:tab w:val="right" w:pos="9356"/>
      </w:tabs>
      <w:spacing w:line="240" w:lineRule="auto"/>
      <w:ind w:firstLine="0"/>
      <w:jc w:val="center"/>
    </w:pPr>
    <w:rPr>
      <w:szCs w:val="28"/>
    </w:rPr>
  </w:style>
  <w:style w:type="paragraph" w:customStyle="1" w:styleId="a6">
    <w:name w:val="Титул подпись"/>
    <w:basedOn w:val="a5"/>
    <w:qFormat/>
    <w:rsid w:val="00755D21"/>
    <w:pPr>
      <w:tabs>
        <w:tab w:val="clear" w:pos="3686"/>
        <w:tab w:val="left" w:pos="3402"/>
      </w:tabs>
      <w:jc w:val="left"/>
    </w:pPr>
  </w:style>
  <w:style w:type="character" w:customStyle="1" w:styleId="a7">
    <w:name w:val="Текст полужирный"/>
    <w:basedOn w:val="DefaultParagraphFont"/>
    <w:uiPriority w:val="1"/>
    <w:qFormat/>
    <w:rsid w:val="001D74F8"/>
    <w:rPr>
      <w:b/>
      <w:strike/>
      <w:dstrike w:val="0"/>
      <w:u w:val="none"/>
    </w:rPr>
  </w:style>
  <w:style w:type="character" w:customStyle="1" w:styleId="a8">
    <w:name w:val="Текст Скрытый"/>
    <w:basedOn w:val="DefaultParagraphFont"/>
    <w:uiPriority w:val="1"/>
    <w:qFormat/>
    <w:rsid w:val="001D74F8"/>
    <w:rPr>
      <w:vanish/>
    </w:rPr>
  </w:style>
  <w:style w:type="character" w:customStyle="1" w:styleId="Symbol">
    <w:name w:val="Текст греческий (Symbol)"/>
    <w:basedOn w:val="DefaultParagraphFont"/>
    <w:uiPriority w:val="1"/>
    <w:qFormat/>
    <w:rsid w:val="001D74F8"/>
    <w:rPr>
      <w:rFonts w:ascii="Symbol" w:hAnsi="Symbol"/>
    </w:rPr>
  </w:style>
  <w:style w:type="paragraph" w:customStyle="1" w:styleId="a2">
    <w:name w:val="Список Маркированный (тире)"/>
    <w:basedOn w:val="Normal"/>
    <w:next w:val="a4"/>
    <w:qFormat/>
    <w:rsid w:val="007A31A2"/>
    <w:pPr>
      <w:numPr>
        <w:numId w:val="1"/>
      </w:numPr>
    </w:pPr>
    <w:rPr>
      <w:rFonts w:asciiTheme="minorHAnsi" w:hAnsiTheme="minorHAnsi"/>
      <w:szCs w:val="28"/>
      <w:lang w:val="en-US"/>
    </w:rPr>
  </w:style>
  <w:style w:type="paragraph" w:customStyle="1" w:styleId="a1">
    <w:name w:val="Список нумерованный (а"/>
    <w:aliases w:val="б,в)"/>
    <w:basedOn w:val="Normal"/>
    <w:next w:val="a4"/>
    <w:qFormat/>
    <w:rsid w:val="00711E47"/>
    <w:pPr>
      <w:numPr>
        <w:numId w:val="3"/>
      </w:numPr>
    </w:pPr>
    <w:rPr>
      <w:rFonts w:asciiTheme="minorHAnsi" w:hAnsiTheme="minorHAnsi"/>
      <w:noProof/>
      <w:szCs w:val="28"/>
    </w:rPr>
  </w:style>
  <w:style w:type="paragraph" w:customStyle="1" w:styleId="1230">
    <w:name w:val="Список нумерованный (123 со скобками)"/>
    <w:basedOn w:val="Normal"/>
    <w:next w:val="a4"/>
    <w:qFormat/>
    <w:rsid w:val="00711E47"/>
    <w:pPr>
      <w:numPr>
        <w:numId w:val="4"/>
      </w:numPr>
    </w:pPr>
    <w:rPr>
      <w:rFonts w:asciiTheme="minorHAnsi" w:hAnsiTheme="minorHAnsi"/>
      <w:szCs w:val="28"/>
    </w:rPr>
  </w:style>
  <w:style w:type="paragraph" w:customStyle="1" w:styleId="123">
    <w:name w:val="Список Нумерованный (123 с точкой)"/>
    <w:basedOn w:val="Normal"/>
    <w:next w:val="a4"/>
    <w:qFormat/>
    <w:rsid w:val="00711E47"/>
    <w:pPr>
      <w:numPr>
        <w:numId w:val="5"/>
      </w:numPr>
    </w:pPr>
    <w:rPr>
      <w:rFonts w:asciiTheme="minorHAnsi" w:hAnsiTheme="minorHAnsi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70FB2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1E44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1E44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5D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484080"/>
    <w:pPr>
      <w:spacing w:line="259" w:lineRule="auto"/>
      <w:ind w:firstLine="0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right="567" w:firstLine="0"/>
      <w:jc w:val="left"/>
    </w:pPr>
    <w:rPr>
      <w:rFonts w:asciiTheme="minorHAnsi" w:hAnsiTheme="minorHAnsi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left="-425" w:right="567" w:firstLine="635"/>
      <w:jc w:val="left"/>
    </w:pPr>
    <w:rPr>
      <w:rFonts w:asciiTheme="minorHAnsi" w:hAnsiTheme="minorHAnsi"/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425D8"/>
    <w:pPr>
      <w:tabs>
        <w:tab w:val="right" w:leader="dot" w:pos="9345"/>
      </w:tabs>
      <w:ind w:left="-40" w:right="567"/>
      <w:jc w:val="left"/>
    </w:pPr>
    <w:rPr>
      <w:rFonts w:asciiTheme="minorHAnsi" w:hAnsiTheme="minorHAnsi"/>
      <w:szCs w:val="28"/>
    </w:rPr>
  </w:style>
  <w:style w:type="character" w:styleId="Hyperlink">
    <w:name w:val="Hyperlink"/>
    <w:basedOn w:val="DefaultParagraphFont"/>
    <w:uiPriority w:val="99"/>
    <w:unhideWhenUsed/>
    <w:qFormat/>
    <w:rsid w:val="00484080"/>
    <w:rPr>
      <w:color w:val="0563C1" w:themeColor="hyperlink"/>
      <w:u w:val="single"/>
    </w:rPr>
  </w:style>
  <w:style w:type="numbering" w:customStyle="1" w:styleId="a3">
    <w:name w:val="Список многоуровневый (для заголовков)"/>
    <w:basedOn w:val="NoList"/>
    <w:uiPriority w:val="99"/>
    <w:rsid w:val="00E009AC"/>
    <w:pPr>
      <w:numPr>
        <w:numId w:val="6"/>
      </w:numPr>
    </w:pPr>
  </w:style>
  <w:style w:type="paragraph" w:customStyle="1" w:styleId="a9">
    <w:name w:val="Заголовок Структурного Элемента"/>
    <w:basedOn w:val="Heading1"/>
    <w:next w:val="Normal"/>
    <w:qFormat/>
    <w:rsid w:val="001038A8"/>
    <w:pPr>
      <w:numPr>
        <w:numId w:val="0"/>
      </w:numPr>
      <w:jc w:val="center"/>
    </w:pPr>
    <w:rPr>
      <w:caps/>
    </w:rPr>
  </w:style>
  <w:style w:type="paragraph" w:customStyle="1" w:styleId="aa">
    <w:name w:val="Заголовок Содержания"/>
    <w:basedOn w:val="a9"/>
    <w:next w:val="Normal"/>
    <w:qFormat/>
    <w:rsid w:val="0025208D"/>
    <w:pPr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B425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425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42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42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">
    <w:name w:val="Рисунок"/>
    <w:basedOn w:val="Normal"/>
    <w:next w:val="a0"/>
    <w:qFormat/>
    <w:rsid w:val="00D83F2E"/>
    <w:pPr>
      <w:keepNext/>
      <w:keepLines/>
      <w:suppressLineNumbers/>
      <w:suppressAutoHyphens/>
      <w:spacing w:before="280" w:after="280" w:line="240" w:lineRule="auto"/>
      <w:ind w:firstLine="0"/>
      <w:contextualSpacing/>
      <w:jc w:val="center"/>
    </w:pPr>
    <w:rPr>
      <w:rFonts w:asciiTheme="minorHAnsi" w:hAnsiTheme="minorHAnsi"/>
      <w:strike/>
      <w:noProof/>
      <w:szCs w:val="28"/>
    </w:rPr>
  </w:style>
  <w:style w:type="paragraph" w:customStyle="1" w:styleId="a0">
    <w:name w:val="Рисунок название"/>
    <w:basedOn w:val="Normal"/>
    <w:next w:val="Normal"/>
    <w:qFormat/>
    <w:rsid w:val="00A078B3"/>
    <w:pPr>
      <w:keepLines/>
      <w:numPr>
        <w:numId w:val="8"/>
      </w:numPr>
      <w:suppressLineNumbers/>
      <w:suppressAutoHyphens/>
      <w:spacing w:before="280" w:after="280" w:line="240" w:lineRule="auto"/>
      <w:jc w:val="center"/>
    </w:pPr>
    <w:rPr>
      <w:rFonts w:asciiTheme="minorHAnsi" w:hAnsiTheme="minorHAnsi"/>
      <w:szCs w:val="28"/>
    </w:rPr>
  </w:style>
  <w:style w:type="numbering" w:customStyle="1" w:styleId="a">
    <w:name w:val="Список нумерация рисунков"/>
    <w:uiPriority w:val="99"/>
    <w:rsid w:val="00A078B3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613B41"/>
    <w:pPr>
      <w:ind w:left="720"/>
      <w:contextualSpacing/>
    </w:pPr>
    <w:rPr>
      <w:rFonts w:asciiTheme="minorHAnsi" w:hAnsiTheme="minorHAnsi"/>
      <w:szCs w:val="28"/>
    </w:rPr>
  </w:style>
  <w:style w:type="character" w:styleId="BookTitle">
    <w:name w:val="Book Title"/>
    <w:basedOn w:val="DefaultParagraphFont"/>
    <w:uiPriority w:val="33"/>
    <w:qFormat/>
    <w:rsid w:val="00613B41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EB4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EB4B13"/>
  </w:style>
  <w:style w:type="character" w:styleId="Strong">
    <w:name w:val="Strong"/>
    <w:basedOn w:val="DefaultParagraphFont"/>
    <w:uiPriority w:val="22"/>
    <w:qFormat/>
    <w:rsid w:val="00EB4B1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54EF8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54EF8"/>
    <w:rPr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55B28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c">
    <w:name w:val="Основной текст титула"/>
    <w:basedOn w:val="Normal"/>
    <w:qFormat/>
    <w:rsid w:val="0052337C"/>
    <w:pPr>
      <w:suppressAutoHyphens/>
      <w:spacing w:line="240" w:lineRule="auto"/>
      <w:ind w:firstLine="0"/>
      <w:jc w:val="center"/>
    </w:pPr>
    <w:rPr>
      <w:rFonts w:asciiTheme="minorHAnsi" w:hAnsiTheme="minorHAnsi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DefaultParagraphFont"/>
    <w:rsid w:val="0052337C"/>
  </w:style>
  <w:style w:type="character" w:customStyle="1" w:styleId="w">
    <w:name w:val="w"/>
    <w:basedOn w:val="DefaultParagraphFont"/>
    <w:rsid w:val="0052337C"/>
  </w:style>
  <w:style w:type="character" w:customStyle="1" w:styleId="n">
    <w:name w:val="n"/>
    <w:basedOn w:val="DefaultParagraphFont"/>
    <w:rsid w:val="0052337C"/>
  </w:style>
  <w:style w:type="character" w:customStyle="1" w:styleId="o">
    <w:name w:val="o"/>
    <w:basedOn w:val="DefaultParagraphFont"/>
    <w:rsid w:val="0052337C"/>
  </w:style>
  <w:style w:type="character" w:customStyle="1" w:styleId="mi">
    <w:name w:val="mi"/>
    <w:basedOn w:val="DefaultParagraphFont"/>
    <w:rsid w:val="0052337C"/>
  </w:style>
  <w:style w:type="character" w:customStyle="1" w:styleId="p">
    <w:name w:val="p"/>
    <w:basedOn w:val="DefaultParagraphFont"/>
    <w:rsid w:val="0052337C"/>
  </w:style>
  <w:style w:type="character" w:customStyle="1" w:styleId="k">
    <w:name w:val="k"/>
    <w:basedOn w:val="DefaultParagraphFont"/>
    <w:rsid w:val="0052337C"/>
  </w:style>
  <w:style w:type="table" w:styleId="TableGrid">
    <w:name w:val="Table Grid"/>
    <w:basedOn w:val="TableNormal"/>
    <w:uiPriority w:val="39"/>
    <w:rsid w:val="00103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3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ogi\Documents\Custom%20Office%20Templates\&#1051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Шрифт по Стандарту 7.32-201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3DF5-E183-4411-9E96-54EF8B33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Лаба.dotx</Template>
  <TotalTime>172</TotalTime>
  <Pages>8</Pages>
  <Words>473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Rabogi</dc:creator>
  <cp:keywords/>
  <dc:description/>
  <cp:lastModifiedBy>Rabogi</cp:lastModifiedBy>
  <cp:revision>65</cp:revision>
  <dcterms:created xsi:type="dcterms:W3CDTF">2024-03-29T22:49:00Z</dcterms:created>
  <dcterms:modified xsi:type="dcterms:W3CDTF">2024-05-13T10:04:00Z</dcterms:modified>
</cp:coreProperties>
</file>