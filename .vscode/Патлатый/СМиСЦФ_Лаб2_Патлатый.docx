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f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12C96D09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A51CA5">
        <w:rPr>
          <w:rFonts w:cs="Times New Roman"/>
          <w:szCs w:val="28"/>
        </w:rPr>
        <w:t>2</w:t>
      </w:r>
    </w:p>
    <w:p w14:paraId="47E025B2" w14:textId="2069FD43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6A4EA2">
        <w:t>Процедурная реализация быстрого преобразования Фурье на Python</w:t>
      </w:r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7A7069DD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8C2878">
        <w:rPr>
          <w:rFonts w:eastAsia="Calibri" w:cs="Times New Roman"/>
        </w:rPr>
        <w:t>Патлатый</w:t>
      </w:r>
      <w:r>
        <w:rPr>
          <w:rFonts w:eastAsia="Calibri" w:cs="Times New Roman"/>
        </w:rPr>
        <w:t xml:space="preserve"> </w:t>
      </w:r>
      <w:r w:rsidR="008C2878">
        <w:rPr>
          <w:rFonts w:eastAsia="Calibri" w:cs="Times New Roman"/>
        </w:rPr>
        <w:t>А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1"/>
      </w:pPr>
      <w:r>
        <w:lastRenderedPageBreak/>
        <w:t xml:space="preserve">Цель работы. </w:t>
      </w:r>
    </w:p>
    <w:p w14:paraId="79CD3A01" w14:textId="47E0E4B7" w:rsidR="00E00AA6" w:rsidRDefault="002305CA" w:rsidP="006F5456">
      <w:pPr>
        <w:ind w:firstLine="708"/>
      </w:pPr>
      <w:r>
        <w:t>Лабораторная работа №2 нацелена на изучение принципов процедурной реализации алгоритма быстрого дискретного преобразования Фурье.</w:t>
      </w:r>
    </w:p>
    <w:p w14:paraId="19B320B1" w14:textId="23A1F872" w:rsidR="00FA1967" w:rsidRDefault="00FA1967" w:rsidP="006F5456">
      <w:pPr>
        <w:ind w:firstLine="708"/>
      </w:pPr>
      <w:r>
        <w:t>Вариант 12</w:t>
      </w:r>
    </w:p>
    <w:tbl>
      <w:tblPr>
        <w:tblStyle w:val="af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496"/>
        <w:gridCol w:w="748"/>
        <w:gridCol w:w="601"/>
        <w:gridCol w:w="601"/>
        <w:gridCol w:w="601"/>
        <w:gridCol w:w="601"/>
        <w:gridCol w:w="601"/>
        <w:gridCol w:w="601"/>
        <w:gridCol w:w="601"/>
        <w:gridCol w:w="2211"/>
        <w:gridCol w:w="1683"/>
      </w:tblGrid>
      <w:tr w:rsidR="003A6322" w:rsidRPr="00B73EDC" w14:paraId="1C696B6A" w14:textId="77777777" w:rsidTr="003A6322">
        <w:tc>
          <w:tcPr>
            <w:tcW w:w="1244" w:type="dxa"/>
            <w:gridSpan w:val="2"/>
          </w:tcPr>
          <w:p w14:paraId="77105496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601" w:type="dxa"/>
          </w:tcPr>
          <w:p w14:paraId="4889EE23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6E818110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79414689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14:paraId="583BDC32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14:paraId="0B7B4FB2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601" w:type="dxa"/>
          </w:tcPr>
          <w:p w14:paraId="14AD17DD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601" w:type="dxa"/>
          </w:tcPr>
          <w:p w14:paraId="4F79359A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2211" w:type="dxa"/>
          </w:tcPr>
          <w:p w14:paraId="780A3740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Схема бабочки</w:t>
            </w:r>
          </w:p>
        </w:tc>
        <w:tc>
          <w:tcPr>
            <w:tcW w:w="1683" w:type="dxa"/>
          </w:tcPr>
          <w:p w14:paraId="3AF67814" w14:textId="77777777" w:rsidR="003A6322" w:rsidRDefault="003A6322" w:rsidP="003A63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Разрядность</w:t>
            </w:r>
          </w:p>
        </w:tc>
      </w:tr>
      <w:tr w:rsidR="003A6322" w:rsidRPr="00B73EDC" w14:paraId="1CBE24E4" w14:textId="77777777" w:rsidTr="003A6322">
        <w:tc>
          <w:tcPr>
            <w:tcW w:w="496" w:type="dxa"/>
            <w:vMerge w:val="restart"/>
          </w:tcPr>
          <w:p w14:paraId="134A7450" w14:textId="77777777" w:rsidR="003A6322" w:rsidRPr="008C2878" w:rsidRDefault="003A6322" w:rsidP="003A6322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8" w:type="dxa"/>
          </w:tcPr>
          <w:p w14:paraId="2A5CDA62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r w:rsidRPr="00B73EDC">
              <w:rPr>
                <w:szCs w:val="28"/>
              </w:rPr>
              <w:t>кГЦ</w:t>
            </w:r>
          </w:p>
        </w:tc>
        <w:tc>
          <w:tcPr>
            <w:tcW w:w="601" w:type="dxa"/>
          </w:tcPr>
          <w:p w14:paraId="4732B9B8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</w:tcPr>
          <w:p w14:paraId="000B92B4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601" w:type="dxa"/>
          </w:tcPr>
          <w:p w14:paraId="5707A21C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601" w:type="dxa"/>
          </w:tcPr>
          <w:p w14:paraId="5AE2F825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601" w:type="dxa"/>
          </w:tcPr>
          <w:p w14:paraId="5056811A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601" w:type="dxa"/>
          </w:tcPr>
          <w:p w14:paraId="21A39E3C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601" w:type="dxa"/>
          </w:tcPr>
          <w:p w14:paraId="1CFA2AD5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2211" w:type="dxa"/>
            <w:vMerge w:val="restart"/>
            <w:vAlign w:val="center"/>
          </w:tcPr>
          <w:p w14:paraId="4449E859" w14:textId="77777777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t>С прореживанием по частоте 3</w:t>
            </w:r>
          </w:p>
        </w:tc>
        <w:tc>
          <w:tcPr>
            <w:tcW w:w="1683" w:type="dxa"/>
            <w:vMerge w:val="restart"/>
            <w:vAlign w:val="center"/>
          </w:tcPr>
          <w:p w14:paraId="6263764C" w14:textId="77777777" w:rsidR="003A6322" w:rsidRDefault="003A6322" w:rsidP="003A6322">
            <w:pPr>
              <w:ind w:firstLine="0"/>
              <w:jc w:val="center"/>
            </w:pPr>
            <w:r>
              <w:t>17 бит</w:t>
            </w:r>
          </w:p>
        </w:tc>
      </w:tr>
      <w:tr w:rsidR="003A6322" w:rsidRPr="00B73EDC" w14:paraId="21F49806" w14:textId="77777777" w:rsidTr="003A6322">
        <w:tc>
          <w:tcPr>
            <w:tcW w:w="496" w:type="dxa"/>
            <w:vMerge/>
          </w:tcPr>
          <w:p w14:paraId="459A0C27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  <w:tc>
          <w:tcPr>
            <w:tcW w:w="748" w:type="dxa"/>
          </w:tcPr>
          <w:p w14:paraId="41D11F64" w14:textId="77777777" w:rsidR="003A6322" w:rsidRPr="00B73EDC" w:rsidRDefault="003A6322" w:rsidP="003A6322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14:paraId="0EAE1666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01" w:type="dxa"/>
          </w:tcPr>
          <w:p w14:paraId="479DFD14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01" w:type="dxa"/>
          </w:tcPr>
          <w:p w14:paraId="1302C0AF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6BA6B9EF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01" w:type="dxa"/>
          </w:tcPr>
          <w:p w14:paraId="76380726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</w:tcPr>
          <w:p w14:paraId="5E772A6C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601" w:type="dxa"/>
          </w:tcPr>
          <w:p w14:paraId="1CA3678C" w14:textId="77777777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2211" w:type="dxa"/>
            <w:vMerge/>
          </w:tcPr>
          <w:p w14:paraId="43C8386E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  <w:tc>
          <w:tcPr>
            <w:tcW w:w="1683" w:type="dxa"/>
            <w:vMerge/>
          </w:tcPr>
          <w:p w14:paraId="7329B43E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</w:tr>
    </w:tbl>
    <w:p w14:paraId="1D5FBA0B" w14:textId="77777777" w:rsidR="003A6322" w:rsidRDefault="003A6322" w:rsidP="00FA1967">
      <w:pPr>
        <w:ind w:firstLine="0"/>
        <w:jc w:val="center"/>
      </w:pPr>
    </w:p>
    <w:p w14:paraId="5A832A43" w14:textId="77777777" w:rsidR="00941BC1" w:rsidRDefault="00FA1967" w:rsidP="00941B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45B7D9" wp14:editId="65A46F67">
            <wp:extent cx="4982892" cy="394476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474" cy="39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2BF" w14:textId="7714E452" w:rsidR="00FA1967" w:rsidRPr="00941BC1" w:rsidRDefault="00941BC1" w:rsidP="00941BC1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41BC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41BC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41BC1">
        <w:rPr>
          <w:i w:val="0"/>
          <w:iCs w:val="0"/>
          <w:color w:val="000000" w:themeColor="text1"/>
          <w:sz w:val="28"/>
          <w:szCs w:val="28"/>
        </w:rPr>
        <w:t xml:space="preserve"> — Вариант БПФ</w:t>
      </w:r>
    </w:p>
    <w:p w14:paraId="3CB0A6BD" w14:textId="2CC49EFC" w:rsidR="006F5456" w:rsidRDefault="00BB3016" w:rsidP="00BD0935">
      <w:pPr>
        <w:pStyle w:val="af0"/>
      </w:pPr>
      <w:r>
        <w:t xml:space="preserve">Выполнение работы </w:t>
      </w:r>
    </w:p>
    <w:p w14:paraId="54F4498C" w14:textId="05E00303" w:rsidR="00BB3016" w:rsidRDefault="00BB3016" w:rsidP="00BD0935">
      <w:pPr>
        <w:pStyle w:val="2"/>
        <w:numPr>
          <w:ilvl w:val="0"/>
          <w:numId w:val="0"/>
        </w:numPr>
        <w:ind w:left="709"/>
      </w:pPr>
      <w:r>
        <w:t>Задание 1</w:t>
      </w:r>
    </w:p>
    <w:p w14:paraId="7DE037CB" w14:textId="3CCD2766" w:rsidR="001B0BA9" w:rsidRPr="001B0BA9" w:rsidRDefault="001B0BA9" w:rsidP="001B0BA9">
      <w:r>
        <w:t>Производится построение дискретного сигнала:</w:t>
      </w:r>
    </w:p>
    <w:p w14:paraId="3B139185" w14:textId="63A1C9FB" w:rsidR="00A952E7" w:rsidRPr="00A952E7" w:rsidRDefault="00A952E7" w:rsidP="00A952E7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50CE7FD8" w14:textId="782F4A2C" w:rsidR="00A952E7" w:rsidRPr="00BB3016" w:rsidRDefault="006B1F91" w:rsidP="006B1F91">
      <w:pPr>
        <w:pStyle w:val="a9"/>
        <w:rPr>
          <w:rFonts w:eastAsiaTheme="minorEastAsia"/>
        </w:rPr>
      </w:pPr>
      <w:r>
        <w:rPr>
          <w:rFonts w:eastAsiaTheme="minorEastAsia"/>
        </w:rPr>
        <w:t>Производится</w:t>
      </w:r>
      <w:r w:rsidR="00830711">
        <w:rPr>
          <w:rFonts w:eastAsiaTheme="minorEastAsia"/>
        </w:rPr>
        <w:t xml:space="preserve"> прямое</w:t>
      </w:r>
      <w:r>
        <w:rPr>
          <w:rFonts w:eastAsiaTheme="minorEastAsia"/>
        </w:rPr>
        <w:t xml:space="preserve"> дискретное преобразование Фурье:</w:t>
      </w:r>
    </w:p>
    <w:p w14:paraId="1275511C" w14:textId="41C2C7F0" w:rsidR="00867228" w:rsidRDefault="006B1F91" w:rsidP="006B1F91">
      <w:pPr>
        <w:ind w:firstLine="0"/>
        <w:jc w:val="center"/>
        <w:rPr>
          <w:lang w:val="en-US"/>
        </w:rPr>
      </w:pPr>
      <w:r w:rsidRPr="006B1F91">
        <w:rPr>
          <w:lang w:val="en-US"/>
        </w:rPr>
        <w:t>x_fft = np.fft.fft(x)</w:t>
      </w:r>
    </w:p>
    <w:p w14:paraId="687D1AD3" w14:textId="626C0484" w:rsidR="006B1F91" w:rsidRPr="00830711" w:rsidRDefault="00830711" w:rsidP="00830711">
      <w:pPr>
        <w:pStyle w:val="a9"/>
      </w:pPr>
      <w:r>
        <w:t>Реализация базовой операции БПФ представлена на рисунке ниже</w:t>
      </w:r>
    </w:p>
    <w:p w14:paraId="1CDEDEA9" w14:textId="77777777" w:rsidR="00077DE4" w:rsidRDefault="00077DE4" w:rsidP="00077DE4">
      <w:pPr>
        <w:keepNext/>
        <w:jc w:val="center"/>
      </w:pPr>
      <w:r>
        <w:rPr>
          <w:noProof/>
        </w:rPr>
        <w:drawing>
          <wp:inline distT="0" distB="0" distL="0" distR="0" wp14:anchorId="3B8BD2D4" wp14:editId="7E23F20C">
            <wp:extent cx="23526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BDF" w14:textId="7B9CCA79" w:rsidR="00077DE4" w:rsidRPr="00365F49" w:rsidRDefault="00077DE4" w:rsidP="00077DE4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830711">
        <w:rPr>
          <w:i w:val="0"/>
          <w:iCs w:val="0"/>
          <w:color w:val="000000" w:themeColor="text1"/>
          <w:sz w:val="28"/>
          <w:szCs w:val="28"/>
        </w:rPr>
        <w:t xml:space="preserve"> Базовая операция БПФ</w:t>
      </w:r>
    </w:p>
    <w:p w14:paraId="0A34B2DF" w14:textId="1F0256A2" w:rsidR="00077DE4" w:rsidRDefault="00830711" w:rsidP="00830711">
      <w:pPr>
        <w:pStyle w:val="a9"/>
      </w:pPr>
      <w:r>
        <w:t>Расчет коэффициентов БПФ по формуле:</w:t>
      </w:r>
    </w:p>
    <w:p w14:paraId="37C24883" w14:textId="31EBE6FB" w:rsidR="00830711" w:rsidRPr="00830711" w:rsidRDefault="00830711" w:rsidP="008307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208F451" w14:textId="21DEA3B5" w:rsidR="00830711" w:rsidRPr="00830711" w:rsidRDefault="00830711" w:rsidP="00830711">
      <w:r>
        <w:rPr>
          <w:rFonts w:eastAsiaTheme="minorEastAsia"/>
        </w:rPr>
        <w:t>Обход графа БПФ , результаты которого представлены на рисунках 3-10</w:t>
      </w:r>
    </w:p>
    <w:p w14:paraId="0152F2B4" w14:textId="77777777" w:rsidR="00077DE4" w:rsidRPr="00365F49" w:rsidRDefault="00077DE4" w:rsidP="00077DE4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454E117D" wp14:editId="5F01B429">
            <wp:extent cx="21336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E43" w14:textId="083204A8" w:rsidR="00077DE4" w:rsidRPr="00365F49" w:rsidRDefault="00077DE4" w:rsidP="00077DE4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Результат А после первой итерации</w:t>
      </w:r>
    </w:p>
    <w:p w14:paraId="751F82C4" w14:textId="77777777" w:rsidR="00077DE4" w:rsidRPr="00365F49" w:rsidRDefault="00077DE4" w:rsidP="00077DE4">
      <w:pPr>
        <w:rPr>
          <w:color w:val="000000" w:themeColor="text1"/>
          <w:szCs w:val="28"/>
        </w:rPr>
      </w:pPr>
    </w:p>
    <w:p w14:paraId="4AFAE9EA" w14:textId="77777777" w:rsidR="00077DE4" w:rsidRPr="00365F49" w:rsidRDefault="00077DE4" w:rsidP="00077DE4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3CB72594" wp14:editId="59296CC4">
            <wp:extent cx="32670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7B93" w14:textId="6F0B2A60" w:rsidR="00077DE4" w:rsidRPr="00365F49" w:rsidRDefault="00077DE4" w:rsidP="00077DE4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Результат </w:t>
      </w:r>
      <w:r w:rsidRPr="00365F49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после первой итерации</w:t>
      </w:r>
    </w:p>
    <w:p w14:paraId="4EF12F9E" w14:textId="531607BA" w:rsidR="00077DE4" w:rsidRPr="00365F49" w:rsidRDefault="00077DE4" w:rsidP="00077DE4">
      <w:pPr>
        <w:rPr>
          <w:color w:val="000000" w:themeColor="text1"/>
          <w:szCs w:val="28"/>
        </w:rPr>
      </w:pPr>
    </w:p>
    <w:p w14:paraId="025C9147" w14:textId="77777777" w:rsidR="00077DE4" w:rsidRPr="00365F49" w:rsidRDefault="00077DE4" w:rsidP="00077DE4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2F70D812" wp14:editId="171DFA44">
            <wp:extent cx="32766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3966" w14:textId="54864E7C" w:rsidR="00077DE4" w:rsidRPr="00365F49" w:rsidRDefault="00077DE4" w:rsidP="00077DE4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А после </w:t>
      </w:r>
      <w:r w:rsidRPr="00365F49">
        <w:rPr>
          <w:i w:val="0"/>
          <w:iCs w:val="0"/>
          <w:color w:val="000000" w:themeColor="text1"/>
          <w:sz w:val="28"/>
          <w:szCs w:val="28"/>
        </w:rPr>
        <w:t>второй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4F9BAA34" w14:textId="77777777" w:rsidR="00FB4340" w:rsidRPr="00365F49" w:rsidRDefault="00FB4340" w:rsidP="00FB4340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766B4E42" wp14:editId="0DA62DE5">
            <wp:extent cx="339090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749" w14:textId="146BE996" w:rsidR="00FB4340" w:rsidRPr="00365F49" w:rsidRDefault="00FB4340" w:rsidP="00FB4340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Pr="00365F49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после второй итерации</w:t>
      </w:r>
    </w:p>
    <w:p w14:paraId="605116DC" w14:textId="21E6E352" w:rsidR="00FE4D6E" w:rsidRPr="00365F49" w:rsidRDefault="00FE4D6E" w:rsidP="00FE4D6E">
      <w:pPr>
        <w:rPr>
          <w:color w:val="000000" w:themeColor="text1"/>
          <w:szCs w:val="28"/>
        </w:rPr>
      </w:pPr>
    </w:p>
    <w:p w14:paraId="4B7F4BBF" w14:textId="77777777" w:rsidR="00FE4D6E" w:rsidRPr="00365F49" w:rsidRDefault="00FE4D6E" w:rsidP="00FE4D6E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13A6596C" wp14:editId="6FC14B57">
            <wp:extent cx="3209925" cy="1724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7BC2" w14:textId="7CF0E905" w:rsidR="00FE4D6E" w:rsidRPr="00365F49" w:rsidRDefault="00FE4D6E" w:rsidP="00FE4D6E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Результат А после третьей итерации</w:t>
      </w:r>
    </w:p>
    <w:p w14:paraId="313E761E" w14:textId="77777777" w:rsidR="00FE4D6E" w:rsidRPr="00365F49" w:rsidRDefault="00FE4D6E" w:rsidP="00FE4D6E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66215118" wp14:editId="2730E3E8">
            <wp:extent cx="3257550" cy="1704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876" w14:textId="6C9D0361" w:rsidR="00FE4D6E" w:rsidRPr="00365F49" w:rsidRDefault="00FE4D6E" w:rsidP="00FE4D6E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Pr="00365F49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после третьей итерации</w:t>
      </w:r>
    </w:p>
    <w:p w14:paraId="6310B503" w14:textId="12FD2B74" w:rsidR="00234C7B" w:rsidRPr="00365F49" w:rsidRDefault="00234C7B" w:rsidP="00234C7B">
      <w:pPr>
        <w:rPr>
          <w:color w:val="000000" w:themeColor="text1"/>
          <w:szCs w:val="28"/>
        </w:rPr>
      </w:pPr>
    </w:p>
    <w:p w14:paraId="0FB5E1D2" w14:textId="77777777" w:rsidR="00234C7B" w:rsidRPr="00365F49" w:rsidRDefault="00234C7B" w:rsidP="00234C7B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738ABBA7" wp14:editId="2C4DE83C">
            <wp:extent cx="3143250" cy="172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22E" w14:textId="0846674C" w:rsidR="00234C7B" w:rsidRPr="00365F49" w:rsidRDefault="00234C7B" w:rsidP="00234C7B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А после </w:t>
      </w:r>
      <w:r w:rsidRPr="00365F49">
        <w:rPr>
          <w:i w:val="0"/>
          <w:iCs w:val="0"/>
          <w:color w:val="000000" w:themeColor="text1"/>
          <w:sz w:val="28"/>
          <w:szCs w:val="28"/>
        </w:rPr>
        <w:t>четвертой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414D6B43" w14:textId="77777777" w:rsidR="00234C7B" w:rsidRPr="00365F49" w:rsidRDefault="00234C7B" w:rsidP="00234C7B">
      <w:pPr>
        <w:keepNext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7579DA5E" wp14:editId="5EBB4042">
            <wp:extent cx="3324225" cy="1724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94AD" w14:textId="1C7A8BF3" w:rsidR="00234C7B" w:rsidRDefault="00234C7B" w:rsidP="00234C7B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Pr="00365F49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после четвертой итерации</w:t>
      </w:r>
    </w:p>
    <w:p w14:paraId="3E746F41" w14:textId="43D1739A" w:rsidR="00365F49" w:rsidRDefault="00365F49" w:rsidP="00365F49"/>
    <w:p w14:paraId="554CBB4D" w14:textId="7BBA6970" w:rsidR="00DD0FDC" w:rsidRDefault="00DD0FDC" w:rsidP="00365F49"/>
    <w:p w14:paraId="396BE02E" w14:textId="7A840D2A" w:rsidR="00DD0FDC" w:rsidRDefault="00DD0FDC" w:rsidP="00365F49"/>
    <w:p w14:paraId="36F9F6E6" w14:textId="2E81AC19" w:rsidR="00DD0FDC" w:rsidRDefault="00DD0FDC" w:rsidP="00365F49"/>
    <w:p w14:paraId="3FB40D0E" w14:textId="7965A0FB" w:rsidR="00DD0FDC" w:rsidRDefault="00DD0FDC" w:rsidP="00365F49"/>
    <w:p w14:paraId="4ADDC7A7" w14:textId="39411EEB" w:rsidR="00DD0FDC" w:rsidRDefault="00DD0FDC" w:rsidP="00365F49"/>
    <w:p w14:paraId="124C01A1" w14:textId="08E73251" w:rsidR="00DD0FDC" w:rsidRDefault="00DD0FDC" w:rsidP="00365F49"/>
    <w:p w14:paraId="28820314" w14:textId="0CF2E54C" w:rsidR="00DD0FDC" w:rsidRPr="00DD0FDC" w:rsidRDefault="00DD0FDC" w:rsidP="00DD0FDC">
      <w:pPr>
        <w:pStyle w:val="a9"/>
      </w:pPr>
      <w:r w:rsidRPr="00DD0FDC">
        <w:t>Сравнение</w:t>
      </w:r>
      <w:r>
        <w:t xml:space="preserve"> полученных результатов после БПФ и после библиотечной функции </w:t>
      </w:r>
      <w:r>
        <w:rPr>
          <w:lang w:val="en-US"/>
        </w:rPr>
        <w:t>Python</w:t>
      </w:r>
      <w:r w:rsidRPr="00DD0FDC">
        <w:t xml:space="preserve"> </w:t>
      </w:r>
      <w:r>
        <w:t>представлено на рисунке 11.</w:t>
      </w:r>
    </w:p>
    <w:p w14:paraId="3BB9BE37" w14:textId="77777777" w:rsidR="00365F49" w:rsidRDefault="00365F49" w:rsidP="00365F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343D11" wp14:editId="5E7098C4">
            <wp:extent cx="4183353" cy="3648974"/>
            <wp:effectExtent l="0" t="0" r="825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8178" cy="36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422" w14:textId="51ABF3D5" w:rsidR="00365F49" w:rsidRPr="00365F49" w:rsidRDefault="00365F49" w:rsidP="00365F49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—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Результат работы алгоритма</w:t>
      </w:r>
    </w:p>
    <w:p w14:paraId="2499A7B6" w14:textId="504F3D37" w:rsidR="00B80585" w:rsidRDefault="00867228" w:rsidP="00867228">
      <w:pPr>
        <w:pStyle w:val="1"/>
        <w:numPr>
          <w:ilvl w:val="0"/>
          <w:numId w:val="0"/>
        </w:numPr>
        <w:ind w:left="709"/>
      </w:pPr>
      <w:r>
        <w:t>Задание 2</w:t>
      </w:r>
    </w:p>
    <w:p w14:paraId="0AEC4F36" w14:textId="787FD21D" w:rsidR="00A952E7" w:rsidRDefault="000D41B6" w:rsidP="00A952E7">
      <w:r>
        <w:t xml:space="preserve">Конвертация исходного сигнала </w:t>
      </w:r>
      <w:r>
        <w:rPr>
          <w:lang w:val="en-US"/>
        </w:rPr>
        <w:t>x</w:t>
      </w:r>
      <w:r w:rsidRPr="000D41B6">
        <w:t xml:space="preserve"> </w:t>
      </w:r>
      <w:r>
        <w:t>в целые числа представлена на рисунке 12.</w:t>
      </w:r>
    </w:p>
    <w:p w14:paraId="35B20305" w14:textId="77777777" w:rsidR="000D41B6" w:rsidRDefault="000D41B6" w:rsidP="000D41B6">
      <w:pPr>
        <w:keepNext/>
        <w:jc w:val="center"/>
      </w:pPr>
      <w:r>
        <w:rPr>
          <w:noProof/>
        </w:rPr>
        <w:drawing>
          <wp:inline distT="0" distB="0" distL="0" distR="0" wp14:anchorId="571D24C6" wp14:editId="1418AC6E">
            <wp:extent cx="2524125" cy="3333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E22" w14:textId="3BA208DC" w:rsidR="000D41B6" w:rsidRDefault="000D41B6" w:rsidP="000D41B6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D41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D41B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D41B6">
        <w:rPr>
          <w:i w:val="0"/>
          <w:iCs w:val="0"/>
          <w:color w:val="000000" w:themeColor="text1"/>
          <w:sz w:val="28"/>
          <w:szCs w:val="28"/>
        </w:rPr>
        <w:t xml:space="preserve"> — Конвертация исходного сигнала в целочисленный вид</w:t>
      </w:r>
    </w:p>
    <w:p w14:paraId="4A7E921F" w14:textId="52DC33DF" w:rsidR="000D41B6" w:rsidRDefault="000D41B6" w:rsidP="000D41B6">
      <w:r>
        <w:t xml:space="preserve">Затем масштабируем коэффициенты </w:t>
      </w:r>
      <w:r>
        <w:rPr>
          <w:lang w:val="en-US"/>
        </w:rPr>
        <w:t>W</w:t>
      </w:r>
      <w:r w:rsidRPr="000D41B6">
        <w:t xml:space="preserve"> </w:t>
      </w:r>
      <w:r>
        <w:t>по формуле:</w:t>
      </w:r>
    </w:p>
    <w:p w14:paraId="64BECABA" w14:textId="47786C05" w:rsidR="000D41B6" w:rsidRPr="000D41B6" w:rsidRDefault="000D41B6" w:rsidP="000D41B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scale</m:t>
              </m:r>
            </m:sub>
          </m:sSub>
          <m:r>
            <w:rPr>
              <w:rFonts w:ascii="Cambria Math" w:hAnsi="Cambria Math"/>
            </w:rPr>
            <m:t xml:space="preserve">=W*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95DA6F" w14:textId="6BCDA1E1" w:rsidR="000D41B6" w:rsidRPr="000D41B6" w:rsidRDefault="000D41B6" w:rsidP="000D41B6">
      <w:r>
        <w:t>Переписывае</w:t>
      </w:r>
      <w:r w:rsidR="00493E3D">
        <w:t>м реализацию</w:t>
      </w:r>
      <w:r>
        <w:t xml:space="preserve"> для БПФ</w:t>
      </w:r>
      <w:r w:rsidR="00493E3D">
        <w:t xml:space="preserve"> в вид, представленный на рисунках ниже.</w:t>
      </w:r>
    </w:p>
    <w:p w14:paraId="5B71D7DB" w14:textId="77777777" w:rsidR="000513C7" w:rsidRDefault="00A952E7" w:rsidP="000513C7">
      <w:pPr>
        <w:keepNext/>
        <w:jc w:val="center"/>
      </w:pPr>
      <w:r>
        <w:rPr>
          <w:noProof/>
        </w:rPr>
        <w:drawing>
          <wp:inline distT="0" distB="0" distL="0" distR="0" wp14:anchorId="40C9DAE4" wp14:editId="1ADF2DE7">
            <wp:extent cx="4705350" cy="1009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2C3" w14:textId="5E076912" w:rsidR="00365F49" w:rsidRPr="000513C7" w:rsidRDefault="000513C7" w:rsidP="000513C7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513C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513C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513C7">
        <w:rPr>
          <w:i w:val="0"/>
          <w:iCs w:val="0"/>
          <w:color w:val="000000" w:themeColor="text1"/>
          <w:sz w:val="28"/>
          <w:szCs w:val="28"/>
        </w:rPr>
        <w:t xml:space="preserve"> — Реализация БПФ для целочисленных значения</w:t>
      </w:r>
      <w:r>
        <w:rPr>
          <w:i w:val="0"/>
          <w:iCs w:val="0"/>
          <w:color w:val="000000" w:themeColor="text1"/>
          <w:sz w:val="28"/>
          <w:szCs w:val="28"/>
        </w:rPr>
        <w:t>х</w:t>
      </w:r>
    </w:p>
    <w:p w14:paraId="00ABE6C5" w14:textId="5DC0B6A2" w:rsidR="00A952E7" w:rsidRDefault="00A952E7" w:rsidP="00A952E7">
      <w:pPr>
        <w:jc w:val="center"/>
      </w:pPr>
    </w:p>
    <w:p w14:paraId="3419EA4F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637D7A2A" wp14:editId="5FC49212">
            <wp:extent cx="2667000" cy="1943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EFE" w14:textId="12FD20A3" w:rsidR="00A952E7" w:rsidRPr="002B7EBC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сложение</w:t>
      </w:r>
    </w:p>
    <w:p w14:paraId="757375F2" w14:textId="7AF7BE25" w:rsidR="00A952E7" w:rsidRDefault="00A952E7" w:rsidP="00A952E7">
      <w:pPr>
        <w:jc w:val="center"/>
      </w:pPr>
    </w:p>
    <w:p w14:paraId="2A85353C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2C272DFA" wp14:editId="761B8BD6">
            <wp:extent cx="4743450" cy="2647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7F84" w14:textId="45A303D5" w:rsidR="00A952E7" w:rsidRPr="002B7EBC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вычитания</w:t>
      </w:r>
    </w:p>
    <w:p w14:paraId="41BDFBF6" w14:textId="2C2C7AEA" w:rsidR="00A952E7" w:rsidRDefault="00A952E7" w:rsidP="00A952E7">
      <w:pPr>
        <w:jc w:val="center"/>
      </w:pPr>
    </w:p>
    <w:p w14:paraId="451DE1BF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30D5B2C4" wp14:editId="1137E8D1">
            <wp:extent cx="4619625" cy="2790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3042" w14:textId="579F2914" w:rsidR="00A952E7" w:rsidRPr="002B7EBC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умножения</w:t>
      </w:r>
    </w:p>
    <w:p w14:paraId="2F0D2990" w14:textId="6A46FB2F" w:rsidR="002B7EBC" w:rsidRPr="00830711" w:rsidRDefault="002B7EBC" w:rsidP="002B7EBC">
      <w:r>
        <w:rPr>
          <w:rFonts w:eastAsiaTheme="minorEastAsia"/>
        </w:rPr>
        <w:t xml:space="preserve">Обход графа БПФ, результаты которого представлены на рисунках </w:t>
      </w:r>
      <w:r>
        <w:rPr>
          <w:rFonts w:eastAsiaTheme="minorEastAsia"/>
        </w:rPr>
        <w:t>17</w:t>
      </w:r>
      <w:r>
        <w:rPr>
          <w:rFonts w:eastAsiaTheme="minorEastAsia"/>
        </w:rPr>
        <w:t>-</w:t>
      </w:r>
      <w:r>
        <w:rPr>
          <w:rFonts w:eastAsiaTheme="minorEastAsia"/>
        </w:rPr>
        <w:t>24</w:t>
      </w:r>
    </w:p>
    <w:p w14:paraId="0E457022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67E5CB2A" wp14:editId="75AFF34E">
            <wp:extent cx="1104900" cy="1743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51F" w14:textId="4A1AD320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1331A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>Результат А после первой итерации</w:t>
      </w:r>
    </w:p>
    <w:p w14:paraId="1FD34059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17E1AB28" wp14:editId="476FDFD8">
            <wp:extent cx="3114675" cy="1685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E78" w14:textId="0B785DF2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18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1331A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1331A2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 после первой итерации</w:t>
      </w:r>
    </w:p>
    <w:p w14:paraId="615C5264" w14:textId="28120DA9" w:rsidR="00A952E7" w:rsidRPr="001331A2" w:rsidRDefault="00A952E7" w:rsidP="00A952E7">
      <w:pPr>
        <w:jc w:val="center"/>
        <w:rPr>
          <w:color w:val="000000" w:themeColor="text1"/>
          <w:szCs w:val="28"/>
        </w:rPr>
      </w:pPr>
    </w:p>
    <w:p w14:paraId="5F403C9D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728A32D0" wp14:editId="3ACC4548">
            <wp:extent cx="2990850" cy="1704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FB7" w14:textId="30C03EC1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19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1331A2" w:rsidRPr="001331A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А после </w:t>
      </w:r>
      <w:r w:rsidR="001331A2">
        <w:rPr>
          <w:i w:val="0"/>
          <w:iCs w:val="0"/>
          <w:color w:val="000000" w:themeColor="text1"/>
          <w:sz w:val="28"/>
          <w:szCs w:val="28"/>
        </w:rPr>
        <w:t>второй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233B6ABD" w14:textId="39484617" w:rsidR="00A952E7" w:rsidRPr="001331A2" w:rsidRDefault="00A952E7" w:rsidP="00A952E7">
      <w:pPr>
        <w:jc w:val="center"/>
        <w:rPr>
          <w:color w:val="000000" w:themeColor="text1"/>
          <w:szCs w:val="28"/>
        </w:rPr>
      </w:pPr>
    </w:p>
    <w:p w14:paraId="066E6D11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3CB26779" wp14:editId="23385CFC">
            <wp:extent cx="3057525" cy="16954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C297" w14:textId="129A7140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20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1331A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1331A2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 после </w:t>
      </w:r>
      <w:r w:rsidR="001331A2">
        <w:rPr>
          <w:i w:val="0"/>
          <w:iCs w:val="0"/>
          <w:color w:val="000000" w:themeColor="text1"/>
          <w:sz w:val="28"/>
          <w:szCs w:val="28"/>
        </w:rPr>
        <w:t>второй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05057B3E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2432AAE7" wp14:editId="46D32B98">
            <wp:extent cx="3076575" cy="1695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C4D" w14:textId="5227B6E1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21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7034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А после </w:t>
      </w:r>
      <w:r w:rsidR="00E7034E">
        <w:rPr>
          <w:i w:val="0"/>
          <w:iCs w:val="0"/>
          <w:color w:val="000000" w:themeColor="text1"/>
          <w:sz w:val="28"/>
          <w:szCs w:val="28"/>
        </w:rPr>
        <w:t>третьей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42BD9348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1A601456" wp14:editId="72F8EC8C">
            <wp:extent cx="3086100" cy="1695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B193" w14:textId="7ADEF20B" w:rsidR="00A952E7" w:rsidRPr="001331A2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22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7034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E7034E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после </w:t>
      </w:r>
      <w:r w:rsidR="00E7034E">
        <w:rPr>
          <w:i w:val="0"/>
          <w:iCs w:val="0"/>
          <w:color w:val="000000" w:themeColor="text1"/>
          <w:sz w:val="28"/>
          <w:szCs w:val="28"/>
        </w:rPr>
        <w:t>третьей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2DD4326E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04B4F733" wp14:editId="2D7C00B9">
            <wp:extent cx="3133725" cy="16764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109" w14:textId="67BEBCD5" w:rsidR="00A952E7" w:rsidRPr="00E7034E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23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7034E" w:rsidRPr="00E7034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А после </w:t>
      </w:r>
      <w:r w:rsidR="00E7034E">
        <w:rPr>
          <w:i w:val="0"/>
          <w:iCs w:val="0"/>
          <w:color w:val="000000" w:themeColor="text1"/>
          <w:sz w:val="28"/>
          <w:szCs w:val="28"/>
        </w:rPr>
        <w:t>четвертой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6D6449A0" w14:textId="77777777" w:rsidR="002B7EBC" w:rsidRPr="001331A2" w:rsidRDefault="00A952E7" w:rsidP="002B7EBC">
      <w:pPr>
        <w:keepNext/>
        <w:jc w:val="center"/>
        <w:rPr>
          <w:color w:val="000000" w:themeColor="text1"/>
          <w:szCs w:val="28"/>
        </w:rPr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0A3B2ED9" wp14:editId="1B80F49B">
            <wp:extent cx="3333750" cy="1685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B8A" w14:textId="41C94CF0" w:rsidR="00A952E7" w:rsidRDefault="002B7EBC" w:rsidP="002B7EB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24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7034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E7034E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после </w:t>
      </w:r>
      <w:r w:rsidR="00E7034E">
        <w:rPr>
          <w:i w:val="0"/>
          <w:iCs w:val="0"/>
          <w:color w:val="000000" w:themeColor="text1"/>
          <w:sz w:val="28"/>
          <w:szCs w:val="28"/>
        </w:rPr>
        <w:t>четвертой</w:t>
      </w:r>
      <w:r w:rsidR="00E7034E" w:rsidRPr="00365F49">
        <w:rPr>
          <w:i w:val="0"/>
          <w:iCs w:val="0"/>
          <w:color w:val="000000" w:themeColor="text1"/>
          <w:sz w:val="28"/>
          <w:szCs w:val="28"/>
        </w:rPr>
        <w:t xml:space="preserve"> итерации</w:t>
      </w:r>
    </w:p>
    <w:p w14:paraId="046FE9AD" w14:textId="546435BD" w:rsidR="00C5044F" w:rsidRDefault="00C5044F" w:rsidP="00C5044F"/>
    <w:p w14:paraId="236E6DBA" w14:textId="5E7438C8" w:rsidR="00C5044F" w:rsidRDefault="00C5044F" w:rsidP="00C5044F"/>
    <w:p w14:paraId="2BB3440C" w14:textId="23FFA58E" w:rsidR="00C5044F" w:rsidRPr="00C5044F" w:rsidRDefault="00C5044F" w:rsidP="00C5044F">
      <w:pPr>
        <w:pStyle w:val="a9"/>
      </w:pPr>
      <w:r>
        <w:t>На рисунках 25-26 представлено сравнение БПФ с действительными числами, с комплексными числами и из библиотеки для</w:t>
      </w:r>
      <w:r w:rsidRPr="00C5044F">
        <w:t xml:space="preserve"> </w:t>
      </w:r>
      <w:r>
        <w:rPr>
          <w:lang w:val="en-US"/>
        </w:rPr>
        <w:t>Python</w:t>
      </w:r>
    </w:p>
    <w:p w14:paraId="2F51FA49" w14:textId="77777777" w:rsidR="00C5044F" w:rsidRDefault="00F942E4" w:rsidP="00C504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8CA0FE" wp14:editId="2166F965">
            <wp:extent cx="4321808" cy="3769744"/>
            <wp:effectExtent l="0" t="0" r="317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5120" cy="37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97E" w14:textId="3728E98C" w:rsidR="00F942E4" w:rsidRPr="00C5044F" w:rsidRDefault="00C5044F" w:rsidP="00C5044F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4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4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5044F">
        <w:rPr>
          <w:i w:val="0"/>
          <w:iCs w:val="0"/>
          <w:noProof/>
          <w:color w:val="000000" w:themeColor="text1"/>
          <w:sz w:val="28"/>
          <w:szCs w:val="28"/>
        </w:rPr>
        <w:t>25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44F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—</w:t>
      </w:r>
      <w:r w:rsidR="00AD0F80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AD0F80" w:rsidRPr="00365F49">
        <w:rPr>
          <w:i w:val="0"/>
          <w:iCs w:val="0"/>
          <w:color w:val="000000" w:themeColor="text1"/>
          <w:sz w:val="28"/>
          <w:szCs w:val="28"/>
        </w:rPr>
        <w:t>Результат работы алгоритма</w:t>
      </w:r>
    </w:p>
    <w:p w14:paraId="49F7FC6D" w14:textId="77777777" w:rsidR="00C5044F" w:rsidRPr="00C5044F" w:rsidRDefault="00F942E4" w:rsidP="00C5044F">
      <w:pPr>
        <w:keepNext/>
        <w:ind w:firstLine="0"/>
        <w:jc w:val="center"/>
        <w:rPr>
          <w:color w:val="000000" w:themeColor="text1"/>
          <w:szCs w:val="28"/>
        </w:rPr>
      </w:pPr>
      <w:r w:rsidRPr="00C5044F">
        <w:rPr>
          <w:noProof/>
          <w:color w:val="000000" w:themeColor="text1"/>
          <w:szCs w:val="28"/>
        </w:rPr>
        <w:drawing>
          <wp:inline distT="0" distB="0" distL="0" distR="0" wp14:anchorId="2F9514C0" wp14:editId="00AB976F">
            <wp:extent cx="4549271" cy="3968151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4421" cy="39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BA8" w14:textId="67608848" w:rsidR="00F942E4" w:rsidRPr="00AD0F80" w:rsidRDefault="00C5044F" w:rsidP="00C5044F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4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4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5044F">
        <w:rPr>
          <w:i w:val="0"/>
          <w:iCs w:val="0"/>
          <w:noProof/>
          <w:color w:val="000000" w:themeColor="text1"/>
          <w:sz w:val="28"/>
          <w:szCs w:val="28"/>
        </w:rPr>
        <w:t>26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D0F80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AD0F80" w:rsidRPr="00AD0F8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D0F80" w:rsidRPr="00365F49">
        <w:rPr>
          <w:i w:val="0"/>
          <w:iCs w:val="0"/>
          <w:color w:val="000000" w:themeColor="text1"/>
          <w:sz w:val="28"/>
          <w:szCs w:val="28"/>
        </w:rPr>
        <w:t>Результат работы алгоритма</w:t>
      </w:r>
      <w:r w:rsidR="00AD0F80" w:rsidRPr="00AD0F8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D0F80">
        <w:rPr>
          <w:i w:val="0"/>
          <w:iCs w:val="0"/>
          <w:color w:val="000000" w:themeColor="text1"/>
          <w:sz w:val="28"/>
          <w:szCs w:val="28"/>
        </w:rPr>
        <w:t>приближенный</w:t>
      </w:r>
    </w:p>
    <w:p w14:paraId="5859A872" w14:textId="22FEFA2B" w:rsidR="00CE57E7" w:rsidRDefault="00CE57E7" w:rsidP="00B80585">
      <w:pPr>
        <w:pStyle w:val="af0"/>
      </w:pPr>
      <w:r w:rsidRPr="00CE57E7">
        <w:t>ВЫВОД</w:t>
      </w:r>
    </w:p>
    <w:p w14:paraId="125E6E31" w14:textId="2722863F" w:rsidR="005357F1" w:rsidRDefault="005357F1" w:rsidP="005357F1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423FA3">
        <w:rPr>
          <w:rFonts w:eastAsia="Times New Roman" w:cs="Times New Roman"/>
          <w:color w:val="000000"/>
          <w:szCs w:val="28"/>
          <w:lang w:eastAsia="ru-RU"/>
        </w:rPr>
        <w:t xml:space="preserve"> метод быстрого преобразования Фурье для целочисленных и комплексных чисел</w:t>
      </w:r>
      <w:r w:rsidRPr="005357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EF967C" w14:textId="5390AD8B" w:rsidR="00BB66FA" w:rsidRPr="00423FA3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выполнении было выявлено, что </w:t>
      </w:r>
      <w:r w:rsidR="00423FA3">
        <w:rPr>
          <w:rFonts w:eastAsia="Times New Roman" w:cs="Times New Roman"/>
          <w:color w:val="000000"/>
          <w:szCs w:val="28"/>
          <w:lang w:eastAsia="ru-RU"/>
        </w:rPr>
        <w:t xml:space="preserve">БПФ полученный из функции </w:t>
      </w:r>
      <w:r w:rsidR="00423FA3"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="00423FA3" w:rsidRPr="00423F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23FA3">
        <w:rPr>
          <w:rFonts w:eastAsia="Times New Roman" w:cs="Times New Roman"/>
          <w:color w:val="000000"/>
          <w:szCs w:val="28"/>
          <w:lang w:eastAsia="ru-RU"/>
        </w:rPr>
        <w:t>и с комплексными сходятся, а с действительными не полностью сходятся с ним, так как при удалении действительной части числа теряется некоторая точность, которая и привила к минимальному расхождению графиков.</w:t>
      </w: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34"/>
      <w:footerReference w:type="first" r:id="rId35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af9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513C7"/>
    <w:rsid w:val="00057C81"/>
    <w:rsid w:val="00077DE4"/>
    <w:rsid w:val="00084AF8"/>
    <w:rsid w:val="000B6103"/>
    <w:rsid w:val="000D41B6"/>
    <w:rsid w:val="000D481E"/>
    <w:rsid w:val="00103283"/>
    <w:rsid w:val="001038A8"/>
    <w:rsid w:val="00112A83"/>
    <w:rsid w:val="001331A2"/>
    <w:rsid w:val="00154AAB"/>
    <w:rsid w:val="00174A62"/>
    <w:rsid w:val="0017688D"/>
    <w:rsid w:val="00192C36"/>
    <w:rsid w:val="001B0BA9"/>
    <w:rsid w:val="001D05DE"/>
    <w:rsid w:val="001D3B5C"/>
    <w:rsid w:val="001D74F8"/>
    <w:rsid w:val="001E4707"/>
    <w:rsid w:val="002305CA"/>
    <w:rsid w:val="00234C7B"/>
    <w:rsid w:val="0025208D"/>
    <w:rsid w:val="002759FA"/>
    <w:rsid w:val="00276B24"/>
    <w:rsid w:val="0029766C"/>
    <w:rsid w:val="002B7EBC"/>
    <w:rsid w:val="002C1C62"/>
    <w:rsid w:val="002E41DD"/>
    <w:rsid w:val="003142BD"/>
    <w:rsid w:val="00335198"/>
    <w:rsid w:val="00354EF8"/>
    <w:rsid w:val="00365E4D"/>
    <w:rsid w:val="00365F49"/>
    <w:rsid w:val="00382F77"/>
    <w:rsid w:val="00391852"/>
    <w:rsid w:val="00393034"/>
    <w:rsid w:val="00397CA9"/>
    <w:rsid w:val="003A15F0"/>
    <w:rsid w:val="003A4DF1"/>
    <w:rsid w:val="003A6322"/>
    <w:rsid w:val="003A6820"/>
    <w:rsid w:val="003C235A"/>
    <w:rsid w:val="0040665C"/>
    <w:rsid w:val="00423FA3"/>
    <w:rsid w:val="00446FCF"/>
    <w:rsid w:val="0045464D"/>
    <w:rsid w:val="00484080"/>
    <w:rsid w:val="00493E3D"/>
    <w:rsid w:val="004A45DD"/>
    <w:rsid w:val="004A7132"/>
    <w:rsid w:val="004C6A0C"/>
    <w:rsid w:val="004C7E6F"/>
    <w:rsid w:val="004E66C9"/>
    <w:rsid w:val="004F536C"/>
    <w:rsid w:val="0052337C"/>
    <w:rsid w:val="005357F1"/>
    <w:rsid w:val="005D71AA"/>
    <w:rsid w:val="005F5ECE"/>
    <w:rsid w:val="00613B41"/>
    <w:rsid w:val="006309DB"/>
    <w:rsid w:val="00660DF2"/>
    <w:rsid w:val="0069105D"/>
    <w:rsid w:val="00691E44"/>
    <w:rsid w:val="006A4EA2"/>
    <w:rsid w:val="006B1F91"/>
    <w:rsid w:val="006D4601"/>
    <w:rsid w:val="006E1AA3"/>
    <w:rsid w:val="006F0993"/>
    <w:rsid w:val="006F5456"/>
    <w:rsid w:val="00711E47"/>
    <w:rsid w:val="00712470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6F2E"/>
    <w:rsid w:val="00830711"/>
    <w:rsid w:val="00867228"/>
    <w:rsid w:val="00872F52"/>
    <w:rsid w:val="00876E87"/>
    <w:rsid w:val="00893077"/>
    <w:rsid w:val="008C2878"/>
    <w:rsid w:val="00941BC1"/>
    <w:rsid w:val="00945B33"/>
    <w:rsid w:val="00965C5F"/>
    <w:rsid w:val="00966483"/>
    <w:rsid w:val="00A078B3"/>
    <w:rsid w:val="00A111B0"/>
    <w:rsid w:val="00A271E0"/>
    <w:rsid w:val="00A46B83"/>
    <w:rsid w:val="00A51CA5"/>
    <w:rsid w:val="00A66A9F"/>
    <w:rsid w:val="00A952E7"/>
    <w:rsid w:val="00A965A9"/>
    <w:rsid w:val="00AB098C"/>
    <w:rsid w:val="00AB238E"/>
    <w:rsid w:val="00AB33C4"/>
    <w:rsid w:val="00AD0F80"/>
    <w:rsid w:val="00B008B3"/>
    <w:rsid w:val="00B024B5"/>
    <w:rsid w:val="00B17EC9"/>
    <w:rsid w:val="00B425D8"/>
    <w:rsid w:val="00B715EE"/>
    <w:rsid w:val="00B73EDC"/>
    <w:rsid w:val="00B80585"/>
    <w:rsid w:val="00BB3016"/>
    <w:rsid w:val="00BB66FA"/>
    <w:rsid w:val="00BD0935"/>
    <w:rsid w:val="00C103A6"/>
    <w:rsid w:val="00C5044F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B18"/>
    <w:rsid w:val="00D70026"/>
    <w:rsid w:val="00D83F2E"/>
    <w:rsid w:val="00D9200B"/>
    <w:rsid w:val="00DC5FA7"/>
    <w:rsid w:val="00DD0FDC"/>
    <w:rsid w:val="00E009AC"/>
    <w:rsid w:val="00E00AA6"/>
    <w:rsid w:val="00E016E2"/>
    <w:rsid w:val="00E12D67"/>
    <w:rsid w:val="00E24483"/>
    <w:rsid w:val="00E256E0"/>
    <w:rsid w:val="00E4746A"/>
    <w:rsid w:val="00E52BFA"/>
    <w:rsid w:val="00E7034E"/>
    <w:rsid w:val="00EB4B13"/>
    <w:rsid w:val="00EE4EA3"/>
    <w:rsid w:val="00EF1F9C"/>
    <w:rsid w:val="00EF7F15"/>
    <w:rsid w:val="00F24AAA"/>
    <w:rsid w:val="00F378B5"/>
    <w:rsid w:val="00F75A13"/>
    <w:rsid w:val="00F942E4"/>
    <w:rsid w:val="00FA1967"/>
    <w:rsid w:val="00FB0E21"/>
    <w:rsid w:val="00FB1C73"/>
    <w:rsid w:val="00FB4340"/>
    <w:rsid w:val="00FB5A84"/>
    <w:rsid w:val="00FC02CB"/>
    <w:rsid w:val="00FE4D6E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00AA6"/>
    <w:rPr>
      <w:rFonts w:ascii="Times New Roman" w:hAnsi="Times New Roman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4"/>
    <w:next w:val="a4"/>
    <w:link w:val="40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5">
    <w:name w:val="heading 5"/>
    <w:basedOn w:val="a4"/>
    <w:next w:val="a4"/>
    <w:link w:val="50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4"/>
    <w:next w:val="a4"/>
    <w:link w:val="60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4"/>
    <w:next w:val="a4"/>
    <w:link w:val="70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4"/>
    <w:next w:val="a4"/>
    <w:link w:val="80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  <w:rsid w:val="003142BD"/>
    <w:pPr>
      <w:spacing w:line="240" w:lineRule="auto"/>
    </w:pPr>
  </w:style>
  <w:style w:type="paragraph" w:customStyle="1" w:styleId="a9">
    <w:name w:val="Обычный с отступом"/>
    <w:basedOn w:val="a4"/>
    <w:next w:val="a4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a">
    <w:name w:val="Титул основной текст"/>
    <w:basedOn w:val="a4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b">
    <w:name w:val="Титул подпись"/>
    <w:basedOn w:val="aa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c">
    <w:name w:val="Текст полужирный"/>
    <w:basedOn w:val="a5"/>
    <w:uiPriority w:val="1"/>
    <w:qFormat/>
    <w:rsid w:val="001D74F8"/>
    <w:rPr>
      <w:b/>
      <w:strike/>
      <w:dstrike w:val="0"/>
      <w:u w:val="none"/>
    </w:rPr>
  </w:style>
  <w:style w:type="character" w:customStyle="1" w:styleId="ad">
    <w:name w:val="Текст Скрытый"/>
    <w:basedOn w:val="a5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a5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a4"/>
    <w:next w:val="a9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a4"/>
    <w:next w:val="a9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a4"/>
    <w:next w:val="a9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a4"/>
    <w:next w:val="a9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10">
    <w:name w:val="Заголовок 1 Знак"/>
    <w:basedOn w:val="a5"/>
    <w:link w:val="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5"/>
    <w:link w:val="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5"/>
    <w:link w:val="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e">
    <w:name w:val="TOC Heading"/>
    <w:basedOn w:val="1"/>
    <w:next w:val="a4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21">
    <w:name w:val="toc 2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af">
    <w:name w:val="Hyperlink"/>
    <w:basedOn w:val="a5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a7"/>
    <w:uiPriority w:val="99"/>
    <w:rsid w:val="00E009AC"/>
    <w:pPr>
      <w:numPr>
        <w:numId w:val="6"/>
      </w:numPr>
    </w:pPr>
  </w:style>
  <w:style w:type="paragraph" w:customStyle="1" w:styleId="af0">
    <w:name w:val="Заголовок Структурного Элемента"/>
    <w:basedOn w:val="1"/>
    <w:next w:val="a4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f1">
    <w:name w:val="Заголовок Содержания"/>
    <w:basedOn w:val="af0"/>
    <w:next w:val="a4"/>
    <w:qFormat/>
    <w:rsid w:val="0025208D"/>
    <w:pPr>
      <w:outlineLvl w:val="9"/>
    </w:pPr>
  </w:style>
  <w:style w:type="character" w:customStyle="1" w:styleId="60">
    <w:name w:val="Заголовок 6 Знак"/>
    <w:basedOn w:val="a5"/>
    <w:link w:val="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Рисунок"/>
    <w:basedOn w:val="a4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a4"/>
    <w:next w:val="a4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af3">
    <w:name w:val="List Paragraph"/>
    <w:basedOn w:val="a4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af4">
    <w:name w:val="Book Title"/>
    <w:basedOn w:val="a5"/>
    <w:uiPriority w:val="33"/>
    <w:qFormat/>
    <w:rsid w:val="00613B41"/>
    <w:rPr>
      <w:b/>
      <w:bCs/>
      <w:i/>
      <w:iCs/>
      <w:spacing w:val="5"/>
    </w:rPr>
  </w:style>
  <w:style w:type="paragraph" w:styleId="af5">
    <w:name w:val="Normal (Web)"/>
    <w:basedOn w:val="a4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5"/>
    <w:rsid w:val="00EB4B13"/>
  </w:style>
  <w:style w:type="character" w:styleId="af6">
    <w:name w:val="Strong"/>
    <w:basedOn w:val="a5"/>
    <w:uiPriority w:val="22"/>
    <w:qFormat/>
    <w:rsid w:val="00EB4B13"/>
    <w:rPr>
      <w:b/>
      <w:bCs/>
    </w:rPr>
  </w:style>
  <w:style w:type="paragraph" w:styleId="af7">
    <w:name w:val="header"/>
    <w:basedOn w:val="a4"/>
    <w:link w:val="af8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8">
    <w:name w:val="Верхний колонтитул Знак"/>
    <w:basedOn w:val="a5"/>
    <w:link w:val="af7"/>
    <w:uiPriority w:val="99"/>
    <w:rsid w:val="00354EF8"/>
    <w:rPr>
      <w:szCs w:val="22"/>
    </w:rPr>
  </w:style>
  <w:style w:type="paragraph" w:styleId="af9">
    <w:name w:val="footer"/>
    <w:basedOn w:val="a4"/>
    <w:link w:val="afa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a">
    <w:name w:val="Нижний колонтитул Знак"/>
    <w:basedOn w:val="a5"/>
    <w:link w:val="af9"/>
    <w:uiPriority w:val="99"/>
    <w:rsid w:val="00354EF8"/>
    <w:rPr>
      <w:szCs w:val="22"/>
    </w:rPr>
  </w:style>
  <w:style w:type="paragraph" w:styleId="afb">
    <w:name w:val="caption"/>
    <w:basedOn w:val="a4"/>
    <w:next w:val="a4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fc">
    <w:name w:val="Основной текст титула"/>
    <w:basedOn w:val="a4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5"/>
    <w:rsid w:val="0052337C"/>
  </w:style>
  <w:style w:type="character" w:customStyle="1" w:styleId="w">
    <w:name w:val="w"/>
    <w:basedOn w:val="a5"/>
    <w:rsid w:val="0052337C"/>
  </w:style>
  <w:style w:type="character" w:customStyle="1" w:styleId="n">
    <w:name w:val="n"/>
    <w:basedOn w:val="a5"/>
    <w:rsid w:val="0052337C"/>
  </w:style>
  <w:style w:type="character" w:customStyle="1" w:styleId="o">
    <w:name w:val="o"/>
    <w:basedOn w:val="a5"/>
    <w:rsid w:val="0052337C"/>
  </w:style>
  <w:style w:type="character" w:customStyle="1" w:styleId="mi">
    <w:name w:val="mi"/>
    <w:basedOn w:val="a5"/>
    <w:rsid w:val="0052337C"/>
  </w:style>
  <w:style w:type="character" w:customStyle="1" w:styleId="p">
    <w:name w:val="p"/>
    <w:basedOn w:val="a5"/>
    <w:rsid w:val="0052337C"/>
  </w:style>
  <w:style w:type="character" w:customStyle="1" w:styleId="k">
    <w:name w:val="k"/>
    <w:basedOn w:val="a5"/>
    <w:rsid w:val="0052337C"/>
  </w:style>
  <w:style w:type="table" w:styleId="afd">
    <w:name w:val="Table Grid"/>
    <w:basedOn w:val="a6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5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124</TotalTime>
  <Pages>12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lordlogkol@gmail.com</cp:lastModifiedBy>
  <cp:revision>39</cp:revision>
  <dcterms:created xsi:type="dcterms:W3CDTF">2024-03-29T22:49:00Z</dcterms:created>
  <dcterms:modified xsi:type="dcterms:W3CDTF">2024-05-03T17:25:00Z</dcterms:modified>
</cp:coreProperties>
</file>