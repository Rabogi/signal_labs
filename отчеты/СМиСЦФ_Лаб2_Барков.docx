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1886" w14:textId="77777777" w:rsidR="00E00AA6" w:rsidRPr="00363BDC" w:rsidRDefault="00E00AA6" w:rsidP="00E00AA6">
      <w:pPr>
        <w:spacing w:line="240" w:lineRule="auto"/>
        <w:ind w:firstLine="0"/>
        <w:jc w:val="center"/>
      </w:pPr>
      <w:bookmarkStart w:id="0" w:name="_Hlk51854832"/>
      <w:bookmarkEnd w:id="0"/>
      <w:r w:rsidRPr="00363BDC">
        <w:t>Министерство науки и высшего образования Российской Федерации</w:t>
      </w:r>
    </w:p>
    <w:p w14:paraId="4BC890B7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Федеральное государственное автономное образовательное</w:t>
      </w:r>
      <w:r w:rsidRPr="00363BDC">
        <w:rPr>
          <w:rFonts w:ascii="Times New Roman" w:hAnsi="Times New Roman" w:cs="Times New Roman"/>
        </w:rPr>
        <w:br/>
        <w:t>учреждение высшего образования</w:t>
      </w:r>
      <w:r w:rsidRPr="00363BDC">
        <w:rPr>
          <w:rFonts w:ascii="Times New Roman" w:hAnsi="Times New Roman" w:cs="Times New Roman"/>
        </w:rPr>
        <w:br/>
        <w:t>«ЮЖНЫЙ ФЕДЕРАЛЬНЫЙ УНИВЕРСИТЕТ»</w:t>
      </w:r>
    </w:p>
    <w:p w14:paraId="6864939F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(ФГАОУ ВО «ЮФУ»)</w:t>
      </w:r>
    </w:p>
    <w:p w14:paraId="75801E1D" w14:textId="77777777" w:rsidR="00E00AA6" w:rsidRPr="004B576F" w:rsidRDefault="00E00AA6" w:rsidP="00E00AA6">
      <w:pPr>
        <w:pStyle w:val="ac"/>
        <w:rPr>
          <w:rFonts w:ascii="Times New Roman" w:hAnsi="Times New Roman" w:cs="Times New Roman"/>
        </w:rPr>
      </w:pPr>
    </w:p>
    <w:p w14:paraId="4F103931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Институт компьютерных технологий и информационной безопасности</w:t>
      </w:r>
    </w:p>
    <w:p w14:paraId="3C6EF3FA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  <w:r w:rsidRPr="00363BDC">
        <w:rPr>
          <w:rFonts w:cs="Times New Roman"/>
        </w:rPr>
        <w:t>Кафедра Вычислительной техники</w:t>
      </w:r>
    </w:p>
    <w:p w14:paraId="07929C3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1E80582E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CC3A0E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800564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FFA702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5AE69C1" w14:textId="12C96D09" w:rsidR="00E00AA6" w:rsidRPr="00653FF3" w:rsidRDefault="00E00AA6" w:rsidP="00E00AA6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A51CA5">
        <w:rPr>
          <w:rFonts w:cs="Times New Roman"/>
          <w:szCs w:val="28"/>
        </w:rPr>
        <w:t>2</w:t>
      </w:r>
    </w:p>
    <w:p w14:paraId="47E025B2" w14:textId="2069FD43" w:rsidR="00C52AB9" w:rsidRPr="00C52AB9" w:rsidRDefault="00E00AA6" w:rsidP="00C52AB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65598">
        <w:rPr>
          <w:rFonts w:cs="Times New Roman"/>
          <w:szCs w:val="28"/>
        </w:rPr>
        <w:t xml:space="preserve">по курсу: </w:t>
      </w:r>
      <w:r w:rsidR="00C52AB9" w:rsidRPr="00C52AB9">
        <w:rPr>
          <w:rFonts w:cs="Times New Roman"/>
          <w:szCs w:val="28"/>
        </w:rPr>
        <w:t>«</w:t>
      </w:r>
      <w:r w:rsidR="006A4EA2">
        <w:t xml:space="preserve">Процедурная реализация быстрого преобразования Фурье на </w:t>
      </w:r>
      <w:proofErr w:type="spellStart"/>
      <w:r w:rsidR="006A4EA2">
        <w:t>Python</w:t>
      </w:r>
      <w:proofErr w:type="spellEnd"/>
      <w:r w:rsidR="00C52AB9" w:rsidRPr="00C52AB9">
        <w:rPr>
          <w:rFonts w:cs="Times New Roman"/>
          <w:szCs w:val="28"/>
        </w:rPr>
        <w:t>»</w:t>
      </w:r>
    </w:p>
    <w:p w14:paraId="4E5CE944" w14:textId="77777777" w:rsidR="00E00AA6" w:rsidRPr="002C23A1" w:rsidRDefault="00E00AA6" w:rsidP="00E00A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D6DC379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56F0D6C4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06C06E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B52973F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2A81547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E92D19E" w14:textId="77777777" w:rsidR="00E00AA6" w:rsidRPr="00187B6E" w:rsidRDefault="00E00AA6" w:rsidP="00E00AA6">
      <w:pPr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Выполнил</w:t>
      </w:r>
    </w:p>
    <w:p w14:paraId="2180798F" w14:textId="08F0C218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Студент группы КТсо</w:t>
      </w:r>
      <w:r>
        <w:rPr>
          <w:rFonts w:eastAsia="Calibri" w:cs="Times New Roman"/>
        </w:rPr>
        <w:t>4</w:t>
      </w:r>
      <w:r w:rsidRPr="00187B6E">
        <w:rPr>
          <w:rFonts w:eastAsia="Calibri" w:cs="Times New Roman"/>
        </w:rPr>
        <w:t>-2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3A2244">
        <w:rPr>
          <w:rFonts w:eastAsia="Calibri" w:cs="Times New Roman"/>
        </w:rPr>
        <w:t>Барков</w:t>
      </w:r>
      <w:r>
        <w:rPr>
          <w:rFonts w:eastAsia="Calibri" w:cs="Times New Roman"/>
        </w:rPr>
        <w:t xml:space="preserve"> </w:t>
      </w:r>
      <w:r w:rsidR="003A2244">
        <w:rPr>
          <w:rFonts w:eastAsia="Calibri" w:cs="Times New Roman"/>
        </w:rPr>
        <w:t>И</w:t>
      </w:r>
      <w:r>
        <w:rPr>
          <w:rFonts w:eastAsia="Calibri" w:cs="Times New Roman"/>
        </w:rPr>
        <w:t>. В.</w:t>
      </w:r>
    </w:p>
    <w:p w14:paraId="58C430A6" w14:textId="77777777" w:rsidR="00E00AA6" w:rsidRDefault="00E00AA6" w:rsidP="00E00AA6">
      <w:pPr>
        <w:tabs>
          <w:tab w:val="left" w:pos="3686"/>
          <w:tab w:val="left" w:leader="underscore" w:pos="5954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</w:p>
    <w:p w14:paraId="798B3801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cs="Times New Roman"/>
        </w:rPr>
      </w:pPr>
      <w:r>
        <w:rPr>
          <w:rFonts w:eastAsia="Calibri" w:cs="Times New Roman"/>
        </w:rPr>
        <w:tab/>
      </w:r>
    </w:p>
    <w:p w14:paraId="6CF06730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5DB37AC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979CBC8" w14:textId="77777777" w:rsidR="00E00AA6" w:rsidRPr="00187B6E" w:rsidRDefault="00E00AA6" w:rsidP="00E00AA6">
      <w:pPr>
        <w:tabs>
          <w:tab w:val="left" w:pos="3544"/>
          <w:tab w:val="left" w:leader="underscore" w:pos="5670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Принял</w:t>
      </w:r>
    </w:p>
    <w:p w14:paraId="608B86EE" w14:textId="64F43C44" w:rsidR="00E00AA6" w:rsidRPr="00187B6E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Доцент кафедры </w:t>
      </w:r>
      <w:r w:rsidR="00C52AB9">
        <w:rPr>
          <w:rFonts w:eastAsia="Calibri" w:cs="Times New Roman"/>
        </w:rPr>
        <w:t>ВТ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FB5A84">
        <w:rPr>
          <w:rFonts w:eastAsia="Calibri" w:cs="Times New Roman"/>
        </w:rPr>
        <w:t>Алексеев К. Н.</w:t>
      </w:r>
    </w:p>
    <w:p w14:paraId="63C4390B" w14:textId="77777777" w:rsidR="00E00AA6" w:rsidRDefault="00E00AA6" w:rsidP="00E00AA6">
      <w:pPr>
        <w:tabs>
          <w:tab w:val="left" w:pos="1839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D1822E4" w14:textId="77777777" w:rsidR="00C73110" w:rsidRDefault="00C73110" w:rsidP="00BB3016">
      <w:pPr>
        <w:pStyle w:val="Heading1"/>
      </w:pPr>
      <w:r>
        <w:lastRenderedPageBreak/>
        <w:t xml:space="preserve">Цель работы. </w:t>
      </w:r>
    </w:p>
    <w:p w14:paraId="79CD3A01" w14:textId="47E0E4B7" w:rsidR="00E00AA6" w:rsidRDefault="002305CA" w:rsidP="006F5456">
      <w:pPr>
        <w:ind w:firstLine="708"/>
      </w:pPr>
      <w:r>
        <w:t>Лабораторная работа №2 нацелена на изучение принципов процедурной реализации алгоритма быстрого дискретного преобразования Фурье.</w:t>
      </w:r>
    </w:p>
    <w:p w14:paraId="19B320B1" w14:textId="23A1F872" w:rsidR="00FA1967" w:rsidRPr="00A63E03" w:rsidRDefault="00FA1967" w:rsidP="006F5456">
      <w:pPr>
        <w:ind w:firstLine="708"/>
        <w:rPr>
          <w:lang w:val="en-US"/>
        </w:rPr>
      </w:pPr>
      <w:r>
        <w:t>Вариант 12</w:t>
      </w:r>
    </w:p>
    <w:tbl>
      <w:tblPr>
        <w:tblStyle w:val="TableGrid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357"/>
        <w:gridCol w:w="979"/>
        <w:gridCol w:w="567"/>
        <w:gridCol w:w="591"/>
        <w:gridCol w:w="591"/>
        <w:gridCol w:w="591"/>
        <w:gridCol w:w="591"/>
        <w:gridCol w:w="591"/>
        <w:gridCol w:w="597"/>
        <w:gridCol w:w="2207"/>
        <w:gridCol w:w="1683"/>
      </w:tblGrid>
      <w:tr w:rsidR="003A6322" w:rsidRPr="00B73EDC" w14:paraId="1C696B6A" w14:textId="77777777" w:rsidTr="0002059D">
        <w:tc>
          <w:tcPr>
            <w:tcW w:w="1345" w:type="dxa"/>
            <w:gridSpan w:val="2"/>
          </w:tcPr>
          <w:p w14:paraId="77105496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  <w:r w:rsidRPr="00B73EDC">
              <w:rPr>
                <w:szCs w:val="28"/>
              </w:rPr>
              <w:t>№</w:t>
            </w:r>
          </w:p>
        </w:tc>
        <w:tc>
          <w:tcPr>
            <w:tcW w:w="500" w:type="dxa"/>
          </w:tcPr>
          <w:p w14:paraId="4889EE23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6E818110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14:paraId="79414689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3</w:t>
            </w:r>
          </w:p>
        </w:tc>
        <w:tc>
          <w:tcPr>
            <w:tcW w:w="601" w:type="dxa"/>
          </w:tcPr>
          <w:p w14:paraId="583BDC32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4</w:t>
            </w:r>
          </w:p>
        </w:tc>
        <w:tc>
          <w:tcPr>
            <w:tcW w:w="601" w:type="dxa"/>
          </w:tcPr>
          <w:p w14:paraId="0B7B4FB2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5</w:t>
            </w:r>
          </w:p>
        </w:tc>
        <w:tc>
          <w:tcPr>
            <w:tcW w:w="601" w:type="dxa"/>
          </w:tcPr>
          <w:p w14:paraId="14AD17DD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6</w:t>
            </w:r>
          </w:p>
        </w:tc>
        <w:tc>
          <w:tcPr>
            <w:tcW w:w="601" w:type="dxa"/>
          </w:tcPr>
          <w:p w14:paraId="4F79359A" w14:textId="77777777" w:rsidR="003A6322" w:rsidRPr="00B73EDC" w:rsidRDefault="003A6322" w:rsidP="003A6322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7</w:t>
            </w:r>
          </w:p>
        </w:tc>
        <w:tc>
          <w:tcPr>
            <w:tcW w:w="2211" w:type="dxa"/>
          </w:tcPr>
          <w:p w14:paraId="780A3740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Схема бабочки</w:t>
            </w:r>
          </w:p>
        </w:tc>
        <w:tc>
          <w:tcPr>
            <w:tcW w:w="1683" w:type="dxa"/>
          </w:tcPr>
          <w:p w14:paraId="3AF67814" w14:textId="77777777" w:rsidR="003A6322" w:rsidRDefault="003A6322" w:rsidP="003A632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Разрядность</w:t>
            </w:r>
          </w:p>
        </w:tc>
      </w:tr>
      <w:tr w:rsidR="003A6322" w:rsidRPr="00B73EDC" w14:paraId="1CBE24E4" w14:textId="77777777" w:rsidTr="0002059D">
        <w:tc>
          <w:tcPr>
            <w:tcW w:w="356" w:type="dxa"/>
            <w:vMerge w:val="restart"/>
          </w:tcPr>
          <w:p w14:paraId="134A7450" w14:textId="5C71F2BA" w:rsidR="003A6322" w:rsidRPr="008C2878" w:rsidRDefault="003A6322" w:rsidP="003A6322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</w:rPr>
              <w:t>1</w:t>
            </w:r>
          </w:p>
        </w:tc>
        <w:tc>
          <w:tcPr>
            <w:tcW w:w="989" w:type="dxa"/>
          </w:tcPr>
          <w:p w14:paraId="2A5CDA62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  <w:r w:rsidRPr="00B73EDC">
              <w:rPr>
                <w:szCs w:val="28"/>
                <w:lang w:val="en-US"/>
              </w:rPr>
              <w:t xml:space="preserve">F, </w:t>
            </w:r>
            <w:proofErr w:type="spellStart"/>
            <w:r w:rsidRPr="00B73EDC">
              <w:rPr>
                <w:szCs w:val="28"/>
              </w:rPr>
              <w:t>кГЦ</w:t>
            </w:r>
            <w:proofErr w:type="spellEnd"/>
          </w:p>
        </w:tc>
        <w:tc>
          <w:tcPr>
            <w:tcW w:w="500" w:type="dxa"/>
          </w:tcPr>
          <w:p w14:paraId="4732B9B8" w14:textId="376D2522" w:rsidR="003A6322" w:rsidRPr="00B73EDC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0.5</w:t>
            </w:r>
          </w:p>
        </w:tc>
        <w:tc>
          <w:tcPr>
            <w:tcW w:w="601" w:type="dxa"/>
          </w:tcPr>
          <w:p w14:paraId="000B92B4" w14:textId="3829ABAF" w:rsidR="003A6322" w:rsidRPr="00B73EDC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5707A21C" w14:textId="5F8F28C5" w:rsidR="003A6322" w:rsidRPr="00B73EDC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01" w:type="dxa"/>
          </w:tcPr>
          <w:p w14:paraId="5AE2F825" w14:textId="3C7A87D8" w:rsidR="003A6322" w:rsidRPr="00B73EDC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01" w:type="dxa"/>
          </w:tcPr>
          <w:p w14:paraId="5056811A" w14:textId="0497276D" w:rsidR="003A6322" w:rsidRPr="00B73EDC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01" w:type="dxa"/>
          </w:tcPr>
          <w:p w14:paraId="21A39E3C" w14:textId="5ADDBA51" w:rsidR="003A6322" w:rsidRPr="00B73EDC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01" w:type="dxa"/>
          </w:tcPr>
          <w:p w14:paraId="1CFA2AD5" w14:textId="03D3F82C" w:rsidR="003A6322" w:rsidRPr="00B73EDC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211" w:type="dxa"/>
            <w:vMerge w:val="restart"/>
            <w:vAlign w:val="center"/>
          </w:tcPr>
          <w:p w14:paraId="4449E859" w14:textId="72A2CF52" w:rsidR="003A6322" w:rsidRPr="00B73EDC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t xml:space="preserve">С прореживанием по </w:t>
            </w:r>
            <w:r w:rsidR="003351AB">
              <w:t>времени</w:t>
            </w:r>
            <w:r>
              <w:t xml:space="preserve"> </w:t>
            </w:r>
            <w:r w:rsidR="003351AB">
              <w:t>1</w:t>
            </w:r>
          </w:p>
        </w:tc>
        <w:tc>
          <w:tcPr>
            <w:tcW w:w="1683" w:type="dxa"/>
            <w:vMerge w:val="restart"/>
            <w:vAlign w:val="center"/>
          </w:tcPr>
          <w:p w14:paraId="6263764C" w14:textId="186D93F0" w:rsidR="003A6322" w:rsidRDefault="003351AB" w:rsidP="003A6322">
            <w:pPr>
              <w:ind w:firstLine="0"/>
              <w:jc w:val="center"/>
            </w:pPr>
            <w:r>
              <w:t>8</w:t>
            </w:r>
            <w:r w:rsidR="003A6322">
              <w:t xml:space="preserve"> бит</w:t>
            </w:r>
          </w:p>
        </w:tc>
      </w:tr>
      <w:tr w:rsidR="003A6322" w:rsidRPr="00B73EDC" w14:paraId="21F49806" w14:textId="77777777" w:rsidTr="0002059D">
        <w:tc>
          <w:tcPr>
            <w:tcW w:w="356" w:type="dxa"/>
            <w:vMerge/>
          </w:tcPr>
          <w:p w14:paraId="459A0C27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</w:p>
        </w:tc>
        <w:tc>
          <w:tcPr>
            <w:tcW w:w="989" w:type="dxa"/>
          </w:tcPr>
          <w:p w14:paraId="41D11F64" w14:textId="77777777" w:rsidR="003A6322" w:rsidRPr="00B73EDC" w:rsidRDefault="003A6322" w:rsidP="003A6322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A</w:t>
            </w:r>
          </w:p>
        </w:tc>
        <w:tc>
          <w:tcPr>
            <w:tcW w:w="500" w:type="dxa"/>
          </w:tcPr>
          <w:p w14:paraId="0EAE1666" w14:textId="772386F8" w:rsidR="003A6322" w:rsidRPr="00966483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479DFD14" w14:textId="0030B34E" w:rsidR="003A6322" w:rsidRPr="00966483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01" w:type="dxa"/>
          </w:tcPr>
          <w:p w14:paraId="1302C0AF" w14:textId="39DB36B3" w:rsidR="003A6322" w:rsidRPr="00966483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01" w:type="dxa"/>
          </w:tcPr>
          <w:p w14:paraId="6BA6B9EF" w14:textId="29CE555C" w:rsidR="003A6322" w:rsidRPr="00966483" w:rsidRDefault="003A6322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01" w:type="dxa"/>
          </w:tcPr>
          <w:p w14:paraId="76380726" w14:textId="763723DE" w:rsidR="003A6322" w:rsidRPr="00966483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01" w:type="dxa"/>
          </w:tcPr>
          <w:p w14:paraId="5E772A6C" w14:textId="7C97678B" w:rsidR="003A6322" w:rsidRPr="00966483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01" w:type="dxa"/>
          </w:tcPr>
          <w:p w14:paraId="1CA3678C" w14:textId="6C0E87A4" w:rsidR="003A6322" w:rsidRPr="00966483" w:rsidRDefault="003351AB" w:rsidP="003A632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11" w:type="dxa"/>
            <w:vMerge/>
          </w:tcPr>
          <w:p w14:paraId="43C8386E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</w:p>
        </w:tc>
        <w:tc>
          <w:tcPr>
            <w:tcW w:w="1683" w:type="dxa"/>
            <w:vMerge/>
          </w:tcPr>
          <w:p w14:paraId="7329B43E" w14:textId="77777777" w:rsidR="003A6322" w:rsidRPr="00B73EDC" w:rsidRDefault="003A6322" w:rsidP="003A6322">
            <w:pPr>
              <w:ind w:firstLine="0"/>
              <w:rPr>
                <w:szCs w:val="28"/>
              </w:rPr>
            </w:pPr>
          </w:p>
        </w:tc>
      </w:tr>
    </w:tbl>
    <w:p w14:paraId="1D5FBA0B" w14:textId="77777777" w:rsidR="003A6322" w:rsidRDefault="003A6322" w:rsidP="00FA1967">
      <w:pPr>
        <w:ind w:firstLine="0"/>
        <w:jc w:val="center"/>
      </w:pPr>
    </w:p>
    <w:p w14:paraId="5A832A43" w14:textId="77777777" w:rsidR="00941BC1" w:rsidRDefault="00FA1967" w:rsidP="00941BC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45B7D9" wp14:editId="400B486F">
            <wp:extent cx="4991474" cy="3791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74" cy="37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2BF" w14:textId="7714E452" w:rsidR="00FA1967" w:rsidRPr="00941BC1" w:rsidRDefault="00941BC1" w:rsidP="00941BC1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41BC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41BC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41BC1">
        <w:rPr>
          <w:i w:val="0"/>
          <w:iCs w:val="0"/>
          <w:color w:val="000000" w:themeColor="text1"/>
          <w:sz w:val="28"/>
          <w:szCs w:val="28"/>
        </w:rPr>
        <w:t xml:space="preserve"> — Вариант БПФ</w:t>
      </w:r>
    </w:p>
    <w:p w14:paraId="3CB0A6BD" w14:textId="2CC49EFC" w:rsidR="006F5456" w:rsidRDefault="00BB3016" w:rsidP="00BD0935">
      <w:pPr>
        <w:pStyle w:val="a9"/>
      </w:pPr>
      <w:r>
        <w:lastRenderedPageBreak/>
        <w:t xml:space="preserve">Выполнение работы </w:t>
      </w:r>
    </w:p>
    <w:p w14:paraId="54F4498C" w14:textId="05E00303" w:rsidR="00BB3016" w:rsidRDefault="00BB3016" w:rsidP="00BD0935">
      <w:pPr>
        <w:pStyle w:val="Heading2"/>
        <w:numPr>
          <w:ilvl w:val="0"/>
          <w:numId w:val="0"/>
        </w:numPr>
        <w:ind w:left="709"/>
      </w:pPr>
      <w:r>
        <w:t>Задание 1</w:t>
      </w:r>
    </w:p>
    <w:p w14:paraId="7DE037CB" w14:textId="3CCD2766" w:rsidR="001B0BA9" w:rsidRPr="001B0BA9" w:rsidRDefault="001B0BA9" w:rsidP="001B0BA9">
      <w:r>
        <w:t>Производится построение дискретного сигнала:</w:t>
      </w:r>
    </w:p>
    <w:p w14:paraId="3B139185" w14:textId="63A1C9FB" w:rsidR="00A952E7" w:rsidRPr="00A952E7" w:rsidRDefault="0031796E" w:rsidP="00A952E7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50CE7FD8" w14:textId="782F4A2C" w:rsidR="00A952E7" w:rsidRPr="00BB3016" w:rsidRDefault="006B1F91" w:rsidP="006B1F91">
      <w:pPr>
        <w:pStyle w:val="a4"/>
        <w:rPr>
          <w:rFonts w:eastAsiaTheme="minorEastAsia"/>
        </w:rPr>
      </w:pPr>
      <w:r>
        <w:rPr>
          <w:rFonts w:eastAsiaTheme="minorEastAsia"/>
        </w:rPr>
        <w:t>Производится</w:t>
      </w:r>
      <w:r w:rsidR="00830711">
        <w:rPr>
          <w:rFonts w:eastAsiaTheme="minorEastAsia"/>
        </w:rPr>
        <w:t xml:space="preserve"> прямое</w:t>
      </w:r>
      <w:r>
        <w:rPr>
          <w:rFonts w:eastAsiaTheme="minorEastAsia"/>
        </w:rPr>
        <w:t xml:space="preserve"> дискретное преобразование Фурье:</w:t>
      </w:r>
    </w:p>
    <w:p w14:paraId="2C067725" w14:textId="58A126C3" w:rsidR="00306046" w:rsidRPr="00306046" w:rsidRDefault="00306046" w:rsidP="00306046">
      <w:pPr>
        <w:pStyle w:val="a4"/>
        <w:jc w:val="center"/>
        <w:rPr>
          <w:rFonts w:ascii="Times New Roman" w:hAnsi="Times New Roman"/>
          <w:szCs w:val="22"/>
          <w:lang w:val="en-US"/>
        </w:rPr>
      </w:pPr>
      <w:proofErr w:type="spellStart"/>
      <w:r>
        <w:rPr>
          <w:rFonts w:ascii="Times New Roman" w:hAnsi="Times New Roman"/>
          <w:szCs w:val="22"/>
          <w:lang w:val="en-US"/>
        </w:rPr>
        <w:t>fft_of_</w:t>
      </w:r>
      <w:r w:rsidRPr="00306046">
        <w:rPr>
          <w:rFonts w:ascii="Times New Roman" w:hAnsi="Times New Roman"/>
          <w:szCs w:val="22"/>
          <w:lang w:val="en-US"/>
        </w:rPr>
        <w:t>x</w:t>
      </w:r>
      <w:proofErr w:type="spellEnd"/>
      <w:r w:rsidRPr="00306046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r w:rsidRPr="00306046">
        <w:rPr>
          <w:rFonts w:ascii="Times New Roman" w:hAnsi="Times New Roman"/>
          <w:szCs w:val="22"/>
          <w:lang w:val="en-US"/>
        </w:rPr>
        <w:t>sp.fft</w:t>
      </w:r>
      <w:proofErr w:type="spellEnd"/>
      <w:r w:rsidRPr="00306046">
        <w:rPr>
          <w:rFonts w:ascii="Times New Roman" w:hAnsi="Times New Roman"/>
          <w:szCs w:val="22"/>
          <w:lang w:val="en-US"/>
        </w:rPr>
        <w:t>(x)</w:t>
      </w:r>
    </w:p>
    <w:p w14:paraId="687D1AD3" w14:textId="1389E442" w:rsidR="006B1F91" w:rsidRPr="00830711" w:rsidRDefault="00830711" w:rsidP="00830711">
      <w:pPr>
        <w:pStyle w:val="a4"/>
      </w:pPr>
      <w:r>
        <w:t>Реализация базовой операции БПФ представлена на рисунке ниже</w:t>
      </w:r>
    </w:p>
    <w:p w14:paraId="1CDEDEA9" w14:textId="77777777" w:rsidR="00077DE4" w:rsidRPr="00306046" w:rsidRDefault="00077DE4" w:rsidP="00077DE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8BD2D4" wp14:editId="7C3A3283">
            <wp:extent cx="2352675" cy="56296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BBDF" w14:textId="7B9CCA79" w:rsidR="00077DE4" w:rsidRPr="00365F49" w:rsidRDefault="00077DE4" w:rsidP="00077DE4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830711">
        <w:rPr>
          <w:i w:val="0"/>
          <w:iCs w:val="0"/>
          <w:color w:val="000000" w:themeColor="text1"/>
          <w:sz w:val="28"/>
          <w:szCs w:val="28"/>
        </w:rPr>
        <w:t xml:space="preserve"> Базовая операция БПФ</w:t>
      </w:r>
    </w:p>
    <w:p w14:paraId="0A34B2DF" w14:textId="1F0256A2" w:rsidR="00077DE4" w:rsidRDefault="00830711" w:rsidP="00830711">
      <w:pPr>
        <w:pStyle w:val="a4"/>
      </w:pPr>
      <w:r>
        <w:t>Расчет коэффициентов БПФ по формуле:</w:t>
      </w:r>
    </w:p>
    <w:p w14:paraId="37C24883" w14:textId="31EBE6FB" w:rsidR="00830711" w:rsidRPr="00830711" w:rsidRDefault="0031796E" w:rsidP="008307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208F451" w14:textId="0EFA717D" w:rsidR="00830711" w:rsidRPr="00830711" w:rsidRDefault="00830711" w:rsidP="00830711">
      <w:r>
        <w:rPr>
          <w:rFonts w:eastAsiaTheme="minorEastAsia"/>
        </w:rPr>
        <w:t>Обход графа БПФ , результаты которого представлены на рисунк</w:t>
      </w:r>
      <w:r w:rsidR="001F40DC">
        <w:rPr>
          <w:rFonts w:eastAsiaTheme="minorEastAsia"/>
        </w:rPr>
        <w:t>е</w:t>
      </w:r>
      <w:r>
        <w:rPr>
          <w:rFonts w:eastAsiaTheme="minorEastAsia"/>
        </w:rPr>
        <w:t xml:space="preserve"> 3</w:t>
      </w:r>
    </w:p>
    <w:p w14:paraId="0152F2B4" w14:textId="77777777" w:rsidR="00077DE4" w:rsidRPr="00365F49" w:rsidRDefault="00077DE4" w:rsidP="001F40DC">
      <w:pPr>
        <w:keepNext/>
        <w:ind w:firstLine="0"/>
        <w:jc w:val="center"/>
        <w:rPr>
          <w:color w:val="000000" w:themeColor="text1"/>
          <w:szCs w:val="28"/>
        </w:rPr>
      </w:pPr>
      <w:r w:rsidRPr="00365F49">
        <w:rPr>
          <w:noProof/>
          <w:color w:val="000000" w:themeColor="text1"/>
          <w:szCs w:val="28"/>
        </w:rPr>
        <w:drawing>
          <wp:inline distT="0" distB="0" distL="0" distR="0" wp14:anchorId="454E117D" wp14:editId="2A0751D3">
            <wp:extent cx="5710034" cy="30251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30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EE43" w14:textId="2F64F54C" w:rsidR="00077DE4" w:rsidRPr="001F40DC" w:rsidRDefault="00077DE4" w:rsidP="00077DE4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5044F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— Результат </w:t>
      </w:r>
      <w:r w:rsidR="001F40DC">
        <w:rPr>
          <w:i w:val="0"/>
          <w:iCs w:val="0"/>
          <w:color w:val="000000" w:themeColor="text1"/>
          <w:sz w:val="28"/>
          <w:szCs w:val="28"/>
        </w:rPr>
        <w:t>прохода графа</w:t>
      </w:r>
    </w:p>
    <w:p w14:paraId="124C01A1" w14:textId="08E73251" w:rsidR="00DD0FDC" w:rsidRDefault="00DD0FDC" w:rsidP="001F40DC">
      <w:pPr>
        <w:ind w:firstLine="0"/>
      </w:pPr>
    </w:p>
    <w:p w14:paraId="28820314" w14:textId="45FF0C39" w:rsidR="00DD0FDC" w:rsidRPr="00DD0FDC" w:rsidRDefault="00DD0FDC" w:rsidP="00DD0FDC">
      <w:pPr>
        <w:pStyle w:val="a4"/>
      </w:pPr>
      <w:r w:rsidRPr="00DD0FDC">
        <w:lastRenderedPageBreak/>
        <w:t>Сравнение</w:t>
      </w:r>
      <w:r>
        <w:t xml:space="preserve"> полученных результатов после БПФ и после библиотечной функции </w:t>
      </w:r>
      <w:r>
        <w:rPr>
          <w:lang w:val="en-US"/>
        </w:rPr>
        <w:t>Python</w:t>
      </w:r>
      <w:r w:rsidRPr="00DD0FDC">
        <w:t xml:space="preserve"> </w:t>
      </w:r>
      <w:r>
        <w:t xml:space="preserve">представлено на рисунке </w:t>
      </w:r>
      <w:r w:rsidR="001F40DC">
        <w:t>4</w:t>
      </w:r>
      <w:r>
        <w:t>.</w:t>
      </w:r>
    </w:p>
    <w:p w14:paraId="3BB9BE37" w14:textId="77777777" w:rsidR="00365F49" w:rsidRDefault="00365F49" w:rsidP="00365F4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343D11" wp14:editId="550DC77F">
            <wp:extent cx="6321252" cy="31470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541" cy="31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9422" w14:textId="68D8D3AD" w:rsidR="00365F49" w:rsidRPr="00365F49" w:rsidRDefault="00365F49" w:rsidP="00365F49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F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F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F40DC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365F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328B8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Результат работы алгоритма</w:t>
      </w:r>
    </w:p>
    <w:p w14:paraId="2499A7B6" w14:textId="504F3D37" w:rsidR="00B80585" w:rsidRDefault="00867228" w:rsidP="00867228">
      <w:pPr>
        <w:pStyle w:val="Heading1"/>
        <w:numPr>
          <w:ilvl w:val="0"/>
          <w:numId w:val="0"/>
        </w:numPr>
        <w:ind w:left="709"/>
      </w:pPr>
      <w:r>
        <w:lastRenderedPageBreak/>
        <w:t>Задание 2</w:t>
      </w:r>
    </w:p>
    <w:p w14:paraId="0AEC4F36" w14:textId="1E4F4F21" w:rsidR="00A952E7" w:rsidRDefault="000D41B6" w:rsidP="00A952E7">
      <w:r>
        <w:t xml:space="preserve">Конвертация исходного сигнала </w:t>
      </w:r>
      <w:r>
        <w:rPr>
          <w:lang w:val="en-US"/>
        </w:rPr>
        <w:t>x</w:t>
      </w:r>
      <w:r w:rsidRPr="000D41B6">
        <w:t xml:space="preserve"> </w:t>
      </w:r>
      <w:r>
        <w:t xml:space="preserve">в целые числа представлена на рисунке </w:t>
      </w:r>
      <w:r w:rsidR="00A63E03" w:rsidRPr="00A63E03">
        <w:t>5</w:t>
      </w:r>
      <w:r>
        <w:t>.</w:t>
      </w:r>
    </w:p>
    <w:p w14:paraId="35B20305" w14:textId="77777777" w:rsidR="000D41B6" w:rsidRPr="00A63E03" w:rsidRDefault="000D41B6" w:rsidP="000D41B6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1D24C6" wp14:editId="50B71A5F">
            <wp:extent cx="2093284" cy="33337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28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8E22" w14:textId="1E86C747" w:rsidR="000D41B6" w:rsidRDefault="000D41B6" w:rsidP="000D41B6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D41B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D41B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D41B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D41B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63E03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0D41B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D41B6">
        <w:rPr>
          <w:i w:val="0"/>
          <w:iCs w:val="0"/>
          <w:color w:val="000000" w:themeColor="text1"/>
          <w:sz w:val="28"/>
          <w:szCs w:val="28"/>
        </w:rPr>
        <w:t xml:space="preserve"> — Конвертация исходного сигнала в целочисленный вид</w:t>
      </w:r>
    </w:p>
    <w:p w14:paraId="4A7E921F" w14:textId="52DC33DF" w:rsidR="000D41B6" w:rsidRDefault="000D41B6" w:rsidP="000D41B6">
      <w:r>
        <w:t xml:space="preserve">Затем масштабируем коэффициенты </w:t>
      </w:r>
      <w:r>
        <w:rPr>
          <w:lang w:val="en-US"/>
        </w:rPr>
        <w:t>W</w:t>
      </w:r>
      <w:r w:rsidRPr="000D41B6">
        <w:t xml:space="preserve"> </w:t>
      </w:r>
      <w:r>
        <w:t>по формуле:</w:t>
      </w:r>
    </w:p>
    <w:p w14:paraId="64BECABA" w14:textId="47786C05" w:rsidR="000D41B6" w:rsidRPr="000D41B6" w:rsidRDefault="0031796E" w:rsidP="000D41B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scale</m:t>
              </m:r>
            </m:sub>
          </m:sSub>
          <m:r>
            <w:rPr>
              <w:rFonts w:ascii="Cambria Math" w:hAnsi="Cambria Math"/>
            </w:rPr>
            <m:t xml:space="preserve">=W*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695DA6F" w14:textId="6BCDA1E1" w:rsidR="000D41B6" w:rsidRPr="000D41B6" w:rsidRDefault="000D41B6" w:rsidP="000D41B6">
      <w:r>
        <w:t>Переписывае</w:t>
      </w:r>
      <w:r w:rsidR="00493E3D">
        <w:t>м реализацию</w:t>
      </w:r>
      <w:r>
        <w:t xml:space="preserve"> для БПФ</w:t>
      </w:r>
      <w:r w:rsidR="00493E3D">
        <w:t xml:space="preserve"> в вид, представленный на рисунках ниже.</w:t>
      </w:r>
    </w:p>
    <w:p w14:paraId="5B71D7DB" w14:textId="77777777" w:rsidR="000513C7" w:rsidRDefault="00A952E7" w:rsidP="000513C7">
      <w:pPr>
        <w:keepNext/>
        <w:jc w:val="center"/>
      </w:pPr>
      <w:r>
        <w:rPr>
          <w:noProof/>
        </w:rPr>
        <w:drawing>
          <wp:inline distT="0" distB="0" distL="0" distR="0" wp14:anchorId="40C9DAE4" wp14:editId="5BEAE464">
            <wp:extent cx="4705350" cy="52364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2C3" w14:textId="7AE9D2FD" w:rsidR="00365F49" w:rsidRPr="000513C7" w:rsidRDefault="000513C7" w:rsidP="000513C7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513C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513C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513C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513C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63E03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0513C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513C7">
        <w:rPr>
          <w:i w:val="0"/>
          <w:iCs w:val="0"/>
          <w:color w:val="000000" w:themeColor="text1"/>
          <w:sz w:val="28"/>
          <w:szCs w:val="28"/>
        </w:rPr>
        <w:t xml:space="preserve"> — Реализация БПФ для целочисленных значения</w:t>
      </w:r>
      <w:r>
        <w:rPr>
          <w:i w:val="0"/>
          <w:iCs w:val="0"/>
          <w:color w:val="000000" w:themeColor="text1"/>
          <w:sz w:val="28"/>
          <w:szCs w:val="28"/>
        </w:rPr>
        <w:t>х</w:t>
      </w:r>
    </w:p>
    <w:p w14:paraId="00ABE6C5" w14:textId="5DC0B6A2" w:rsidR="00A952E7" w:rsidRDefault="00A952E7" w:rsidP="00A952E7">
      <w:pPr>
        <w:jc w:val="center"/>
      </w:pPr>
    </w:p>
    <w:p w14:paraId="3419EA4F" w14:textId="77777777" w:rsidR="002B7EBC" w:rsidRDefault="00A952E7" w:rsidP="002B7EBC">
      <w:pPr>
        <w:keepNext/>
        <w:jc w:val="center"/>
      </w:pPr>
      <w:r>
        <w:rPr>
          <w:noProof/>
        </w:rPr>
        <w:drawing>
          <wp:inline distT="0" distB="0" distL="0" distR="0" wp14:anchorId="637D7A2A" wp14:editId="16B8DAAA">
            <wp:extent cx="3442505" cy="1920240"/>
            <wp:effectExtent l="0" t="0" r="571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53" cy="19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EFE" w14:textId="466E9FE4" w:rsidR="00A952E7" w:rsidRPr="002B7EBC" w:rsidRDefault="002B7EBC" w:rsidP="002B7EB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7EB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B7EB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63E03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7EBC">
        <w:rPr>
          <w:i w:val="0"/>
          <w:iCs w:val="0"/>
          <w:color w:val="000000" w:themeColor="text1"/>
          <w:sz w:val="28"/>
          <w:szCs w:val="28"/>
        </w:rPr>
        <w:t xml:space="preserve"> — Реализация комплексного сложение</w:t>
      </w:r>
    </w:p>
    <w:p w14:paraId="757375F2" w14:textId="7AF7BE25" w:rsidR="00A952E7" w:rsidRDefault="00A952E7" w:rsidP="00A952E7">
      <w:pPr>
        <w:jc w:val="center"/>
      </w:pPr>
    </w:p>
    <w:p w14:paraId="2A85353C" w14:textId="77777777" w:rsidR="002B7EBC" w:rsidRDefault="00A952E7" w:rsidP="002B7E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272DFA" wp14:editId="67BA183E">
            <wp:extent cx="3569335" cy="1881274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679" cy="18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7F84" w14:textId="31018A6C" w:rsidR="00A952E7" w:rsidRPr="002B7EBC" w:rsidRDefault="002B7EBC" w:rsidP="002B7EB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7EB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B7EB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63E03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7EBC">
        <w:rPr>
          <w:i w:val="0"/>
          <w:iCs w:val="0"/>
          <w:color w:val="000000" w:themeColor="text1"/>
          <w:sz w:val="28"/>
          <w:szCs w:val="28"/>
        </w:rPr>
        <w:t xml:space="preserve"> — Реализация комплексного вычитания</w:t>
      </w:r>
    </w:p>
    <w:p w14:paraId="41BDFBF6" w14:textId="2C2C7AEA" w:rsidR="00A952E7" w:rsidRDefault="00A952E7" w:rsidP="00A952E7">
      <w:pPr>
        <w:jc w:val="center"/>
      </w:pPr>
    </w:p>
    <w:p w14:paraId="451DE1BF" w14:textId="77777777" w:rsidR="002B7EBC" w:rsidRDefault="00A952E7" w:rsidP="002B7EBC">
      <w:pPr>
        <w:keepNext/>
        <w:jc w:val="center"/>
      </w:pPr>
      <w:r>
        <w:rPr>
          <w:noProof/>
        </w:rPr>
        <w:drawing>
          <wp:inline distT="0" distB="0" distL="0" distR="0" wp14:anchorId="30D5B2C4" wp14:editId="4BBE1F34">
            <wp:extent cx="4474134" cy="17297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3" cy="17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3042" w14:textId="2B59D993" w:rsidR="00A952E7" w:rsidRPr="002B7EBC" w:rsidRDefault="002B7EBC" w:rsidP="002B7EB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7EB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B7EB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63E03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2B7EB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7EBC">
        <w:rPr>
          <w:i w:val="0"/>
          <w:iCs w:val="0"/>
          <w:color w:val="000000" w:themeColor="text1"/>
          <w:sz w:val="28"/>
          <w:szCs w:val="28"/>
        </w:rPr>
        <w:t xml:space="preserve"> — Реализация комплексного умножения</w:t>
      </w:r>
    </w:p>
    <w:p w14:paraId="2F0D2990" w14:textId="7401B9E1" w:rsidR="002B7EBC" w:rsidRPr="00561B38" w:rsidRDefault="002B7EBC" w:rsidP="002B7EBC">
      <w:r>
        <w:rPr>
          <w:rFonts w:eastAsiaTheme="minorEastAsia"/>
        </w:rPr>
        <w:t xml:space="preserve">Обход графа БПФ, результаты которого представлены на рисунках </w:t>
      </w:r>
      <w:r w:rsidR="00561B38" w:rsidRPr="00561B38">
        <w:rPr>
          <w:rFonts w:eastAsiaTheme="minorEastAsia"/>
        </w:rPr>
        <w:t>10</w:t>
      </w:r>
    </w:p>
    <w:p w14:paraId="0E457022" w14:textId="77777777" w:rsidR="002B7EBC" w:rsidRDefault="00A952E7" w:rsidP="00A63E0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E5CB2A" wp14:editId="69171A76">
            <wp:extent cx="6074717" cy="3215640"/>
            <wp:effectExtent l="0" t="0" r="254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37" cy="32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451F" w14:textId="7D8BF7E2" w:rsidR="00A952E7" w:rsidRPr="001331A2" w:rsidRDefault="002B7EBC" w:rsidP="002B7EB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1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1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63E03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1331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331A2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1331A2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331A2"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31796E">
        <w:rPr>
          <w:i w:val="0"/>
          <w:iCs w:val="0"/>
          <w:color w:val="000000" w:themeColor="text1"/>
          <w:sz w:val="28"/>
          <w:szCs w:val="28"/>
        </w:rPr>
        <w:t>прохода графа</w:t>
      </w:r>
    </w:p>
    <w:p w14:paraId="2BB3440C" w14:textId="41C54D5D" w:rsidR="00C5044F" w:rsidRPr="00C5044F" w:rsidRDefault="00C5044F" w:rsidP="00C5044F">
      <w:pPr>
        <w:pStyle w:val="a4"/>
      </w:pPr>
      <w:r>
        <w:t xml:space="preserve">На рисунках </w:t>
      </w:r>
      <w:r w:rsidR="0031796E" w:rsidRPr="0031796E">
        <w:t>11</w:t>
      </w:r>
      <w:r>
        <w:t xml:space="preserve"> представлено сравнение БПФ с действительными числами, с комплексными числами и из библиотеки для</w:t>
      </w:r>
      <w:r w:rsidRPr="00C5044F">
        <w:t xml:space="preserve"> </w:t>
      </w:r>
      <w:r>
        <w:rPr>
          <w:lang w:val="en-US"/>
        </w:rPr>
        <w:t>Python</w:t>
      </w:r>
    </w:p>
    <w:p w14:paraId="2F51FA49" w14:textId="77777777" w:rsidR="00C5044F" w:rsidRDefault="00F942E4" w:rsidP="00C504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8CA0FE" wp14:editId="05121B02">
            <wp:extent cx="6257352" cy="32842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994" cy="32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E97E" w14:textId="49D0316C" w:rsidR="00F942E4" w:rsidRPr="00C5044F" w:rsidRDefault="00C5044F" w:rsidP="00C5044F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504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504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796E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C504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5044F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—</w:t>
      </w:r>
      <w:r w:rsidR="00AD0F80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AD0F80" w:rsidRPr="00365F49">
        <w:rPr>
          <w:i w:val="0"/>
          <w:iCs w:val="0"/>
          <w:color w:val="000000" w:themeColor="text1"/>
          <w:sz w:val="28"/>
          <w:szCs w:val="28"/>
        </w:rPr>
        <w:t>Результат работы алгоритма</w:t>
      </w:r>
    </w:p>
    <w:p w14:paraId="49F7FC6D" w14:textId="5304CE6E" w:rsidR="00C5044F" w:rsidRPr="00C5044F" w:rsidRDefault="00C5044F" w:rsidP="00C5044F">
      <w:pPr>
        <w:keepNext/>
        <w:ind w:firstLine="0"/>
        <w:jc w:val="center"/>
        <w:rPr>
          <w:color w:val="000000" w:themeColor="text1"/>
          <w:szCs w:val="28"/>
        </w:rPr>
      </w:pPr>
    </w:p>
    <w:p w14:paraId="5859A872" w14:textId="22FEFA2B" w:rsidR="00CE57E7" w:rsidRDefault="00CE57E7" w:rsidP="00B80585">
      <w:pPr>
        <w:pStyle w:val="a9"/>
      </w:pPr>
      <w:r w:rsidRPr="00CE57E7">
        <w:t>ВЫВОД</w:t>
      </w:r>
    </w:p>
    <w:p w14:paraId="125E6E31" w14:textId="2722863F" w:rsidR="005357F1" w:rsidRDefault="005357F1" w:rsidP="005357F1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5357F1">
        <w:rPr>
          <w:rFonts w:eastAsia="Times New Roman" w:cs="Times New Roman"/>
          <w:color w:val="000000"/>
          <w:szCs w:val="28"/>
          <w:lang w:eastAsia="ru-RU"/>
        </w:rPr>
        <w:t>При выполнении лабораторной работы были изучен</w:t>
      </w:r>
      <w:r w:rsidR="00423FA3">
        <w:rPr>
          <w:rFonts w:eastAsia="Times New Roman" w:cs="Times New Roman"/>
          <w:color w:val="000000"/>
          <w:szCs w:val="28"/>
          <w:lang w:eastAsia="ru-RU"/>
        </w:rPr>
        <w:t xml:space="preserve"> метод быстрого преобразования Фурье для целочисленных и комплексных чисел</w:t>
      </w:r>
      <w:r w:rsidRPr="005357F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CEF967C" w14:textId="66219104" w:rsidR="00BB66FA" w:rsidRPr="00423FA3" w:rsidRDefault="00BB66FA" w:rsidP="005357F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выполнении было выявлено, что </w:t>
      </w:r>
      <w:r w:rsidR="00423FA3">
        <w:rPr>
          <w:rFonts w:eastAsia="Times New Roman" w:cs="Times New Roman"/>
          <w:color w:val="000000"/>
          <w:szCs w:val="28"/>
          <w:lang w:eastAsia="ru-RU"/>
        </w:rPr>
        <w:t xml:space="preserve">БПФ полученный из функции </w:t>
      </w:r>
      <w:r w:rsidR="00423FA3">
        <w:rPr>
          <w:rFonts w:eastAsia="Times New Roman" w:cs="Times New Roman"/>
          <w:color w:val="000000"/>
          <w:szCs w:val="28"/>
          <w:lang w:val="en-US" w:eastAsia="ru-RU"/>
        </w:rPr>
        <w:t>Python</w:t>
      </w:r>
      <w:r w:rsidR="00423FA3" w:rsidRPr="00423F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23FA3">
        <w:rPr>
          <w:rFonts w:eastAsia="Times New Roman" w:cs="Times New Roman"/>
          <w:color w:val="000000"/>
          <w:szCs w:val="28"/>
          <w:lang w:eastAsia="ru-RU"/>
        </w:rPr>
        <w:t>и с комплексными сходятся, а с действительными не полностью сходятся с ним, так как при удалении действительной части числа теряется некоторая точность, которая и прив</w:t>
      </w:r>
      <w:r w:rsidR="0031796E">
        <w:rPr>
          <w:rFonts w:eastAsia="Times New Roman" w:cs="Times New Roman"/>
          <w:color w:val="000000"/>
          <w:szCs w:val="28"/>
          <w:lang w:eastAsia="ru-RU"/>
        </w:rPr>
        <w:t>е</w:t>
      </w:r>
      <w:r w:rsidR="00423FA3">
        <w:rPr>
          <w:rFonts w:eastAsia="Times New Roman" w:cs="Times New Roman"/>
          <w:color w:val="000000"/>
          <w:szCs w:val="28"/>
          <w:lang w:eastAsia="ru-RU"/>
        </w:rPr>
        <w:t>ла к расхождению графиков.</w:t>
      </w:r>
    </w:p>
    <w:p w14:paraId="2AD009D5" w14:textId="77777777" w:rsidR="00CE57E7" w:rsidRPr="00CE57E7" w:rsidRDefault="00CE57E7" w:rsidP="00CE57E7">
      <w:pPr>
        <w:jc w:val="left"/>
      </w:pPr>
    </w:p>
    <w:sectPr w:rsidR="00CE57E7" w:rsidRPr="00CE57E7" w:rsidSect="00484080">
      <w:footerReference w:type="default" r:id="rId19"/>
      <w:footerReference w:type="first" r:id="rId20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86A2" w14:textId="77777777" w:rsidR="002759FA" w:rsidRDefault="002759FA" w:rsidP="00354EF8">
      <w:pPr>
        <w:spacing w:line="240" w:lineRule="auto"/>
      </w:pPr>
      <w:r>
        <w:separator/>
      </w:r>
    </w:p>
  </w:endnote>
  <w:endnote w:type="continuationSeparator" w:id="0">
    <w:p w14:paraId="64CD915A" w14:textId="77777777" w:rsidR="002759FA" w:rsidRDefault="002759FA" w:rsidP="00354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10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8AA9" w14:textId="77777777" w:rsidR="00E00AA6" w:rsidRDefault="00E00A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62F51" w14:textId="77777777" w:rsidR="00354EF8" w:rsidRDefault="00354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D990" w14:textId="77777777" w:rsidR="00E00AA6" w:rsidRDefault="00E00AA6" w:rsidP="00E00AA6">
    <w:pPr>
      <w:pStyle w:val="Footer"/>
      <w:jc w:val="center"/>
    </w:pPr>
    <w:r>
      <w:t>Таганрог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677" w14:textId="77777777" w:rsidR="002759FA" w:rsidRDefault="002759FA" w:rsidP="00354EF8">
      <w:pPr>
        <w:spacing w:line="240" w:lineRule="auto"/>
      </w:pPr>
      <w:r>
        <w:separator/>
      </w:r>
    </w:p>
  </w:footnote>
  <w:footnote w:type="continuationSeparator" w:id="0">
    <w:p w14:paraId="1193A5A8" w14:textId="77777777" w:rsidR="002759FA" w:rsidRDefault="002759FA" w:rsidP="00354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E3"/>
    <w:multiLevelType w:val="hybridMultilevel"/>
    <w:tmpl w:val="4AEA862E"/>
    <w:lvl w:ilvl="0" w:tplc="B04E4924">
      <w:start w:val="1"/>
      <w:numFmt w:val="decimal"/>
      <w:pStyle w:val="12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8237F"/>
    <w:multiLevelType w:val="multilevel"/>
    <w:tmpl w:val="2D101842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C47614"/>
    <w:multiLevelType w:val="hybridMultilevel"/>
    <w:tmpl w:val="1A1AD7D2"/>
    <w:lvl w:ilvl="0" w:tplc="0A907E62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3216B"/>
    <w:multiLevelType w:val="hybridMultilevel"/>
    <w:tmpl w:val="68F863AC"/>
    <w:lvl w:ilvl="0" w:tplc="4B020FF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8E9"/>
    <w:multiLevelType w:val="hybridMultilevel"/>
    <w:tmpl w:val="DDAEEBE2"/>
    <w:lvl w:ilvl="0" w:tplc="EE468448">
      <w:start w:val="1"/>
      <w:numFmt w:val="decimal"/>
      <w:pStyle w:val="123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905591"/>
    <w:multiLevelType w:val="multilevel"/>
    <w:tmpl w:val="F940C834"/>
    <w:styleLink w:val="a3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0A20B96"/>
    <w:multiLevelType w:val="hybridMultilevel"/>
    <w:tmpl w:val="8A78AAD0"/>
    <w:lvl w:ilvl="0" w:tplc="C75A83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lvl w:ilvl="0">
        <w:start w:val="1"/>
        <w:numFmt w:val="decimal"/>
        <w:pStyle w:val="a0"/>
        <w:suff w:val="nothing"/>
        <w:lvlText w:val="Рисунок 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9"/>
    <w:rsid w:val="0002059D"/>
    <w:rsid w:val="000513C7"/>
    <w:rsid w:val="00057C81"/>
    <w:rsid w:val="00077DE4"/>
    <w:rsid w:val="00084AF8"/>
    <w:rsid w:val="000B6103"/>
    <w:rsid w:val="000D41B6"/>
    <w:rsid w:val="000D481E"/>
    <w:rsid w:val="00103283"/>
    <w:rsid w:val="001038A8"/>
    <w:rsid w:val="00112A83"/>
    <w:rsid w:val="001331A2"/>
    <w:rsid w:val="00154AAB"/>
    <w:rsid w:val="00174A62"/>
    <w:rsid w:val="0017688D"/>
    <w:rsid w:val="00192C36"/>
    <w:rsid w:val="001B0BA9"/>
    <w:rsid w:val="001D05DE"/>
    <w:rsid w:val="001D3B5C"/>
    <w:rsid w:val="001D74F8"/>
    <w:rsid w:val="001E4707"/>
    <w:rsid w:val="001F40DC"/>
    <w:rsid w:val="002305CA"/>
    <w:rsid w:val="00234C7B"/>
    <w:rsid w:val="0025208D"/>
    <w:rsid w:val="002759FA"/>
    <w:rsid w:val="00276B24"/>
    <w:rsid w:val="0029766C"/>
    <w:rsid w:val="002B7EBC"/>
    <w:rsid w:val="002C1C62"/>
    <w:rsid w:val="002E41DD"/>
    <w:rsid w:val="00306046"/>
    <w:rsid w:val="003142BD"/>
    <w:rsid w:val="0031796E"/>
    <w:rsid w:val="00335198"/>
    <w:rsid w:val="003351AB"/>
    <w:rsid w:val="00354EF8"/>
    <w:rsid w:val="00365E4D"/>
    <w:rsid w:val="00365F49"/>
    <w:rsid w:val="00382F77"/>
    <w:rsid w:val="00391852"/>
    <w:rsid w:val="00393034"/>
    <w:rsid w:val="00397CA9"/>
    <w:rsid w:val="003A15F0"/>
    <w:rsid w:val="003A2244"/>
    <w:rsid w:val="003A4DF1"/>
    <w:rsid w:val="003A6322"/>
    <w:rsid w:val="003A6820"/>
    <w:rsid w:val="003C235A"/>
    <w:rsid w:val="0040665C"/>
    <w:rsid w:val="00423FA3"/>
    <w:rsid w:val="00446FCF"/>
    <w:rsid w:val="0045464D"/>
    <w:rsid w:val="00484080"/>
    <w:rsid w:val="00493E3D"/>
    <w:rsid w:val="004A45DD"/>
    <w:rsid w:val="004A7132"/>
    <w:rsid w:val="004C6A0C"/>
    <w:rsid w:val="004C7E6F"/>
    <w:rsid w:val="004E66C9"/>
    <w:rsid w:val="004F536C"/>
    <w:rsid w:val="0052337C"/>
    <w:rsid w:val="005357F1"/>
    <w:rsid w:val="00561B38"/>
    <w:rsid w:val="005D71AA"/>
    <w:rsid w:val="005F5ECE"/>
    <w:rsid w:val="00613B41"/>
    <w:rsid w:val="006309DB"/>
    <w:rsid w:val="00660DF2"/>
    <w:rsid w:val="00675AD4"/>
    <w:rsid w:val="0069105D"/>
    <w:rsid w:val="00691E44"/>
    <w:rsid w:val="006A4EA2"/>
    <w:rsid w:val="006B1F91"/>
    <w:rsid w:val="006D4601"/>
    <w:rsid w:val="006E1AA3"/>
    <w:rsid w:val="006F0993"/>
    <w:rsid w:val="006F5456"/>
    <w:rsid w:val="00711E47"/>
    <w:rsid w:val="00712470"/>
    <w:rsid w:val="00751C97"/>
    <w:rsid w:val="00755B28"/>
    <w:rsid w:val="00755D21"/>
    <w:rsid w:val="00761B60"/>
    <w:rsid w:val="00770FB2"/>
    <w:rsid w:val="0079488B"/>
    <w:rsid w:val="007A31A2"/>
    <w:rsid w:val="007A3ED9"/>
    <w:rsid w:val="007C45C3"/>
    <w:rsid w:val="007E4F10"/>
    <w:rsid w:val="007F2D7A"/>
    <w:rsid w:val="007F6F2E"/>
    <w:rsid w:val="00830711"/>
    <w:rsid w:val="00867228"/>
    <w:rsid w:val="00872F52"/>
    <w:rsid w:val="00876E87"/>
    <w:rsid w:val="00893077"/>
    <w:rsid w:val="008C2878"/>
    <w:rsid w:val="00941BC1"/>
    <w:rsid w:val="00945B33"/>
    <w:rsid w:val="00965C5F"/>
    <w:rsid w:val="00966483"/>
    <w:rsid w:val="00A078B3"/>
    <w:rsid w:val="00A111B0"/>
    <w:rsid w:val="00A271E0"/>
    <w:rsid w:val="00A46B83"/>
    <w:rsid w:val="00A51CA5"/>
    <w:rsid w:val="00A63E03"/>
    <w:rsid w:val="00A66A9F"/>
    <w:rsid w:val="00A952E7"/>
    <w:rsid w:val="00A965A9"/>
    <w:rsid w:val="00AB098C"/>
    <w:rsid w:val="00AB238E"/>
    <w:rsid w:val="00AB33C4"/>
    <w:rsid w:val="00AD0F80"/>
    <w:rsid w:val="00B008B3"/>
    <w:rsid w:val="00B024B5"/>
    <w:rsid w:val="00B17EC9"/>
    <w:rsid w:val="00B328B8"/>
    <w:rsid w:val="00B425D8"/>
    <w:rsid w:val="00B715EE"/>
    <w:rsid w:val="00B73EDC"/>
    <w:rsid w:val="00B80585"/>
    <w:rsid w:val="00BB3016"/>
    <w:rsid w:val="00BB66FA"/>
    <w:rsid w:val="00BD0935"/>
    <w:rsid w:val="00C103A6"/>
    <w:rsid w:val="00C5044F"/>
    <w:rsid w:val="00C5083D"/>
    <w:rsid w:val="00C52AB9"/>
    <w:rsid w:val="00C73110"/>
    <w:rsid w:val="00C7633A"/>
    <w:rsid w:val="00C915E7"/>
    <w:rsid w:val="00CC67BE"/>
    <w:rsid w:val="00CE57E7"/>
    <w:rsid w:val="00D12814"/>
    <w:rsid w:val="00D2443C"/>
    <w:rsid w:val="00D36FA6"/>
    <w:rsid w:val="00D44B18"/>
    <w:rsid w:val="00D70026"/>
    <w:rsid w:val="00D83F2E"/>
    <w:rsid w:val="00D9200B"/>
    <w:rsid w:val="00DC5FA7"/>
    <w:rsid w:val="00DD0FDC"/>
    <w:rsid w:val="00E009AC"/>
    <w:rsid w:val="00E00AA6"/>
    <w:rsid w:val="00E016E2"/>
    <w:rsid w:val="00E12D67"/>
    <w:rsid w:val="00E24483"/>
    <w:rsid w:val="00E256E0"/>
    <w:rsid w:val="00E4746A"/>
    <w:rsid w:val="00E52BFA"/>
    <w:rsid w:val="00E7034E"/>
    <w:rsid w:val="00EA4C03"/>
    <w:rsid w:val="00EB4B13"/>
    <w:rsid w:val="00EE4EA3"/>
    <w:rsid w:val="00EF1F9C"/>
    <w:rsid w:val="00EF7F15"/>
    <w:rsid w:val="00F24AAA"/>
    <w:rsid w:val="00F378B5"/>
    <w:rsid w:val="00F75A13"/>
    <w:rsid w:val="00F942E4"/>
    <w:rsid w:val="00FA1967"/>
    <w:rsid w:val="00FB0E21"/>
    <w:rsid w:val="00FB1C73"/>
    <w:rsid w:val="00FB4340"/>
    <w:rsid w:val="00FB5A84"/>
    <w:rsid w:val="00FC02CB"/>
    <w:rsid w:val="00FE4D6E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1382"/>
  <w15:chartTrackingRefBased/>
  <w15:docId w15:val="{888855B9-743A-4004-A76A-0FBA4F1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A6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2"/>
    <w:pPr>
      <w:keepNext/>
      <w:keepLines/>
      <w:pageBreakBefore/>
      <w:numPr>
        <w:numId w:val="6"/>
      </w:numPr>
      <w:suppressLineNumbers/>
      <w:suppressAutoHyphens/>
      <w:spacing w:after="4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44"/>
    <w:pPr>
      <w:keepNext/>
      <w:keepLines/>
      <w:numPr>
        <w:ilvl w:val="1"/>
        <w:numId w:val="6"/>
      </w:numPr>
      <w:suppressLineNumbers/>
      <w:suppressAutoHyphens/>
      <w:spacing w:before="280" w:after="28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E44"/>
    <w:pPr>
      <w:keepNext/>
      <w:keepLines/>
      <w:numPr>
        <w:ilvl w:val="2"/>
        <w:numId w:val="6"/>
      </w:numPr>
      <w:suppressLineNumbers/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84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840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25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25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25D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25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2BD"/>
    <w:pPr>
      <w:spacing w:line="240" w:lineRule="auto"/>
    </w:pPr>
  </w:style>
  <w:style w:type="paragraph" w:customStyle="1" w:styleId="a4">
    <w:name w:val="Обычный с отступом"/>
    <w:basedOn w:val="Normal"/>
    <w:next w:val="Normal"/>
    <w:qFormat/>
    <w:rsid w:val="003142BD"/>
    <w:pPr>
      <w:spacing w:before="120"/>
    </w:pPr>
    <w:rPr>
      <w:rFonts w:asciiTheme="minorHAnsi" w:hAnsiTheme="minorHAnsi"/>
      <w:szCs w:val="28"/>
    </w:rPr>
  </w:style>
  <w:style w:type="paragraph" w:customStyle="1" w:styleId="a5">
    <w:name w:val="Титул основной текст"/>
    <w:basedOn w:val="Normal"/>
    <w:qFormat/>
    <w:rsid w:val="00755D21"/>
    <w:pPr>
      <w:tabs>
        <w:tab w:val="left" w:pos="3686"/>
        <w:tab w:val="left" w:leader="underscore" w:pos="5954"/>
        <w:tab w:val="right" w:pos="9356"/>
      </w:tabs>
      <w:spacing w:line="240" w:lineRule="auto"/>
      <w:ind w:firstLine="0"/>
      <w:jc w:val="center"/>
    </w:pPr>
    <w:rPr>
      <w:szCs w:val="28"/>
    </w:rPr>
  </w:style>
  <w:style w:type="paragraph" w:customStyle="1" w:styleId="a6">
    <w:name w:val="Титул подпись"/>
    <w:basedOn w:val="a5"/>
    <w:qFormat/>
    <w:rsid w:val="00755D21"/>
    <w:pPr>
      <w:tabs>
        <w:tab w:val="clear" w:pos="3686"/>
        <w:tab w:val="left" w:pos="3402"/>
      </w:tabs>
      <w:jc w:val="left"/>
    </w:pPr>
  </w:style>
  <w:style w:type="character" w:customStyle="1" w:styleId="a7">
    <w:name w:val="Текст полужирный"/>
    <w:basedOn w:val="DefaultParagraphFont"/>
    <w:uiPriority w:val="1"/>
    <w:qFormat/>
    <w:rsid w:val="001D74F8"/>
    <w:rPr>
      <w:b/>
      <w:strike/>
      <w:dstrike w:val="0"/>
      <w:u w:val="none"/>
    </w:rPr>
  </w:style>
  <w:style w:type="character" w:customStyle="1" w:styleId="a8">
    <w:name w:val="Текст Скрытый"/>
    <w:basedOn w:val="DefaultParagraphFont"/>
    <w:uiPriority w:val="1"/>
    <w:qFormat/>
    <w:rsid w:val="001D74F8"/>
    <w:rPr>
      <w:vanish/>
    </w:rPr>
  </w:style>
  <w:style w:type="character" w:customStyle="1" w:styleId="Symbol">
    <w:name w:val="Текст греческий (Symbol)"/>
    <w:basedOn w:val="DefaultParagraphFont"/>
    <w:uiPriority w:val="1"/>
    <w:qFormat/>
    <w:rsid w:val="001D74F8"/>
    <w:rPr>
      <w:rFonts w:ascii="Symbol" w:hAnsi="Symbol"/>
    </w:rPr>
  </w:style>
  <w:style w:type="paragraph" w:customStyle="1" w:styleId="a2">
    <w:name w:val="Список Маркированный (тире)"/>
    <w:basedOn w:val="Normal"/>
    <w:next w:val="a4"/>
    <w:qFormat/>
    <w:rsid w:val="007A31A2"/>
    <w:pPr>
      <w:numPr>
        <w:numId w:val="1"/>
      </w:numPr>
    </w:pPr>
    <w:rPr>
      <w:rFonts w:asciiTheme="minorHAnsi" w:hAnsiTheme="minorHAnsi"/>
      <w:szCs w:val="28"/>
      <w:lang w:val="en-US"/>
    </w:rPr>
  </w:style>
  <w:style w:type="paragraph" w:customStyle="1" w:styleId="a1">
    <w:name w:val="Список нумерованный (а"/>
    <w:aliases w:val="б,в)"/>
    <w:basedOn w:val="Normal"/>
    <w:next w:val="a4"/>
    <w:qFormat/>
    <w:rsid w:val="00711E47"/>
    <w:pPr>
      <w:numPr>
        <w:numId w:val="3"/>
      </w:numPr>
    </w:pPr>
    <w:rPr>
      <w:rFonts w:asciiTheme="minorHAnsi" w:hAnsiTheme="minorHAnsi"/>
      <w:noProof/>
      <w:szCs w:val="28"/>
    </w:rPr>
  </w:style>
  <w:style w:type="paragraph" w:customStyle="1" w:styleId="1230">
    <w:name w:val="Список нумерованный (123 со скобками)"/>
    <w:basedOn w:val="Normal"/>
    <w:next w:val="a4"/>
    <w:qFormat/>
    <w:rsid w:val="00711E47"/>
    <w:pPr>
      <w:numPr>
        <w:numId w:val="4"/>
      </w:numPr>
    </w:pPr>
    <w:rPr>
      <w:rFonts w:asciiTheme="minorHAnsi" w:hAnsiTheme="minorHAnsi"/>
      <w:szCs w:val="28"/>
    </w:rPr>
  </w:style>
  <w:style w:type="paragraph" w:customStyle="1" w:styleId="123">
    <w:name w:val="Список Нумерованный (123 с точкой)"/>
    <w:basedOn w:val="Normal"/>
    <w:next w:val="a4"/>
    <w:qFormat/>
    <w:rsid w:val="00711E47"/>
    <w:pPr>
      <w:numPr>
        <w:numId w:val="5"/>
      </w:numPr>
    </w:pPr>
    <w:rPr>
      <w:rFonts w:asciiTheme="minorHAnsi" w:hAnsiTheme="minorHAnsi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0FB2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E44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E44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84080"/>
    <w:pPr>
      <w:spacing w:line="259" w:lineRule="auto"/>
      <w:ind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right="567" w:firstLine="0"/>
      <w:jc w:val="left"/>
    </w:pPr>
    <w:rPr>
      <w:rFonts w:asciiTheme="minorHAnsi" w:hAnsiTheme="minorHAnsi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left="-425" w:right="567" w:firstLine="635"/>
      <w:jc w:val="left"/>
    </w:pPr>
    <w:rPr>
      <w:rFonts w:asciiTheme="minorHAnsi" w:hAnsiTheme="minorHAnsi"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left="-40" w:right="567"/>
      <w:jc w:val="left"/>
    </w:pPr>
    <w:rPr>
      <w:rFonts w:asciiTheme="minorHAnsi" w:hAnsiTheme="minorHAnsi"/>
      <w:szCs w:val="28"/>
    </w:rPr>
  </w:style>
  <w:style w:type="character" w:styleId="Hyperlink">
    <w:name w:val="Hyperlink"/>
    <w:basedOn w:val="DefaultParagraphFont"/>
    <w:uiPriority w:val="99"/>
    <w:unhideWhenUsed/>
    <w:qFormat/>
    <w:rsid w:val="00484080"/>
    <w:rPr>
      <w:color w:val="0563C1" w:themeColor="hyperlink"/>
      <w:u w:val="single"/>
    </w:rPr>
  </w:style>
  <w:style w:type="numbering" w:customStyle="1" w:styleId="a3">
    <w:name w:val="Список многоуровневый (для заголовков)"/>
    <w:basedOn w:val="NoList"/>
    <w:uiPriority w:val="99"/>
    <w:rsid w:val="00E009AC"/>
    <w:pPr>
      <w:numPr>
        <w:numId w:val="6"/>
      </w:numPr>
    </w:pPr>
  </w:style>
  <w:style w:type="paragraph" w:customStyle="1" w:styleId="a9">
    <w:name w:val="Заголовок Структурного Элемента"/>
    <w:basedOn w:val="Heading1"/>
    <w:next w:val="Normal"/>
    <w:qFormat/>
    <w:rsid w:val="001038A8"/>
    <w:pPr>
      <w:numPr>
        <w:numId w:val="0"/>
      </w:numPr>
      <w:jc w:val="center"/>
    </w:pPr>
    <w:rPr>
      <w:caps/>
    </w:rPr>
  </w:style>
  <w:style w:type="paragraph" w:customStyle="1" w:styleId="aa">
    <w:name w:val="Заголовок Содержания"/>
    <w:basedOn w:val="a9"/>
    <w:next w:val="Normal"/>
    <w:qFormat/>
    <w:rsid w:val="0025208D"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B425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425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42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42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">
    <w:name w:val="Рисунок"/>
    <w:basedOn w:val="Normal"/>
    <w:next w:val="a0"/>
    <w:qFormat/>
    <w:rsid w:val="00D83F2E"/>
    <w:pPr>
      <w:keepNext/>
      <w:keepLines/>
      <w:suppressLineNumbers/>
      <w:suppressAutoHyphens/>
      <w:spacing w:before="280" w:after="280" w:line="240" w:lineRule="auto"/>
      <w:ind w:firstLine="0"/>
      <w:contextualSpacing/>
      <w:jc w:val="center"/>
    </w:pPr>
    <w:rPr>
      <w:rFonts w:asciiTheme="minorHAnsi" w:hAnsiTheme="minorHAnsi"/>
      <w:strike/>
      <w:noProof/>
      <w:szCs w:val="28"/>
    </w:rPr>
  </w:style>
  <w:style w:type="paragraph" w:customStyle="1" w:styleId="a0">
    <w:name w:val="Рисунок название"/>
    <w:basedOn w:val="Normal"/>
    <w:next w:val="Normal"/>
    <w:qFormat/>
    <w:rsid w:val="00A078B3"/>
    <w:pPr>
      <w:keepLines/>
      <w:numPr>
        <w:numId w:val="8"/>
      </w:numPr>
      <w:suppressLineNumbers/>
      <w:suppressAutoHyphens/>
      <w:spacing w:before="280" w:after="280" w:line="240" w:lineRule="auto"/>
      <w:jc w:val="center"/>
    </w:pPr>
    <w:rPr>
      <w:rFonts w:asciiTheme="minorHAnsi" w:hAnsiTheme="minorHAnsi"/>
      <w:szCs w:val="28"/>
    </w:rPr>
  </w:style>
  <w:style w:type="numbering" w:customStyle="1" w:styleId="a">
    <w:name w:val="Список нумерация рисунков"/>
    <w:uiPriority w:val="99"/>
    <w:rsid w:val="00A078B3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613B41"/>
    <w:pPr>
      <w:ind w:left="720"/>
      <w:contextualSpacing/>
    </w:pPr>
    <w:rPr>
      <w:rFonts w:asciiTheme="minorHAnsi" w:hAnsiTheme="minorHAnsi"/>
      <w:szCs w:val="28"/>
    </w:rPr>
  </w:style>
  <w:style w:type="character" w:styleId="BookTitle">
    <w:name w:val="Book Title"/>
    <w:basedOn w:val="DefaultParagraphFont"/>
    <w:uiPriority w:val="33"/>
    <w:qFormat/>
    <w:rsid w:val="00613B41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EB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EB4B13"/>
  </w:style>
  <w:style w:type="character" w:styleId="Strong">
    <w:name w:val="Strong"/>
    <w:basedOn w:val="DefaultParagraphFont"/>
    <w:uiPriority w:val="22"/>
    <w:qFormat/>
    <w:rsid w:val="00EB4B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54EF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54EF8"/>
    <w:rPr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55B28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c">
    <w:name w:val="Основной текст титула"/>
    <w:basedOn w:val="Normal"/>
    <w:qFormat/>
    <w:rsid w:val="0052337C"/>
    <w:pPr>
      <w:suppressAutoHyphens/>
      <w:spacing w:line="240" w:lineRule="auto"/>
      <w:ind w:firstLine="0"/>
      <w:jc w:val="center"/>
    </w:pPr>
    <w:rPr>
      <w:rFonts w:asciiTheme="minorHAnsi" w:hAnsiTheme="minorHAnsi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DefaultParagraphFont"/>
    <w:rsid w:val="0052337C"/>
  </w:style>
  <w:style w:type="character" w:customStyle="1" w:styleId="w">
    <w:name w:val="w"/>
    <w:basedOn w:val="DefaultParagraphFont"/>
    <w:rsid w:val="0052337C"/>
  </w:style>
  <w:style w:type="character" w:customStyle="1" w:styleId="n">
    <w:name w:val="n"/>
    <w:basedOn w:val="DefaultParagraphFont"/>
    <w:rsid w:val="0052337C"/>
  </w:style>
  <w:style w:type="character" w:customStyle="1" w:styleId="o">
    <w:name w:val="o"/>
    <w:basedOn w:val="DefaultParagraphFont"/>
    <w:rsid w:val="0052337C"/>
  </w:style>
  <w:style w:type="character" w:customStyle="1" w:styleId="mi">
    <w:name w:val="mi"/>
    <w:basedOn w:val="DefaultParagraphFont"/>
    <w:rsid w:val="0052337C"/>
  </w:style>
  <w:style w:type="character" w:customStyle="1" w:styleId="p">
    <w:name w:val="p"/>
    <w:basedOn w:val="DefaultParagraphFont"/>
    <w:rsid w:val="0052337C"/>
  </w:style>
  <w:style w:type="character" w:customStyle="1" w:styleId="k">
    <w:name w:val="k"/>
    <w:basedOn w:val="DefaultParagraphFont"/>
    <w:rsid w:val="0052337C"/>
  </w:style>
  <w:style w:type="table" w:styleId="TableGrid">
    <w:name w:val="Table Grid"/>
    <w:basedOn w:val="TableNormal"/>
    <w:uiPriority w:val="39"/>
    <w:rsid w:val="00103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3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ogi\Documents\Custom%20Office%20Templates\&#1051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Шрифт по Стандарту 7.32-20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3DF5-E183-4411-9E96-54EF8B33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Лаба.dotx</Template>
  <TotalTime>82</TotalTime>
  <Pages>8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Rabogi</dc:creator>
  <cp:keywords/>
  <dc:description/>
  <cp:lastModifiedBy>Rabogi</cp:lastModifiedBy>
  <cp:revision>10</cp:revision>
  <dcterms:created xsi:type="dcterms:W3CDTF">2024-05-12T16:45:00Z</dcterms:created>
  <dcterms:modified xsi:type="dcterms:W3CDTF">2024-05-12T18:01:00Z</dcterms:modified>
</cp:coreProperties>
</file>