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1886" w14:textId="77777777" w:rsidR="00E00AA6" w:rsidRPr="00363BDC" w:rsidRDefault="00E00AA6" w:rsidP="00E00AA6">
      <w:pPr>
        <w:spacing w:line="240" w:lineRule="auto"/>
        <w:ind w:firstLine="0"/>
        <w:jc w:val="center"/>
      </w:pPr>
      <w:bookmarkStart w:id="0" w:name="_Hlk51854832"/>
      <w:bookmarkEnd w:id="0"/>
      <w:r w:rsidRPr="00363BDC">
        <w:t>Министерство науки и высшего образования Российской Федерации</w:t>
      </w:r>
    </w:p>
    <w:p w14:paraId="4BC890B7" w14:textId="77777777" w:rsidR="00E00AA6" w:rsidRPr="00363BDC" w:rsidRDefault="00E00AA6" w:rsidP="00E00AA6">
      <w:pPr>
        <w:pStyle w:val="af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Федеральное государственное автономное образовательное</w:t>
      </w:r>
      <w:r w:rsidRPr="00363BDC">
        <w:rPr>
          <w:rFonts w:ascii="Times New Roman" w:hAnsi="Times New Roman" w:cs="Times New Roman"/>
        </w:rPr>
        <w:br/>
        <w:t>учреждение высшего образования</w:t>
      </w:r>
      <w:r w:rsidRPr="00363BDC">
        <w:rPr>
          <w:rFonts w:ascii="Times New Roman" w:hAnsi="Times New Roman" w:cs="Times New Roman"/>
        </w:rPr>
        <w:br/>
        <w:t>«ЮЖНЫЙ ФЕДЕРАЛЬНЫЙ УНИВЕРСИТЕТ»</w:t>
      </w:r>
    </w:p>
    <w:p w14:paraId="6864939F" w14:textId="77777777" w:rsidR="00E00AA6" w:rsidRPr="00363BDC" w:rsidRDefault="00E00AA6" w:rsidP="00E00AA6">
      <w:pPr>
        <w:pStyle w:val="af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(ФГАОУ ВО «ЮФУ»)</w:t>
      </w:r>
    </w:p>
    <w:p w14:paraId="75801E1D" w14:textId="77777777" w:rsidR="00E00AA6" w:rsidRPr="004B576F" w:rsidRDefault="00E00AA6" w:rsidP="00E00AA6">
      <w:pPr>
        <w:pStyle w:val="afc"/>
        <w:rPr>
          <w:rFonts w:ascii="Times New Roman" w:hAnsi="Times New Roman" w:cs="Times New Roman"/>
        </w:rPr>
      </w:pPr>
    </w:p>
    <w:p w14:paraId="4F103931" w14:textId="77777777" w:rsidR="00E00AA6" w:rsidRPr="00363BDC" w:rsidRDefault="00E00AA6" w:rsidP="00E00AA6">
      <w:pPr>
        <w:pStyle w:val="af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Институт компьютерных технологий и информационной безопасности</w:t>
      </w:r>
    </w:p>
    <w:p w14:paraId="3C6EF3FA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  <w:r w:rsidRPr="00363BDC">
        <w:rPr>
          <w:rFonts w:cs="Times New Roman"/>
        </w:rPr>
        <w:t>Кафедра Вычислительной техники</w:t>
      </w:r>
    </w:p>
    <w:p w14:paraId="07929C3C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1E80582E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CC3A0E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800564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FFA702D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45AE69C1" w14:textId="7E6AB800" w:rsidR="00E00AA6" w:rsidRPr="00653FF3" w:rsidRDefault="00E00AA6" w:rsidP="00E00AA6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DD6FF4">
        <w:rPr>
          <w:rFonts w:cs="Times New Roman"/>
          <w:szCs w:val="28"/>
        </w:rPr>
        <w:t>4</w:t>
      </w:r>
    </w:p>
    <w:p w14:paraId="47E025B2" w14:textId="33BBB4A0" w:rsidR="00C52AB9" w:rsidRPr="00C52AB9" w:rsidRDefault="00E00AA6" w:rsidP="00C52AB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665598">
        <w:rPr>
          <w:rFonts w:cs="Times New Roman"/>
          <w:szCs w:val="28"/>
        </w:rPr>
        <w:t xml:space="preserve">по курсу: </w:t>
      </w:r>
      <w:r w:rsidR="00C52AB9" w:rsidRPr="00C52AB9">
        <w:rPr>
          <w:rFonts w:cs="Times New Roman"/>
          <w:szCs w:val="28"/>
        </w:rPr>
        <w:t>«</w:t>
      </w:r>
      <w:r w:rsidR="001A27FF">
        <w:t>Фильтрация сигнала во временной области</w:t>
      </w:r>
      <w:r w:rsidR="00C52AB9" w:rsidRPr="00C52AB9">
        <w:rPr>
          <w:rFonts w:cs="Times New Roman"/>
          <w:szCs w:val="28"/>
        </w:rPr>
        <w:t>»</w:t>
      </w:r>
    </w:p>
    <w:p w14:paraId="4E5CE944" w14:textId="77777777" w:rsidR="00E00AA6" w:rsidRPr="002C23A1" w:rsidRDefault="00E00AA6" w:rsidP="00E00AA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5D6DC379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  <w:color w:val="000000"/>
          <w:sz w:val="24"/>
          <w:szCs w:val="24"/>
        </w:rPr>
      </w:pPr>
    </w:p>
    <w:p w14:paraId="56F0D6C4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06C06ED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B52973F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2A81547C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E92D19E" w14:textId="77777777" w:rsidR="00E00AA6" w:rsidRPr="00187B6E" w:rsidRDefault="00E00AA6" w:rsidP="00E00AA6">
      <w:pPr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Выполнил</w:t>
      </w:r>
    </w:p>
    <w:p w14:paraId="2180798F" w14:textId="7A7069DD" w:rsidR="00E00AA6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Студент группы КТсо</w:t>
      </w:r>
      <w:r>
        <w:rPr>
          <w:rFonts w:eastAsia="Calibri" w:cs="Times New Roman"/>
        </w:rPr>
        <w:t>4</w:t>
      </w:r>
      <w:r w:rsidRPr="00187B6E">
        <w:rPr>
          <w:rFonts w:eastAsia="Calibri" w:cs="Times New Roman"/>
        </w:rPr>
        <w:t>-2</w:t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="008C2878">
        <w:rPr>
          <w:rFonts w:eastAsia="Calibri" w:cs="Times New Roman"/>
        </w:rPr>
        <w:t>Патлатый</w:t>
      </w:r>
      <w:r>
        <w:rPr>
          <w:rFonts w:eastAsia="Calibri" w:cs="Times New Roman"/>
        </w:rPr>
        <w:t xml:space="preserve"> </w:t>
      </w:r>
      <w:r w:rsidR="008C2878">
        <w:rPr>
          <w:rFonts w:eastAsia="Calibri" w:cs="Times New Roman"/>
        </w:rPr>
        <w:t>А</w:t>
      </w:r>
      <w:r>
        <w:rPr>
          <w:rFonts w:eastAsia="Calibri" w:cs="Times New Roman"/>
        </w:rPr>
        <w:t>. В.</w:t>
      </w:r>
    </w:p>
    <w:p w14:paraId="58C430A6" w14:textId="77777777" w:rsidR="00E00AA6" w:rsidRDefault="00E00AA6" w:rsidP="00E00AA6">
      <w:pPr>
        <w:tabs>
          <w:tab w:val="left" w:pos="3686"/>
          <w:tab w:val="left" w:leader="underscore" w:pos="5954"/>
          <w:tab w:val="right" w:pos="9356"/>
        </w:tabs>
        <w:spacing w:line="240" w:lineRule="auto"/>
        <w:ind w:firstLine="0"/>
        <w:jc w:val="left"/>
        <w:rPr>
          <w:rFonts w:eastAsia="Calibri" w:cs="Times New Roman"/>
        </w:rPr>
      </w:pPr>
    </w:p>
    <w:p w14:paraId="798B3801" w14:textId="77777777" w:rsidR="00E00AA6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cs="Times New Roman"/>
        </w:rPr>
      </w:pPr>
      <w:r>
        <w:rPr>
          <w:rFonts w:eastAsia="Calibri" w:cs="Times New Roman"/>
        </w:rPr>
        <w:tab/>
      </w:r>
    </w:p>
    <w:p w14:paraId="6CF06730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5DB37AC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4979CBC8" w14:textId="77777777" w:rsidR="00E00AA6" w:rsidRPr="00187B6E" w:rsidRDefault="00E00AA6" w:rsidP="00E00AA6">
      <w:pPr>
        <w:tabs>
          <w:tab w:val="left" w:pos="3544"/>
          <w:tab w:val="left" w:leader="underscore" w:pos="5670"/>
          <w:tab w:val="right" w:pos="9356"/>
        </w:tabs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Принял</w:t>
      </w:r>
    </w:p>
    <w:p w14:paraId="608B86EE" w14:textId="64F43C44" w:rsidR="00E00AA6" w:rsidRPr="00187B6E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 xml:space="preserve">Доцент кафедры </w:t>
      </w:r>
      <w:r w:rsidR="00C52AB9">
        <w:rPr>
          <w:rFonts w:eastAsia="Calibri" w:cs="Times New Roman"/>
        </w:rPr>
        <w:t>ВТ</w:t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="00FB5A84">
        <w:rPr>
          <w:rFonts w:eastAsia="Calibri" w:cs="Times New Roman"/>
        </w:rPr>
        <w:t>Алексеев К. Н.</w:t>
      </w:r>
    </w:p>
    <w:p w14:paraId="63C4390B" w14:textId="77777777" w:rsidR="00E00AA6" w:rsidRDefault="00E00AA6" w:rsidP="00E00AA6">
      <w:pPr>
        <w:tabs>
          <w:tab w:val="left" w:pos="1839"/>
        </w:tabs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br w:type="page"/>
      </w:r>
    </w:p>
    <w:p w14:paraId="3D1822E4" w14:textId="77777777" w:rsidR="00C73110" w:rsidRDefault="00C73110" w:rsidP="00BB3016">
      <w:pPr>
        <w:pStyle w:val="1"/>
      </w:pPr>
      <w:r>
        <w:lastRenderedPageBreak/>
        <w:t xml:space="preserve">Цель работы. </w:t>
      </w:r>
    </w:p>
    <w:p w14:paraId="79CD3A01" w14:textId="14223552" w:rsidR="00E00AA6" w:rsidRDefault="00310CE8" w:rsidP="006F5456">
      <w:pPr>
        <w:ind w:firstLine="708"/>
      </w:pPr>
      <w:r>
        <w:t>Лабораторная работа №4 нацелена на изучение принципов фильтрации спектра модельного сигнала во временной области с использованием КИХ</w:t>
      </w:r>
      <w:r>
        <w:t>фильтров на основе операции свертки.</w:t>
      </w:r>
    </w:p>
    <w:p w14:paraId="7F64574A" w14:textId="44A1FF50" w:rsidR="00805290" w:rsidRDefault="00805290" w:rsidP="006F5456">
      <w:pPr>
        <w:ind w:firstLine="708"/>
      </w:pPr>
      <w:r>
        <w:t>Вариант 12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5290" w14:paraId="3A5ABA09" w14:textId="77777777" w:rsidTr="00805290">
        <w:tc>
          <w:tcPr>
            <w:tcW w:w="3115" w:type="dxa"/>
          </w:tcPr>
          <w:p w14:paraId="2D9DF059" w14:textId="61095213" w:rsidR="00805290" w:rsidRPr="00805290" w:rsidRDefault="00805290" w:rsidP="006F54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h(1)</w:t>
            </w:r>
          </w:p>
        </w:tc>
        <w:tc>
          <w:tcPr>
            <w:tcW w:w="3115" w:type="dxa"/>
          </w:tcPr>
          <w:p w14:paraId="1F1A4B32" w14:textId="03C358C8" w:rsidR="00805290" w:rsidRDefault="009174D4" w:rsidP="006F5456">
            <w:pPr>
              <w:ind w:firstLine="0"/>
            </w:pPr>
            <w:r>
              <w:t>8.81847553E–0004</w:t>
            </w:r>
          </w:p>
        </w:tc>
        <w:tc>
          <w:tcPr>
            <w:tcW w:w="3115" w:type="dxa"/>
          </w:tcPr>
          <w:p w14:paraId="4EC36DDE" w14:textId="731148E1" w:rsidR="00805290" w:rsidRDefault="009174D4" w:rsidP="006F5456">
            <w:pPr>
              <w:ind w:firstLine="0"/>
            </w:pPr>
            <w:r>
              <w:rPr>
                <w:lang w:val="en-US"/>
              </w:rPr>
              <w:t>h(2</w:t>
            </w:r>
            <w:r>
              <w:t>6</w:t>
            </w:r>
            <w:r>
              <w:rPr>
                <w:lang w:val="en-US"/>
              </w:rPr>
              <w:t>)</w:t>
            </w:r>
          </w:p>
        </w:tc>
      </w:tr>
      <w:tr w:rsidR="00805290" w14:paraId="0BB4014C" w14:textId="77777777" w:rsidTr="00805290">
        <w:tc>
          <w:tcPr>
            <w:tcW w:w="3115" w:type="dxa"/>
          </w:tcPr>
          <w:p w14:paraId="459FC3AF" w14:textId="49C770AA" w:rsidR="00805290" w:rsidRDefault="00805290" w:rsidP="006F5456">
            <w:pPr>
              <w:ind w:firstLine="0"/>
            </w:pPr>
            <w:r>
              <w:rPr>
                <w:lang w:val="en-US"/>
              </w:rPr>
              <w:t>h(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1D22F74E" w14:textId="44A6E6D4" w:rsidR="00805290" w:rsidRDefault="009174D4" w:rsidP="006F5456">
            <w:pPr>
              <w:ind w:firstLine="0"/>
            </w:pPr>
            <w:r>
              <w:t>–1.87613842E–0006</w:t>
            </w:r>
          </w:p>
        </w:tc>
        <w:tc>
          <w:tcPr>
            <w:tcW w:w="3115" w:type="dxa"/>
          </w:tcPr>
          <w:p w14:paraId="61761FEF" w14:textId="648F6F2A" w:rsidR="00805290" w:rsidRDefault="009174D4" w:rsidP="006F5456">
            <w:pPr>
              <w:ind w:firstLine="0"/>
            </w:pPr>
            <w:r>
              <w:rPr>
                <w:lang w:val="en-US"/>
              </w:rPr>
              <w:t>h(2</w:t>
            </w:r>
            <w:r>
              <w:t>5</w:t>
            </w:r>
            <w:r>
              <w:rPr>
                <w:lang w:val="en-US"/>
              </w:rPr>
              <w:t>)</w:t>
            </w:r>
          </w:p>
        </w:tc>
      </w:tr>
      <w:tr w:rsidR="00805290" w14:paraId="55B5272A" w14:textId="77777777" w:rsidTr="00805290">
        <w:tc>
          <w:tcPr>
            <w:tcW w:w="3115" w:type="dxa"/>
          </w:tcPr>
          <w:p w14:paraId="13A2828D" w14:textId="1A30E0A2" w:rsidR="00805290" w:rsidRDefault="00805290" w:rsidP="006F5456">
            <w:pPr>
              <w:ind w:firstLine="0"/>
            </w:pPr>
            <w:r>
              <w:rPr>
                <w:lang w:val="en-US"/>
              </w:rPr>
              <w:t>h(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5C7708B4" w14:textId="75F17BAF" w:rsidR="00805290" w:rsidRDefault="009174D4" w:rsidP="006F5456">
            <w:pPr>
              <w:ind w:firstLine="0"/>
            </w:pPr>
            <w:r>
              <w:t>1.27260558E–0002</w:t>
            </w:r>
          </w:p>
        </w:tc>
        <w:tc>
          <w:tcPr>
            <w:tcW w:w="3115" w:type="dxa"/>
          </w:tcPr>
          <w:p w14:paraId="5D95C50B" w14:textId="6C58461A" w:rsidR="00805290" w:rsidRDefault="009174D4" w:rsidP="006F5456">
            <w:pPr>
              <w:ind w:firstLine="0"/>
            </w:pPr>
            <w:r>
              <w:rPr>
                <w:lang w:val="en-US"/>
              </w:rPr>
              <w:t>h(2</w:t>
            </w:r>
            <w:r>
              <w:t>4</w:t>
            </w:r>
            <w:r>
              <w:rPr>
                <w:lang w:val="en-US"/>
              </w:rPr>
              <w:t>)</w:t>
            </w:r>
          </w:p>
        </w:tc>
      </w:tr>
      <w:tr w:rsidR="00805290" w14:paraId="3FE7DB5F" w14:textId="77777777" w:rsidTr="00805290">
        <w:tc>
          <w:tcPr>
            <w:tcW w:w="3115" w:type="dxa"/>
          </w:tcPr>
          <w:p w14:paraId="21AC4CE1" w14:textId="4E1F1657" w:rsidR="00805290" w:rsidRDefault="00805290" w:rsidP="006F5456">
            <w:pPr>
              <w:ind w:firstLine="0"/>
            </w:pPr>
            <w:r>
              <w:rPr>
                <w:lang w:val="en-US"/>
              </w:rPr>
              <w:t>h(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6A0E0650" w14:textId="0F2EEE7A" w:rsidR="00805290" w:rsidRDefault="009174D4" w:rsidP="006F5456">
            <w:pPr>
              <w:ind w:firstLine="0"/>
            </w:pPr>
            <w:r>
              <w:t>1.17333529E–0006</w:t>
            </w:r>
          </w:p>
        </w:tc>
        <w:tc>
          <w:tcPr>
            <w:tcW w:w="3115" w:type="dxa"/>
          </w:tcPr>
          <w:p w14:paraId="37151C35" w14:textId="19590EF5" w:rsidR="00805290" w:rsidRDefault="009174D4" w:rsidP="006F5456">
            <w:pPr>
              <w:ind w:firstLine="0"/>
            </w:pPr>
            <w:r>
              <w:rPr>
                <w:lang w:val="en-US"/>
              </w:rPr>
              <w:t>h(2</w:t>
            </w:r>
            <w:r>
              <w:t>3</w:t>
            </w:r>
            <w:r>
              <w:rPr>
                <w:lang w:val="en-US"/>
              </w:rPr>
              <w:t>)</w:t>
            </w:r>
          </w:p>
        </w:tc>
      </w:tr>
      <w:tr w:rsidR="00805290" w14:paraId="3BA86AC4" w14:textId="77777777" w:rsidTr="00805290">
        <w:tc>
          <w:tcPr>
            <w:tcW w:w="3115" w:type="dxa"/>
          </w:tcPr>
          <w:p w14:paraId="3CD7953E" w14:textId="50E743D6" w:rsidR="00805290" w:rsidRDefault="00805290" w:rsidP="006F5456">
            <w:pPr>
              <w:ind w:firstLine="0"/>
            </w:pPr>
            <w:r>
              <w:rPr>
                <w:lang w:val="en-US"/>
              </w:rPr>
              <w:t>h(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35853B2C" w14:textId="7E2437A0" w:rsidR="00805290" w:rsidRDefault="009174D4" w:rsidP="006F5456">
            <w:pPr>
              <w:ind w:firstLine="0"/>
            </w:pPr>
            <w:r>
              <w:t>–3.85919636E–0002</w:t>
            </w:r>
          </w:p>
        </w:tc>
        <w:tc>
          <w:tcPr>
            <w:tcW w:w="3115" w:type="dxa"/>
          </w:tcPr>
          <w:p w14:paraId="533BE40B" w14:textId="6ECBBECC" w:rsidR="00805290" w:rsidRDefault="009174D4" w:rsidP="006F5456">
            <w:pPr>
              <w:ind w:firstLine="0"/>
            </w:pPr>
            <w:r>
              <w:rPr>
                <w:lang w:val="en-US"/>
              </w:rPr>
              <w:t>h(2</w:t>
            </w:r>
            <w:r>
              <w:t>2</w:t>
            </w:r>
            <w:r>
              <w:rPr>
                <w:lang w:val="en-US"/>
              </w:rPr>
              <w:t>)</w:t>
            </w:r>
          </w:p>
        </w:tc>
      </w:tr>
      <w:tr w:rsidR="00805290" w14:paraId="707D4978" w14:textId="77777777" w:rsidTr="00805290">
        <w:tc>
          <w:tcPr>
            <w:tcW w:w="3115" w:type="dxa"/>
          </w:tcPr>
          <w:p w14:paraId="4714A2D7" w14:textId="31DD3FDF" w:rsidR="00805290" w:rsidRDefault="00805290" w:rsidP="006F5456">
            <w:pPr>
              <w:ind w:firstLine="0"/>
            </w:pPr>
            <w:r>
              <w:rPr>
                <w:lang w:val="en-US"/>
              </w:rPr>
              <w:t>h(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7DB7F070" w14:textId="113CDABD" w:rsidR="00805290" w:rsidRDefault="009174D4" w:rsidP="006F5456">
            <w:pPr>
              <w:ind w:firstLine="0"/>
            </w:pPr>
            <w:r>
              <w:t>–7.94669754E–0007</w:t>
            </w:r>
          </w:p>
        </w:tc>
        <w:tc>
          <w:tcPr>
            <w:tcW w:w="3115" w:type="dxa"/>
          </w:tcPr>
          <w:p w14:paraId="148FECD4" w14:textId="7C1AF008" w:rsidR="00805290" w:rsidRDefault="009174D4" w:rsidP="006F5456">
            <w:pPr>
              <w:ind w:firstLine="0"/>
            </w:pPr>
            <w:r>
              <w:rPr>
                <w:lang w:val="en-US"/>
              </w:rPr>
              <w:t>h(2</w:t>
            </w:r>
            <w:r>
              <w:t>1</w:t>
            </w:r>
            <w:r>
              <w:rPr>
                <w:lang w:val="en-US"/>
              </w:rPr>
              <w:t>)</w:t>
            </w:r>
          </w:p>
        </w:tc>
      </w:tr>
      <w:tr w:rsidR="00805290" w14:paraId="11E33EAB" w14:textId="77777777" w:rsidTr="00805290">
        <w:tc>
          <w:tcPr>
            <w:tcW w:w="3115" w:type="dxa"/>
          </w:tcPr>
          <w:p w14:paraId="1178733D" w14:textId="5FF132FB" w:rsidR="00805290" w:rsidRDefault="00805290" w:rsidP="006F5456">
            <w:pPr>
              <w:ind w:firstLine="0"/>
            </w:pPr>
            <w:r>
              <w:rPr>
                <w:lang w:val="en-US"/>
              </w:rPr>
              <w:t>h(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54E99B57" w14:textId="49487884" w:rsidR="00805290" w:rsidRDefault="009174D4" w:rsidP="006F5456">
            <w:pPr>
              <w:ind w:firstLine="0"/>
            </w:pPr>
            <w:r>
              <w:t>2.17106507E–0002</w:t>
            </w:r>
          </w:p>
        </w:tc>
        <w:tc>
          <w:tcPr>
            <w:tcW w:w="3115" w:type="dxa"/>
          </w:tcPr>
          <w:p w14:paraId="20F92A94" w14:textId="5474BD1C" w:rsidR="00805290" w:rsidRDefault="009174D4" w:rsidP="006F5456">
            <w:pPr>
              <w:ind w:firstLine="0"/>
            </w:pPr>
            <w:r>
              <w:rPr>
                <w:lang w:val="en-US"/>
              </w:rPr>
              <w:t>h(2</w:t>
            </w:r>
            <w:r>
              <w:t>0</w:t>
            </w:r>
            <w:r>
              <w:rPr>
                <w:lang w:val="en-US"/>
              </w:rPr>
              <w:t>)</w:t>
            </w:r>
          </w:p>
        </w:tc>
      </w:tr>
      <w:tr w:rsidR="00805290" w14:paraId="6EA5EF5D" w14:textId="77777777" w:rsidTr="00805290">
        <w:tc>
          <w:tcPr>
            <w:tcW w:w="3115" w:type="dxa"/>
          </w:tcPr>
          <w:p w14:paraId="55E7E3DC" w14:textId="153DB551" w:rsidR="00805290" w:rsidRDefault="00805290" w:rsidP="006F5456">
            <w:pPr>
              <w:ind w:firstLine="0"/>
            </w:pPr>
            <w:r>
              <w:rPr>
                <w:lang w:val="en-US"/>
              </w:rPr>
              <w:t>h(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3C1D6289" w14:textId="66FF4E35" w:rsidR="00805290" w:rsidRDefault="009174D4" w:rsidP="006F5456">
            <w:pPr>
              <w:ind w:firstLine="0"/>
            </w:pPr>
            <w:r>
              <w:t>–4.60638630E–0007</w:t>
            </w:r>
          </w:p>
        </w:tc>
        <w:tc>
          <w:tcPr>
            <w:tcW w:w="3115" w:type="dxa"/>
          </w:tcPr>
          <w:p w14:paraId="4E5A0606" w14:textId="0E922494" w:rsidR="00805290" w:rsidRDefault="009174D4" w:rsidP="006F5456">
            <w:pPr>
              <w:ind w:firstLine="0"/>
            </w:pPr>
            <w:r>
              <w:rPr>
                <w:lang w:val="en-US"/>
              </w:rPr>
              <w:t>h(1</w:t>
            </w:r>
            <w:r>
              <w:t>9</w:t>
            </w:r>
            <w:r>
              <w:rPr>
                <w:lang w:val="en-US"/>
              </w:rPr>
              <w:t>)</w:t>
            </w:r>
          </w:p>
        </w:tc>
      </w:tr>
      <w:tr w:rsidR="00805290" w14:paraId="6B01A84A" w14:textId="77777777" w:rsidTr="00805290">
        <w:tc>
          <w:tcPr>
            <w:tcW w:w="3115" w:type="dxa"/>
          </w:tcPr>
          <w:p w14:paraId="6EDCC528" w14:textId="39FD2EE1" w:rsidR="00805290" w:rsidRDefault="00805290" w:rsidP="006F5456">
            <w:pPr>
              <w:ind w:firstLine="0"/>
            </w:pPr>
            <w:r>
              <w:rPr>
                <w:lang w:val="en-US"/>
              </w:rPr>
              <w:t>h(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268491D5" w14:textId="5C142046" w:rsidR="00805290" w:rsidRDefault="009174D4" w:rsidP="006F5456">
            <w:pPr>
              <w:ind w:firstLine="0"/>
            </w:pPr>
            <w:r>
              <w:t>9.94375191E–0002</w:t>
            </w:r>
          </w:p>
        </w:tc>
        <w:tc>
          <w:tcPr>
            <w:tcW w:w="3115" w:type="dxa"/>
          </w:tcPr>
          <w:p w14:paraId="46DB6D6C" w14:textId="58EA42D2" w:rsidR="00805290" w:rsidRDefault="009174D4" w:rsidP="006F5456">
            <w:pPr>
              <w:ind w:firstLine="0"/>
            </w:pPr>
            <w:r>
              <w:rPr>
                <w:lang w:val="en-US"/>
              </w:rPr>
              <w:t>h(1</w:t>
            </w:r>
            <w:r>
              <w:t>8</w:t>
            </w:r>
            <w:r>
              <w:rPr>
                <w:lang w:val="en-US"/>
              </w:rPr>
              <w:t>)</w:t>
            </w:r>
          </w:p>
        </w:tc>
      </w:tr>
      <w:tr w:rsidR="00805290" w14:paraId="4D2B82BA" w14:textId="77777777" w:rsidTr="00805290">
        <w:tc>
          <w:tcPr>
            <w:tcW w:w="3115" w:type="dxa"/>
          </w:tcPr>
          <w:p w14:paraId="39A219D7" w14:textId="3A0F1C25" w:rsidR="00805290" w:rsidRDefault="00805290" w:rsidP="006F5456">
            <w:pPr>
              <w:ind w:firstLine="0"/>
            </w:pPr>
            <w:r>
              <w:rPr>
                <w:lang w:val="en-US"/>
              </w:rPr>
              <w:t>h(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1AC629CB" w14:textId="47262FD9" w:rsidR="00805290" w:rsidRDefault="009174D4" w:rsidP="006F5456">
            <w:pPr>
              <w:ind w:firstLine="0"/>
            </w:pPr>
            <w:r>
              <w:t>–1.26607506E–0007</w:t>
            </w:r>
          </w:p>
        </w:tc>
        <w:tc>
          <w:tcPr>
            <w:tcW w:w="3115" w:type="dxa"/>
          </w:tcPr>
          <w:p w14:paraId="3F3E1EAC" w14:textId="3711BE6C" w:rsidR="00805290" w:rsidRDefault="009174D4" w:rsidP="006F5456">
            <w:pPr>
              <w:ind w:firstLine="0"/>
            </w:pPr>
            <w:r>
              <w:rPr>
                <w:lang w:val="en-US"/>
              </w:rPr>
              <w:t>h(1</w:t>
            </w:r>
            <w:r>
              <w:t>7</w:t>
            </w:r>
            <w:r>
              <w:rPr>
                <w:lang w:val="en-US"/>
              </w:rPr>
              <w:t>)</w:t>
            </w:r>
          </w:p>
        </w:tc>
      </w:tr>
      <w:tr w:rsidR="00805290" w14:paraId="219FFBC0" w14:textId="77777777" w:rsidTr="00805290">
        <w:tc>
          <w:tcPr>
            <w:tcW w:w="3115" w:type="dxa"/>
          </w:tcPr>
          <w:p w14:paraId="1942F609" w14:textId="4D758704" w:rsidR="00805290" w:rsidRDefault="00805290" w:rsidP="006F5456">
            <w:pPr>
              <w:ind w:firstLine="0"/>
            </w:pPr>
            <w:r>
              <w:rPr>
                <w:lang w:val="en-US"/>
              </w:rPr>
              <w:t>h(1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38E5704A" w14:textId="5B75A2CD" w:rsidR="00805290" w:rsidRDefault="009174D4" w:rsidP="006F5456">
            <w:pPr>
              <w:ind w:firstLine="0"/>
            </w:pPr>
            <w:r>
              <w:t>–2.79463243E–0001</w:t>
            </w:r>
          </w:p>
        </w:tc>
        <w:tc>
          <w:tcPr>
            <w:tcW w:w="3115" w:type="dxa"/>
          </w:tcPr>
          <w:p w14:paraId="5511A97D" w14:textId="1018FCBF" w:rsidR="00805290" w:rsidRDefault="009174D4" w:rsidP="006F5456">
            <w:pPr>
              <w:ind w:firstLine="0"/>
            </w:pPr>
            <w:r>
              <w:rPr>
                <w:lang w:val="en-US"/>
              </w:rPr>
              <w:t>h(1</w:t>
            </w:r>
            <w:r>
              <w:t>6</w:t>
            </w:r>
            <w:r>
              <w:rPr>
                <w:lang w:val="en-US"/>
              </w:rPr>
              <w:t>)</w:t>
            </w:r>
          </w:p>
        </w:tc>
      </w:tr>
      <w:tr w:rsidR="00805290" w14:paraId="5E303054" w14:textId="77777777" w:rsidTr="00805290">
        <w:tc>
          <w:tcPr>
            <w:tcW w:w="3115" w:type="dxa"/>
          </w:tcPr>
          <w:p w14:paraId="1189B857" w14:textId="3FC7B4D8" w:rsidR="00805290" w:rsidRDefault="00805290" w:rsidP="006F5456">
            <w:pPr>
              <w:ind w:firstLine="0"/>
            </w:pPr>
            <w:r>
              <w:rPr>
                <w:lang w:val="en-US"/>
              </w:rPr>
              <w:t>h(1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6B718EEF" w14:textId="32F287A8" w:rsidR="00805290" w:rsidRDefault="009174D4" w:rsidP="006F5456">
            <w:pPr>
              <w:ind w:firstLine="0"/>
            </w:pPr>
            <w:r>
              <w:t>–2.18474142E–0007</w:t>
            </w:r>
          </w:p>
        </w:tc>
        <w:tc>
          <w:tcPr>
            <w:tcW w:w="3115" w:type="dxa"/>
          </w:tcPr>
          <w:p w14:paraId="7E8562E7" w14:textId="2B12C094" w:rsidR="00805290" w:rsidRDefault="009174D4" w:rsidP="006F5456">
            <w:pPr>
              <w:ind w:firstLine="0"/>
            </w:pPr>
            <w:r>
              <w:rPr>
                <w:lang w:val="en-US"/>
              </w:rPr>
              <w:t>h(1</w:t>
            </w:r>
            <w:r>
              <w:t>5</w:t>
            </w:r>
            <w:r>
              <w:rPr>
                <w:lang w:val="en-US"/>
              </w:rPr>
              <w:t>)</w:t>
            </w:r>
          </w:p>
        </w:tc>
      </w:tr>
      <w:tr w:rsidR="00805290" w14:paraId="39A12A93" w14:textId="77777777" w:rsidTr="00805290">
        <w:tc>
          <w:tcPr>
            <w:tcW w:w="3115" w:type="dxa"/>
          </w:tcPr>
          <w:p w14:paraId="79BADC75" w14:textId="0285FD5B" w:rsidR="00805290" w:rsidRDefault="00805290" w:rsidP="006F5456">
            <w:pPr>
              <w:ind w:firstLine="0"/>
            </w:pPr>
            <w:r>
              <w:rPr>
                <w:lang w:val="en-US"/>
              </w:rPr>
              <w:t>h(1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10A85B75" w14:textId="2D029EAF" w:rsidR="00805290" w:rsidRDefault="009174D4" w:rsidP="006F5456">
            <w:pPr>
              <w:ind w:firstLine="0"/>
            </w:pPr>
            <w:r>
              <w:t>3.68401231E–000l</w:t>
            </w:r>
          </w:p>
        </w:tc>
        <w:tc>
          <w:tcPr>
            <w:tcW w:w="3115" w:type="dxa"/>
          </w:tcPr>
          <w:p w14:paraId="25C96129" w14:textId="4111ABCD" w:rsidR="00805290" w:rsidRDefault="009174D4" w:rsidP="006F5456">
            <w:pPr>
              <w:ind w:firstLine="0"/>
            </w:pPr>
            <w:r>
              <w:rPr>
                <w:lang w:val="en-US"/>
              </w:rPr>
              <w:t>h(1</w:t>
            </w:r>
            <w:r>
              <w:t>4</w:t>
            </w:r>
            <w:r>
              <w:rPr>
                <w:lang w:val="en-US"/>
              </w:rPr>
              <w:t>)</w:t>
            </w:r>
          </w:p>
        </w:tc>
      </w:tr>
    </w:tbl>
    <w:p w14:paraId="061BCBC0" w14:textId="77777777" w:rsidR="00805290" w:rsidRDefault="00805290" w:rsidP="006F5456">
      <w:pPr>
        <w:ind w:firstLine="708"/>
      </w:pP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09"/>
        <w:gridCol w:w="805"/>
        <w:gridCol w:w="805"/>
        <w:gridCol w:w="805"/>
        <w:gridCol w:w="805"/>
        <w:gridCol w:w="805"/>
        <w:gridCol w:w="805"/>
        <w:gridCol w:w="805"/>
      </w:tblGrid>
      <w:tr w:rsidR="00310CE8" w:rsidRPr="00B73EDC" w14:paraId="2A380D57" w14:textId="77777777" w:rsidTr="00310CE8">
        <w:trPr>
          <w:jc w:val="center"/>
        </w:trPr>
        <w:tc>
          <w:tcPr>
            <w:tcW w:w="1305" w:type="dxa"/>
            <w:gridSpan w:val="2"/>
          </w:tcPr>
          <w:p w14:paraId="21ED9160" w14:textId="55C10410" w:rsidR="00310CE8" w:rsidRPr="00B73EDC" w:rsidRDefault="00310CE8" w:rsidP="006F5456">
            <w:pPr>
              <w:ind w:firstLine="0"/>
              <w:rPr>
                <w:szCs w:val="28"/>
              </w:rPr>
            </w:pPr>
            <w:r w:rsidRPr="00B73EDC">
              <w:rPr>
                <w:szCs w:val="28"/>
              </w:rPr>
              <w:t>№</w:t>
            </w:r>
          </w:p>
        </w:tc>
        <w:tc>
          <w:tcPr>
            <w:tcW w:w="805" w:type="dxa"/>
          </w:tcPr>
          <w:p w14:paraId="31EECD3E" w14:textId="7B2ACD33" w:rsidR="00310CE8" w:rsidRPr="00B73EDC" w:rsidRDefault="00310CE8" w:rsidP="00A111B0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1</w:t>
            </w:r>
          </w:p>
        </w:tc>
        <w:tc>
          <w:tcPr>
            <w:tcW w:w="805" w:type="dxa"/>
          </w:tcPr>
          <w:p w14:paraId="3144944C" w14:textId="340F163D" w:rsidR="00310CE8" w:rsidRPr="00B73EDC" w:rsidRDefault="00310CE8" w:rsidP="00A111B0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2</w:t>
            </w:r>
          </w:p>
        </w:tc>
        <w:tc>
          <w:tcPr>
            <w:tcW w:w="805" w:type="dxa"/>
          </w:tcPr>
          <w:p w14:paraId="2EF9FA1B" w14:textId="41D4ED9D" w:rsidR="00310CE8" w:rsidRPr="00B73EDC" w:rsidRDefault="00310CE8" w:rsidP="00A111B0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3</w:t>
            </w:r>
          </w:p>
        </w:tc>
        <w:tc>
          <w:tcPr>
            <w:tcW w:w="805" w:type="dxa"/>
          </w:tcPr>
          <w:p w14:paraId="46FCB71F" w14:textId="20AC7681" w:rsidR="00310CE8" w:rsidRPr="00B73EDC" w:rsidRDefault="00310CE8" w:rsidP="00A111B0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4</w:t>
            </w:r>
          </w:p>
        </w:tc>
        <w:tc>
          <w:tcPr>
            <w:tcW w:w="805" w:type="dxa"/>
          </w:tcPr>
          <w:p w14:paraId="680A0DE1" w14:textId="134AFDDF" w:rsidR="00310CE8" w:rsidRPr="00B73EDC" w:rsidRDefault="00310CE8" w:rsidP="00A111B0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5</w:t>
            </w:r>
          </w:p>
        </w:tc>
        <w:tc>
          <w:tcPr>
            <w:tcW w:w="805" w:type="dxa"/>
          </w:tcPr>
          <w:p w14:paraId="64C366F9" w14:textId="3EFA00AB" w:rsidR="00310CE8" w:rsidRPr="00B73EDC" w:rsidRDefault="00310CE8" w:rsidP="00A111B0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6</w:t>
            </w:r>
          </w:p>
        </w:tc>
        <w:tc>
          <w:tcPr>
            <w:tcW w:w="805" w:type="dxa"/>
          </w:tcPr>
          <w:p w14:paraId="3752506C" w14:textId="17F883DA" w:rsidR="00310CE8" w:rsidRPr="00B73EDC" w:rsidRDefault="00310CE8" w:rsidP="00A111B0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7</w:t>
            </w:r>
          </w:p>
        </w:tc>
      </w:tr>
      <w:tr w:rsidR="00310CE8" w:rsidRPr="00B73EDC" w14:paraId="230EBAFA" w14:textId="77777777" w:rsidTr="00310CE8">
        <w:trPr>
          <w:jc w:val="center"/>
        </w:trPr>
        <w:tc>
          <w:tcPr>
            <w:tcW w:w="496" w:type="dxa"/>
            <w:vMerge w:val="restart"/>
          </w:tcPr>
          <w:p w14:paraId="43649673" w14:textId="65D435E1" w:rsidR="00310CE8" w:rsidRPr="008C2878" w:rsidRDefault="00310CE8" w:rsidP="006F5456">
            <w:pPr>
              <w:ind w:firstLine="0"/>
              <w:rPr>
                <w:szCs w:val="28"/>
                <w:lang w:val="en-US"/>
              </w:rPr>
            </w:pPr>
            <w:r w:rsidRPr="00B73EDC"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809" w:type="dxa"/>
          </w:tcPr>
          <w:p w14:paraId="04EC9D70" w14:textId="2CFD1B22" w:rsidR="00310CE8" w:rsidRPr="00B73EDC" w:rsidRDefault="00310CE8" w:rsidP="006F5456">
            <w:pPr>
              <w:ind w:firstLine="0"/>
              <w:rPr>
                <w:szCs w:val="28"/>
              </w:rPr>
            </w:pPr>
            <w:r w:rsidRPr="00B73EDC">
              <w:rPr>
                <w:szCs w:val="28"/>
                <w:lang w:val="en-US"/>
              </w:rPr>
              <w:t xml:space="preserve">F, </w:t>
            </w:r>
            <w:r w:rsidRPr="00B73EDC">
              <w:rPr>
                <w:szCs w:val="28"/>
              </w:rPr>
              <w:t>кГЦ</w:t>
            </w:r>
          </w:p>
        </w:tc>
        <w:tc>
          <w:tcPr>
            <w:tcW w:w="805" w:type="dxa"/>
          </w:tcPr>
          <w:p w14:paraId="04607522" w14:textId="53A8E38B" w:rsidR="00310CE8" w:rsidRPr="00B73EDC" w:rsidRDefault="00310CE8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805" w:type="dxa"/>
          </w:tcPr>
          <w:p w14:paraId="037A499C" w14:textId="3349BB2E" w:rsidR="00310CE8" w:rsidRPr="00B73EDC" w:rsidRDefault="00310CE8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05" w:type="dxa"/>
          </w:tcPr>
          <w:p w14:paraId="05669841" w14:textId="18DF271D" w:rsidR="00310CE8" w:rsidRPr="00B73EDC" w:rsidRDefault="00310CE8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32</w:t>
            </w:r>
          </w:p>
        </w:tc>
        <w:tc>
          <w:tcPr>
            <w:tcW w:w="805" w:type="dxa"/>
          </w:tcPr>
          <w:p w14:paraId="4BEB9A07" w14:textId="581B5EDB" w:rsidR="00310CE8" w:rsidRPr="00B73EDC" w:rsidRDefault="00310CE8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805" w:type="dxa"/>
          </w:tcPr>
          <w:p w14:paraId="2880E306" w14:textId="4753D814" w:rsidR="00310CE8" w:rsidRPr="00B73EDC" w:rsidRDefault="00310CE8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41</w:t>
            </w:r>
          </w:p>
        </w:tc>
        <w:tc>
          <w:tcPr>
            <w:tcW w:w="805" w:type="dxa"/>
          </w:tcPr>
          <w:p w14:paraId="739226E8" w14:textId="5946EB20" w:rsidR="00310CE8" w:rsidRPr="00B73EDC" w:rsidRDefault="00310CE8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45</w:t>
            </w:r>
          </w:p>
        </w:tc>
        <w:tc>
          <w:tcPr>
            <w:tcW w:w="805" w:type="dxa"/>
          </w:tcPr>
          <w:p w14:paraId="48EB884B" w14:textId="5B3B37FC" w:rsidR="00310CE8" w:rsidRPr="00B73EDC" w:rsidRDefault="00310CE8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</w:tr>
      <w:tr w:rsidR="00310CE8" w:rsidRPr="00B73EDC" w14:paraId="15F67899" w14:textId="77777777" w:rsidTr="00310CE8">
        <w:trPr>
          <w:jc w:val="center"/>
        </w:trPr>
        <w:tc>
          <w:tcPr>
            <w:tcW w:w="496" w:type="dxa"/>
            <w:vMerge/>
          </w:tcPr>
          <w:p w14:paraId="0727C657" w14:textId="77777777" w:rsidR="00310CE8" w:rsidRPr="00B73EDC" w:rsidRDefault="00310CE8" w:rsidP="006F5456">
            <w:pPr>
              <w:ind w:firstLine="0"/>
              <w:rPr>
                <w:szCs w:val="28"/>
              </w:rPr>
            </w:pPr>
          </w:p>
        </w:tc>
        <w:tc>
          <w:tcPr>
            <w:tcW w:w="809" w:type="dxa"/>
          </w:tcPr>
          <w:p w14:paraId="1BF0AFF4" w14:textId="4CD90289" w:rsidR="00310CE8" w:rsidRPr="00B73EDC" w:rsidRDefault="00310CE8" w:rsidP="006F5456">
            <w:pPr>
              <w:ind w:firstLine="0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A</w:t>
            </w:r>
          </w:p>
        </w:tc>
        <w:tc>
          <w:tcPr>
            <w:tcW w:w="805" w:type="dxa"/>
          </w:tcPr>
          <w:p w14:paraId="7B9AEDE4" w14:textId="09DF97CA" w:rsidR="00310CE8" w:rsidRPr="00966483" w:rsidRDefault="00310CE8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805" w:type="dxa"/>
          </w:tcPr>
          <w:p w14:paraId="01A54442" w14:textId="588DFA7A" w:rsidR="00310CE8" w:rsidRPr="00966483" w:rsidRDefault="00310CE8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805" w:type="dxa"/>
          </w:tcPr>
          <w:p w14:paraId="3C385857" w14:textId="7708D191" w:rsidR="00310CE8" w:rsidRPr="00966483" w:rsidRDefault="00310CE8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805" w:type="dxa"/>
          </w:tcPr>
          <w:p w14:paraId="58A1DC92" w14:textId="054258D5" w:rsidR="00310CE8" w:rsidRPr="00966483" w:rsidRDefault="00310CE8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805" w:type="dxa"/>
          </w:tcPr>
          <w:p w14:paraId="54979F9C" w14:textId="5D4DC815" w:rsidR="00310CE8" w:rsidRPr="00966483" w:rsidRDefault="00310CE8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805" w:type="dxa"/>
          </w:tcPr>
          <w:p w14:paraId="57D303F4" w14:textId="3A6DAB22" w:rsidR="00310CE8" w:rsidRPr="00966483" w:rsidRDefault="00310CE8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  <w:tc>
          <w:tcPr>
            <w:tcW w:w="805" w:type="dxa"/>
          </w:tcPr>
          <w:p w14:paraId="554B9124" w14:textId="03FC97B7" w:rsidR="00310CE8" w:rsidRPr="00966483" w:rsidRDefault="00310CE8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35</w:t>
            </w:r>
          </w:p>
        </w:tc>
      </w:tr>
    </w:tbl>
    <w:p w14:paraId="3CB0A6BD" w14:textId="2CC49EFC" w:rsidR="006F5456" w:rsidRDefault="00BB3016" w:rsidP="00BD0935">
      <w:pPr>
        <w:pStyle w:val="af0"/>
      </w:pPr>
      <w:r>
        <w:lastRenderedPageBreak/>
        <w:t xml:space="preserve">Выполнение работы </w:t>
      </w:r>
    </w:p>
    <w:p w14:paraId="45DE8317" w14:textId="77777777" w:rsidR="003C02DC" w:rsidRPr="001B0BA9" w:rsidRDefault="003C02DC" w:rsidP="003C02DC">
      <w:r>
        <w:t>Производится построение дискретного сигнала:</w:t>
      </w:r>
    </w:p>
    <w:p w14:paraId="0457EBD1" w14:textId="77777777" w:rsidR="003C02DC" w:rsidRPr="00A952E7" w:rsidRDefault="003C02DC" w:rsidP="003C02DC">
      <w:pPr>
        <w:ind w:firstLine="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≔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(2π*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</m:oMath>
      </m:oMathPara>
    </w:p>
    <w:p w14:paraId="718C254F" w14:textId="3D4F8A62" w:rsidR="00CE57E7" w:rsidRDefault="00597176" w:rsidP="00CE57E7">
      <w:r>
        <w:t>Выполняется построение графиков АЧХ и ФЧХ цифрового фильтра, код которого представлен на рисунке ниже</w:t>
      </w:r>
    </w:p>
    <w:p w14:paraId="02761E0A" w14:textId="77777777" w:rsidR="0099479B" w:rsidRDefault="00597176" w:rsidP="0099479B">
      <w:pPr>
        <w:keepNext/>
      </w:pPr>
      <w:r>
        <w:rPr>
          <w:noProof/>
        </w:rPr>
        <w:drawing>
          <wp:inline distT="0" distB="0" distL="0" distR="0" wp14:anchorId="1B913D67" wp14:editId="2DED5EC7">
            <wp:extent cx="4933950" cy="489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83B6" w14:textId="19B0CD49" w:rsidR="00597176" w:rsidRDefault="0099479B" w:rsidP="0099479B">
      <w:pPr>
        <w:pStyle w:val="af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99479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9479B">
        <w:rPr>
          <w:i w:val="0"/>
          <w:iCs w:val="0"/>
          <w:color w:val="auto"/>
          <w:sz w:val="28"/>
          <w:szCs w:val="28"/>
        </w:rPr>
        <w:fldChar w:fldCharType="begin"/>
      </w:r>
      <w:r w:rsidRPr="0099479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9479B">
        <w:rPr>
          <w:i w:val="0"/>
          <w:iCs w:val="0"/>
          <w:color w:val="auto"/>
          <w:sz w:val="28"/>
          <w:szCs w:val="28"/>
        </w:rPr>
        <w:fldChar w:fldCharType="separate"/>
      </w:r>
      <w:r w:rsidR="001A2C88">
        <w:rPr>
          <w:i w:val="0"/>
          <w:iCs w:val="0"/>
          <w:noProof/>
          <w:color w:val="auto"/>
          <w:sz w:val="28"/>
          <w:szCs w:val="28"/>
        </w:rPr>
        <w:t>1</w:t>
      </w:r>
      <w:r w:rsidRPr="0099479B">
        <w:rPr>
          <w:i w:val="0"/>
          <w:iCs w:val="0"/>
          <w:color w:val="auto"/>
          <w:sz w:val="28"/>
          <w:szCs w:val="28"/>
        </w:rPr>
        <w:fldChar w:fldCharType="end"/>
      </w:r>
      <w:r w:rsidRPr="0099479B">
        <w:rPr>
          <w:i w:val="0"/>
          <w:iCs w:val="0"/>
          <w:color w:val="auto"/>
          <w:sz w:val="28"/>
          <w:szCs w:val="28"/>
        </w:rPr>
        <w:t xml:space="preserve"> — Код построение графиков АЧХ и ФЧХ</w:t>
      </w:r>
    </w:p>
    <w:p w14:paraId="2C70098D" w14:textId="484EAB3D" w:rsidR="0099479B" w:rsidRDefault="0099479B" w:rsidP="0099479B">
      <w:r>
        <w:t>График, получившегося АЧХ из предыдущего пункта, представлен на рисунке 2</w:t>
      </w:r>
    </w:p>
    <w:p w14:paraId="4DF30969" w14:textId="77777777" w:rsidR="0099479B" w:rsidRDefault="0099479B" w:rsidP="0099479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5B399E6" wp14:editId="127908AE">
            <wp:extent cx="4404923" cy="384224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416" cy="38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B3B7" w14:textId="16FFBADF" w:rsidR="0099479B" w:rsidRDefault="0099479B" w:rsidP="0099479B">
      <w:pPr>
        <w:pStyle w:val="afb"/>
        <w:jc w:val="center"/>
        <w:rPr>
          <w:i w:val="0"/>
          <w:iCs w:val="0"/>
          <w:color w:val="auto"/>
          <w:sz w:val="28"/>
          <w:szCs w:val="28"/>
        </w:rPr>
      </w:pPr>
      <w:r w:rsidRPr="0099479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9479B">
        <w:rPr>
          <w:i w:val="0"/>
          <w:iCs w:val="0"/>
          <w:color w:val="auto"/>
          <w:sz w:val="28"/>
          <w:szCs w:val="28"/>
        </w:rPr>
        <w:fldChar w:fldCharType="begin"/>
      </w:r>
      <w:r w:rsidRPr="0099479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9479B">
        <w:rPr>
          <w:i w:val="0"/>
          <w:iCs w:val="0"/>
          <w:color w:val="auto"/>
          <w:sz w:val="28"/>
          <w:szCs w:val="28"/>
        </w:rPr>
        <w:fldChar w:fldCharType="separate"/>
      </w:r>
      <w:r w:rsidR="001A2C88">
        <w:rPr>
          <w:i w:val="0"/>
          <w:iCs w:val="0"/>
          <w:noProof/>
          <w:color w:val="auto"/>
          <w:sz w:val="28"/>
          <w:szCs w:val="28"/>
        </w:rPr>
        <w:t>2</w:t>
      </w:r>
      <w:r w:rsidRPr="0099479B">
        <w:rPr>
          <w:i w:val="0"/>
          <w:iCs w:val="0"/>
          <w:color w:val="auto"/>
          <w:sz w:val="28"/>
          <w:szCs w:val="28"/>
        </w:rPr>
        <w:fldChar w:fldCharType="end"/>
      </w:r>
      <w:r w:rsidRPr="0099479B">
        <w:rPr>
          <w:i w:val="0"/>
          <w:iCs w:val="0"/>
          <w:color w:val="auto"/>
          <w:sz w:val="28"/>
          <w:szCs w:val="28"/>
        </w:rPr>
        <w:t xml:space="preserve"> — График АЧХ</w:t>
      </w:r>
    </w:p>
    <w:p w14:paraId="43E6BAE0" w14:textId="31F836BA" w:rsidR="0099479B" w:rsidRDefault="0099479B" w:rsidP="0099479B">
      <w:r>
        <w:t xml:space="preserve">График, получившегося </w:t>
      </w:r>
      <w:r>
        <w:t>Ф</w:t>
      </w:r>
      <w:r>
        <w:t xml:space="preserve">ЧХ из предыдущего пункта, представлен на рисунке </w:t>
      </w:r>
      <w:r>
        <w:t>3</w:t>
      </w:r>
    </w:p>
    <w:p w14:paraId="5A42F89C" w14:textId="77777777" w:rsidR="0094285A" w:rsidRDefault="0094285A" w:rsidP="0094285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2D5CD54" wp14:editId="7CA0BC11">
            <wp:extent cx="4292326" cy="374402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413" cy="374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7E8C" w14:textId="660E0FE2" w:rsidR="0099479B" w:rsidRDefault="0094285A" w:rsidP="0094285A">
      <w:pPr>
        <w:pStyle w:val="afb"/>
        <w:jc w:val="center"/>
        <w:rPr>
          <w:i w:val="0"/>
          <w:iCs w:val="0"/>
          <w:color w:val="auto"/>
          <w:sz w:val="28"/>
          <w:szCs w:val="28"/>
        </w:rPr>
      </w:pPr>
      <w:r w:rsidRPr="001E6CF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E6CFE">
        <w:rPr>
          <w:i w:val="0"/>
          <w:iCs w:val="0"/>
          <w:color w:val="auto"/>
          <w:sz w:val="28"/>
          <w:szCs w:val="28"/>
        </w:rPr>
        <w:fldChar w:fldCharType="begin"/>
      </w:r>
      <w:r w:rsidRPr="001E6CF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E6CFE">
        <w:rPr>
          <w:i w:val="0"/>
          <w:iCs w:val="0"/>
          <w:color w:val="auto"/>
          <w:sz w:val="28"/>
          <w:szCs w:val="28"/>
        </w:rPr>
        <w:fldChar w:fldCharType="separate"/>
      </w:r>
      <w:r w:rsidR="001A2C88">
        <w:rPr>
          <w:i w:val="0"/>
          <w:iCs w:val="0"/>
          <w:noProof/>
          <w:color w:val="auto"/>
          <w:sz w:val="28"/>
          <w:szCs w:val="28"/>
        </w:rPr>
        <w:t>3</w:t>
      </w:r>
      <w:r w:rsidRPr="001E6CFE">
        <w:rPr>
          <w:i w:val="0"/>
          <w:iCs w:val="0"/>
          <w:color w:val="auto"/>
          <w:sz w:val="28"/>
          <w:szCs w:val="28"/>
        </w:rPr>
        <w:fldChar w:fldCharType="end"/>
      </w:r>
      <w:r w:rsidRPr="001E6CFE">
        <w:rPr>
          <w:i w:val="0"/>
          <w:iCs w:val="0"/>
          <w:color w:val="auto"/>
          <w:sz w:val="28"/>
          <w:szCs w:val="28"/>
        </w:rPr>
        <w:t xml:space="preserve"> — График ФЧХ</w:t>
      </w:r>
    </w:p>
    <w:p w14:paraId="5004B716" w14:textId="75D095D3" w:rsidR="001E6CFE" w:rsidRDefault="00A271F9" w:rsidP="001E6CFE">
      <w:r>
        <w:lastRenderedPageBreak/>
        <w:t>По графику АЧХ можно определить, что это полосовой фильтр.</w:t>
      </w:r>
    </w:p>
    <w:p w14:paraId="5E10B178" w14:textId="72B5DDA5" w:rsidR="00A271F9" w:rsidRDefault="00EF24BC" w:rsidP="001E6CFE">
      <w:r>
        <w:t>Построение графиков АЧХ и ФЧХ по шкале абсолютных частот представлено на рисунках 4-5</w:t>
      </w:r>
    </w:p>
    <w:p w14:paraId="6B813C81" w14:textId="77777777" w:rsidR="001F5DD1" w:rsidRDefault="001F5DD1" w:rsidP="001F5DD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33F40F4" wp14:editId="11309EB1">
            <wp:extent cx="4188898" cy="3653811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176" cy="366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F1C3" w14:textId="078F1F54" w:rsidR="001F5DD1" w:rsidRDefault="001F5DD1" w:rsidP="001F5DD1">
      <w:pPr>
        <w:pStyle w:val="afb"/>
        <w:jc w:val="center"/>
        <w:rPr>
          <w:i w:val="0"/>
          <w:iCs w:val="0"/>
          <w:color w:val="auto"/>
          <w:sz w:val="28"/>
          <w:szCs w:val="28"/>
        </w:rPr>
      </w:pPr>
      <w:r w:rsidRPr="001F5DD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F5DD1">
        <w:rPr>
          <w:i w:val="0"/>
          <w:iCs w:val="0"/>
          <w:color w:val="auto"/>
          <w:sz w:val="28"/>
          <w:szCs w:val="28"/>
        </w:rPr>
        <w:fldChar w:fldCharType="begin"/>
      </w:r>
      <w:r w:rsidRPr="001F5DD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F5DD1">
        <w:rPr>
          <w:i w:val="0"/>
          <w:iCs w:val="0"/>
          <w:color w:val="auto"/>
          <w:sz w:val="28"/>
          <w:szCs w:val="28"/>
        </w:rPr>
        <w:fldChar w:fldCharType="separate"/>
      </w:r>
      <w:r w:rsidR="001A2C88">
        <w:rPr>
          <w:i w:val="0"/>
          <w:iCs w:val="0"/>
          <w:noProof/>
          <w:color w:val="auto"/>
          <w:sz w:val="28"/>
          <w:szCs w:val="28"/>
        </w:rPr>
        <w:t>4</w:t>
      </w:r>
      <w:r w:rsidRPr="001F5DD1">
        <w:rPr>
          <w:i w:val="0"/>
          <w:iCs w:val="0"/>
          <w:color w:val="auto"/>
          <w:sz w:val="28"/>
          <w:szCs w:val="28"/>
        </w:rPr>
        <w:fldChar w:fldCharType="end"/>
      </w:r>
      <w:r w:rsidRPr="001F5DD1">
        <w:rPr>
          <w:i w:val="0"/>
          <w:iCs w:val="0"/>
          <w:color w:val="auto"/>
          <w:sz w:val="28"/>
          <w:szCs w:val="28"/>
        </w:rPr>
        <w:t xml:space="preserve"> — График АЧХ в абсолютных частотах</w:t>
      </w:r>
    </w:p>
    <w:p w14:paraId="625A81D8" w14:textId="77777777" w:rsidR="001F5DD1" w:rsidRDefault="001F5DD1" w:rsidP="001F5DD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6845E9" wp14:editId="2A719876">
            <wp:extent cx="4309810" cy="37592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932" cy="376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DA7A" w14:textId="2871BCEA" w:rsidR="001F5DD1" w:rsidRDefault="001F5DD1" w:rsidP="001F5DD1">
      <w:pPr>
        <w:pStyle w:val="afb"/>
        <w:jc w:val="center"/>
        <w:rPr>
          <w:i w:val="0"/>
          <w:iCs w:val="0"/>
          <w:color w:val="auto"/>
          <w:sz w:val="28"/>
          <w:szCs w:val="28"/>
        </w:rPr>
      </w:pPr>
      <w:r w:rsidRPr="001F5DD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F5DD1">
        <w:rPr>
          <w:i w:val="0"/>
          <w:iCs w:val="0"/>
          <w:color w:val="auto"/>
          <w:sz w:val="28"/>
          <w:szCs w:val="28"/>
        </w:rPr>
        <w:fldChar w:fldCharType="begin"/>
      </w:r>
      <w:r w:rsidRPr="001F5DD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F5DD1">
        <w:rPr>
          <w:i w:val="0"/>
          <w:iCs w:val="0"/>
          <w:color w:val="auto"/>
          <w:sz w:val="28"/>
          <w:szCs w:val="28"/>
        </w:rPr>
        <w:fldChar w:fldCharType="separate"/>
      </w:r>
      <w:r w:rsidR="001A2C88">
        <w:rPr>
          <w:i w:val="0"/>
          <w:iCs w:val="0"/>
          <w:noProof/>
          <w:color w:val="auto"/>
          <w:sz w:val="28"/>
          <w:szCs w:val="28"/>
        </w:rPr>
        <w:t>5</w:t>
      </w:r>
      <w:r w:rsidRPr="001F5DD1">
        <w:rPr>
          <w:i w:val="0"/>
          <w:iCs w:val="0"/>
          <w:color w:val="auto"/>
          <w:sz w:val="28"/>
          <w:szCs w:val="28"/>
        </w:rPr>
        <w:fldChar w:fldCharType="end"/>
      </w:r>
      <w:r w:rsidRPr="001F5DD1">
        <w:rPr>
          <w:i w:val="0"/>
          <w:iCs w:val="0"/>
          <w:color w:val="auto"/>
          <w:sz w:val="28"/>
          <w:szCs w:val="28"/>
        </w:rPr>
        <w:t xml:space="preserve"> — </w:t>
      </w:r>
      <w:r w:rsidRPr="001F5DD1">
        <w:rPr>
          <w:i w:val="0"/>
          <w:iCs w:val="0"/>
          <w:color w:val="auto"/>
          <w:sz w:val="28"/>
          <w:szCs w:val="28"/>
        </w:rPr>
        <w:t>График АЧХ в абсолютных частотах</w:t>
      </w:r>
    </w:p>
    <w:p w14:paraId="752ADA6F" w14:textId="11D19F3E" w:rsidR="001F5DD1" w:rsidRDefault="001F5DD1" w:rsidP="001F5DD1">
      <w:r>
        <w:lastRenderedPageBreak/>
        <w:t>Определяем диапазон частот, относящихся к полосам пропускания и полосам заграждения фильтра. На рисунке 6 проведена линия: все, что выше нее является полосой пропускания, а ниже заграждения.</w:t>
      </w:r>
    </w:p>
    <w:p w14:paraId="2F034DFC" w14:textId="77777777" w:rsidR="00A020FA" w:rsidRDefault="00A020FA" w:rsidP="00A020FA">
      <w:pPr>
        <w:keepNext/>
        <w:jc w:val="center"/>
      </w:pPr>
      <w:r>
        <w:rPr>
          <w:noProof/>
        </w:rPr>
        <w:drawing>
          <wp:inline distT="0" distB="0" distL="0" distR="0" wp14:anchorId="037A865F" wp14:editId="4A783D7E">
            <wp:extent cx="4957013" cy="432380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783" cy="432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B742" w14:textId="30547BE7" w:rsidR="00A020FA" w:rsidRDefault="00A020FA" w:rsidP="00A020FA">
      <w:pPr>
        <w:pStyle w:val="afb"/>
        <w:jc w:val="center"/>
        <w:rPr>
          <w:i w:val="0"/>
          <w:iCs w:val="0"/>
          <w:color w:val="auto"/>
          <w:sz w:val="28"/>
          <w:szCs w:val="28"/>
        </w:rPr>
      </w:pPr>
      <w:r w:rsidRPr="00A020F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020FA">
        <w:rPr>
          <w:i w:val="0"/>
          <w:iCs w:val="0"/>
          <w:color w:val="auto"/>
          <w:sz w:val="28"/>
          <w:szCs w:val="28"/>
        </w:rPr>
        <w:fldChar w:fldCharType="begin"/>
      </w:r>
      <w:r w:rsidRPr="00A020F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020FA">
        <w:rPr>
          <w:i w:val="0"/>
          <w:iCs w:val="0"/>
          <w:color w:val="auto"/>
          <w:sz w:val="28"/>
          <w:szCs w:val="28"/>
        </w:rPr>
        <w:fldChar w:fldCharType="separate"/>
      </w:r>
      <w:r w:rsidR="001A2C88">
        <w:rPr>
          <w:i w:val="0"/>
          <w:iCs w:val="0"/>
          <w:noProof/>
          <w:color w:val="auto"/>
          <w:sz w:val="28"/>
          <w:szCs w:val="28"/>
        </w:rPr>
        <w:t>6</w:t>
      </w:r>
      <w:r w:rsidRPr="00A020FA">
        <w:rPr>
          <w:i w:val="0"/>
          <w:iCs w:val="0"/>
          <w:color w:val="auto"/>
          <w:sz w:val="28"/>
          <w:szCs w:val="28"/>
        </w:rPr>
        <w:fldChar w:fldCharType="end"/>
      </w:r>
      <w:r w:rsidRPr="00A020FA">
        <w:rPr>
          <w:i w:val="0"/>
          <w:iCs w:val="0"/>
          <w:color w:val="auto"/>
          <w:sz w:val="28"/>
          <w:szCs w:val="28"/>
        </w:rPr>
        <w:t xml:space="preserve"> — Полоса пропускания фильтра</w:t>
      </w:r>
    </w:p>
    <w:p w14:paraId="2F28CF59" w14:textId="77777777" w:rsidR="00A020FA" w:rsidRDefault="00A020FA">
      <w:pPr>
        <w:rPr>
          <w:rFonts w:asciiTheme="minorHAnsi" w:hAnsiTheme="minorHAnsi"/>
          <w:szCs w:val="28"/>
        </w:rPr>
      </w:pPr>
      <w:r>
        <w:rPr>
          <w:i/>
          <w:iCs/>
          <w:szCs w:val="28"/>
        </w:rPr>
        <w:br w:type="page"/>
      </w:r>
    </w:p>
    <w:p w14:paraId="79B82944" w14:textId="773903BF" w:rsidR="00A020FA" w:rsidRDefault="00A020FA" w:rsidP="00A020FA">
      <w:r>
        <w:lastRenderedPageBreak/>
        <w:t>На рисунке 7 виден один период отфильтрованного во временной области сигнала в сэмплах путем свертки исходного сигнала.</w:t>
      </w:r>
    </w:p>
    <w:p w14:paraId="355A9A06" w14:textId="77777777" w:rsidR="00A020FA" w:rsidRDefault="00A020FA" w:rsidP="00A020F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BA3AB91" wp14:editId="6A8DE741">
            <wp:extent cx="4005664" cy="34939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045" cy="35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A017" w14:textId="0F370932" w:rsidR="00A020FA" w:rsidRDefault="00A020FA" w:rsidP="00A020FA">
      <w:pPr>
        <w:pStyle w:val="afb"/>
        <w:jc w:val="center"/>
        <w:rPr>
          <w:i w:val="0"/>
          <w:iCs w:val="0"/>
          <w:color w:val="auto"/>
          <w:sz w:val="28"/>
          <w:szCs w:val="28"/>
        </w:rPr>
      </w:pPr>
      <w:r w:rsidRPr="00A020F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020FA">
        <w:rPr>
          <w:i w:val="0"/>
          <w:iCs w:val="0"/>
          <w:color w:val="auto"/>
          <w:sz w:val="28"/>
          <w:szCs w:val="28"/>
        </w:rPr>
        <w:fldChar w:fldCharType="begin"/>
      </w:r>
      <w:r w:rsidRPr="00A020F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020FA">
        <w:rPr>
          <w:i w:val="0"/>
          <w:iCs w:val="0"/>
          <w:color w:val="auto"/>
          <w:sz w:val="28"/>
          <w:szCs w:val="28"/>
        </w:rPr>
        <w:fldChar w:fldCharType="separate"/>
      </w:r>
      <w:r w:rsidR="001A2C88">
        <w:rPr>
          <w:i w:val="0"/>
          <w:iCs w:val="0"/>
          <w:noProof/>
          <w:color w:val="auto"/>
          <w:sz w:val="28"/>
          <w:szCs w:val="28"/>
        </w:rPr>
        <w:t>7</w:t>
      </w:r>
      <w:r w:rsidRPr="00A020FA">
        <w:rPr>
          <w:i w:val="0"/>
          <w:iCs w:val="0"/>
          <w:color w:val="auto"/>
          <w:sz w:val="28"/>
          <w:szCs w:val="28"/>
        </w:rPr>
        <w:fldChar w:fldCharType="end"/>
      </w:r>
      <w:r w:rsidRPr="00A020FA">
        <w:rPr>
          <w:i w:val="0"/>
          <w:iCs w:val="0"/>
          <w:color w:val="auto"/>
          <w:sz w:val="28"/>
          <w:szCs w:val="28"/>
        </w:rPr>
        <w:t xml:space="preserve"> — Отфильтрованный сигнал</w:t>
      </w:r>
    </w:p>
    <w:p w14:paraId="0C3388FF" w14:textId="60ED939C" w:rsidR="00A020FA" w:rsidRDefault="0053002D" w:rsidP="00A020FA">
      <w:r>
        <w:t>На рисунке 8 представленный эталонный модельный сигнал из гармоник, которые попадают в полосу пропускания КИХ-фильтра.</w:t>
      </w:r>
    </w:p>
    <w:p w14:paraId="1847AA6D" w14:textId="77777777" w:rsidR="0053002D" w:rsidRDefault="0053002D" w:rsidP="0053002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0B012F8" wp14:editId="7E8D5047">
            <wp:extent cx="4035005" cy="3519578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705" cy="354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33D9" w14:textId="0FC022D1" w:rsidR="0053002D" w:rsidRDefault="0053002D" w:rsidP="0053002D">
      <w:pPr>
        <w:pStyle w:val="afb"/>
        <w:jc w:val="center"/>
        <w:rPr>
          <w:i w:val="0"/>
          <w:iCs w:val="0"/>
          <w:color w:val="auto"/>
          <w:sz w:val="28"/>
          <w:szCs w:val="28"/>
        </w:rPr>
      </w:pPr>
      <w:r w:rsidRPr="0053002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3002D">
        <w:rPr>
          <w:i w:val="0"/>
          <w:iCs w:val="0"/>
          <w:color w:val="auto"/>
          <w:sz w:val="28"/>
          <w:szCs w:val="28"/>
        </w:rPr>
        <w:fldChar w:fldCharType="begin"/>
      </w:r>
      <w:r w:rsidRPr="0053002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3002D">
        <w:rPr>
          <w:i w:val="0"/>
          <w:iCs w:val="0"/>
          <w:color w:val="auto"/>
          <w:sz w:val="28"/>
          <w:szCs w:val="28"/>
        </w:rPr>
        <w:fldChar w:fldCharType="separate"/>
      </w:r>
      <w:r w:rsidR="001A2C88">
        <w:rPr>
          <w:i w:val="0"/>
          <w:iCs w:val="0"/>
          <w:noProof/>
          <w:color w:val="auto"/>
          <w:sz w:val="28"/>
          <w:szCs w:val="28"/>
        </w:rPr>
        <w:t>8</w:t>
      </w:r>
      <w:r w:rsidRPr="0053002D">
        <w:rPr>
          <w:i w:val="0"/>
          <w:iCs w:val="0"/>
          <w:color w:val="auto"/>
          <w:sz w:val="28"/>
          <w:szCs w:val="28"/>
        </w:rPr>
        <w:fldChar w:fldCharType="end"/>
      </w:r>
      <w:r w:rsidRPr="0053002D">
        <w:rPr>
          <w:i w:val="0"/>
          <w:iCs w:val="0"/>
          <w:color w:val="auto"/>
          <w:sz w:val="28"/>
          <w:szCs w:val="28"/>
        </w:rPr>
        <w:t xml:space="preserve"> — Эталонный сигнал</w:t>
      </w:r>
    </w:p>
    <w:p w14:paraId="04F6918C" w14:textId="4A20B01C" w:rsidR="009A2818" w:rsidRPr="009A2818" w:rsidRDefault="009A2818" w:rsidP="009A2818">
      <w:r>
        <w:lastRenderedPageBreak/>
        <w:t>На рисунке 9 выведены на график исходный сигнал, эталонный сигнал и отфильтрованный сигнал.</w:t>
      </w:r>
      <w:r w:rsidR="009B0000">
        <w:t xml:space="preserve"> Зеленый — эталонный </w:t>
      </w:r>
      <w:r w:rsidR="009B0000">
        <w:t>сигнал</w:t>
      </w:r>
      <w:r w:rsidR="009B0000">
        <w:t xml:space="preserve">, красный — отфильтрованный </w:t>
      </w:r>
      <w:r w:rsidR="009B0000">
        <w:t>сигнал</w:t>
      </w:r>
      <w:r w:rsidR="009B0000">
        <w:t>, а желтый — исходный сигнал</w:t>
      </w:r>
      <w:r w:rsidR="00567FC7">
        <w:t>.</w:t>
      </w:r>
    </w:p>
    <w:p w14:paraId="33911BED" w14:textId="77777777" w:rsidR="001A2C88" w:rsidRDefault="009A2818" w:rsidP="001A2C8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E2C4033" wp14:editId="47233D3A">
            <wp:extent cx="5112986" cy="44598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7276" cy="446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E8F1" w14:textId="0E2D9A61" w:rsidR="001A2C88" w:rsidRPr="001A2C88" w:rsidRDefault="001A2C88" w:rsidP="001A2C88">
      <w:pPr>
        <w:pStyle w:val="afb"/>
        <w:jc w:val="center"/>
        <w:rPr>
          <w:i w:val="0"/>
          <w:iCs w:val="0"/>
          <w:color w:val="auto"/>
          <w:sz w:val="28"/>
          <w:szCs w:val="28"/>
        </w:rPr>
      </w:pPr>
      <w:r w:rsidRPr="001A2C8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A2C88">
        <w:rPr>
          <w:i w:val="0"/>
          <w:iCs w:val="0"/>
          <w:color w:val="auto"/>
          <w:sz w:val="28"/>
          <w:szCs w:val="28"/>
        </w:rPr>
        <w:fldChar w:fldCharType="begin"/>
      </w:r>
      <w:r w:rsidRPr="001A2C8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A2C88">
        <w:rPr>
          <w:i w:val="0"/>
          <w:iCs w:val="0"/>
          <w:color w:val="auto"/>
          <w:sz w:val="28"/>
          <w:szCs w:val="28"/>
        </w:rPr>
        <w:fldChar w:fldCharType="separate"/>
      </w:r>
      <w:r w:rsidRPr="001A2C88">
        <w:rPr>
          <w:i w:val="0"/>
          <w:iCs w:val="0"/>
          <w:noProof/>
          <w:color w:val="auto"/>
          <w:sz w:val="28"/>
          <w:szCs w:val="28"/>
        </w:rPr>
        <w:t>9</w:t>
      </w:r>
      <w:r w:rsidRPr="001A2C88">
        <w:rPr>
          <w:i w:val="0"/>
          <w:iCs w:val="0"/>
          <w:color w:val="auto"/>
          <w:sz w:val="28"/>
          <w:szCs w:val="28"/>
        </w:rPr>
        <w:fldChar w:fldCharType="end"/>
      </w:r>
      <w:r w:rsidRPr="001A2C88">
        <w:rPr>
          <w:i w:val="0"/>
          <w:iCs w:val="0"/>
          <w:color w:val="auto"/>
          <w:sz w:val="28"/>
          <w:szCs w:val="28"/>
        </w:rPr>
        <w:t xml:space="preserve"> — Сравнение сигналов</w:t>
      </w:r>
    </w:p>
    <w:p w14:paraId="23B9F5D1" w14:textId="77777777" w:rsidR="001A2C88" w:rsidRDefault="001A2C88">
      <w:r>
        <w:br w:type="page"/>
      </w:r>
    </w:p>
    <w:p w14:paraId="211941FD" w14:textId="2BBEA5B4" w:rsidR="009A2818" w:rsidRDefault="001A2C88" w:rsidP="001A2C88">
      <w:pPr>
        <w:ind w:firstLine="0"/>
      </w:pPr>
      <w:r>
        <w:lastRenderedPageBreak/>
        <w:t xml:space="preserve">На рисунке 10 можно увидеть абсолютно те же сигналы, что и на рисунке 9, но с измененной частотой дискретизации </w:t>
      </w:r>
    </w:p>
    <w:p w14:paraId="0A253EFE" w14:textId="77777777" w:rsidR="001A2C88" w:rsidRDefault="001A2C88" w:rsidP="001A2C8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0DC1BB" wp14:editId="3B4621C2">
            <wp:extent cx="5293444" cy="4617264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8131" cy="462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AABD" w14:textId="0FF6B708" w:rsidR="001A2C88" w:rsidRPr="001A2C88" w:rsidRDefault="001A2C88" w:rsidP="001A2C88">
      <w:pPr>
        <w:pStyle w:val="afb"/>
        <w:jc w:val="center"/>
        <w:rPr>
          <w:i w:val="0"/>
          <w:iCs w:val="0"/>
          <w:color w:val="auto"/>
          <w:sz w:val="28"/>
          <w:szCs w:val="28"/>
        </w:rPr>
      </w:pPr>
      <w:r w:rsidRPr="001A2C8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A2C88">
        <w:rPr>
          <w:i w:val="0"/>
          <w:iCs w:val="0"/>
          <w:color w:val="auto"/>
          <w:sz w:val="28"/>
          <w:szCs w:val="28"/>
        </w:rPr>
        <w:fldChar w:fldCharType="begin"/>
      </w:r>
      <w:r w:rsidRPr="001A2C8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A2C88">
        <w:rPr>
          <w:i w:val="0"/>
          <w:iCs w:val="0"/>
          <w:color w:val="auto"/>
          <w:sz w:val="28"/>
          <w:szCs w:val="28"/>
        </w:rPr>
        <w:fldChar w:fldCharType="separate"/>
      </w:r>
      <w:r w:rsidRPr="001A2C88">
        <w:rPr>
          <w:i w:val="0"/>
          <w:iCs w:val="0"/>
          <w:noProof/>
          <w:color w:val="auto"/>
          <w:sz w:val="28"/>
          <w:szCs w:val="28"/>
        </w:rPr>
        <w:t>10</w:t>
      </w:r>
      <w:r w:rsidRPr="001A2C88">
        <w:rPr>
          <w:i w:val="0"/>
          <w:iCs w:val="0"/>
          <w:color w:val="auto"/>
          <w:sz w:val="28"/>
          <w:szCs w:val="28"/>
        </w:rPr>
        <w:fldChar w:fldCharType="end"/>
      </w:r>
      <w:r w:rsidRPr="001A2C88">
        <w:rPr>
          <w:i w:val="0"/>
          <w:iCs w:val="0"/>
          <w:color w:val="auto"/>
          <w:sz w:val="28"/>
          <w:szCs w:val="28"/>
        </w:rPr>
        <w:t xml:space="preserve"> —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1A2C88">
        <w:rPr>
          <w:i w:val="0"/>
          <w:iCs w:val="0"/>
          <w:color w:val="auto"/>
          <w:sz w:val="28"/>
          <w:szCs w:val="28"/>
        </w:rPr>
        <w:t>Сравнение сигналов</w:t>
      </w:r>
      <w:r>
        <w:rPr>
          <w:i w:val="0"/>
          <w:iCs w:val="0"/>
          <w:color w:val="auto"/>
          <w:sz w:val="28"/>
          <w:szCs w:val="28"/>
        </w:rPr>
        <w:t xml:space="preserve"> с измененной частотой дискретизации</w:t>
      </w:r>
    </w:p>
    <w:p w14:paraId="5859A872" w14:textId="22FEFA2B" w:rsidR="00CE57E7" w:rsidRDefault="00CE57E7" w:rsidP="00CE57E7">
      <w:pPr>
        <w:jc w:val="center"/>
        <w:rPr>
          <w:b/>
          <w:bCs/>
        </w:rPr>
      </w:pPr>
      <w:r w:rsidRPr="00CE57E7">
        <w:rPr>
          <w:b/>
          <w:bCs/>
        </w:rPr>
        <w:t>ВЫВОД</w:t>
      </w:r>
    </w:p>
    <w:p w14:paraId="125E6E31" w14:textId="6318E467" w:rsidR="00FC7884" w:rsidRDefault="005357F1" w:rsidP="00FC7884">
      <w:pPr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5357F1">
        <w:rPr>
          <w:rFonts w:eastAsia="Times New Roman" w:cs="Times New Roman"/>
          <w:color w:val="000000"/>
          <w:szCs w:val="28"/>
          <w:lang w:eastAsia="ru-RU"/>
        </w:rPr>
        <w:t>При выполнении лабораторной работы были изучен</w:t>
      </w:r>
      <w:r w:rsidR="00FC7884">
        <w:rPr>
          <w:rFonts w:eastAsia="Times New Roman" w:cs="Times New Roman"/>
          <w:color w:val="000000"/>
          <w:szCs w:val="28"/>
          <w:lang w:eastAsia="ru-RU"/>
        </w:rPr>
        <w:t xml:space="preserve"> работа с полосовым фильтром.</w:t>
      </w:r>
    </w:p>
    <w:p w14:paraId="6AB01929" w14:textId="3CE58FF0" w:rsidR="00FC7884" w:rsidRPr="00423FA3" w:rsidRDefault="00BB66FA" w:rsidP="00FC788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FC7884">
        <w:rPr>
          <w:rFonts w:eastAsia="Times New Roman" w:cs="Times New Roman"/>
          <w:color w:val="000000"/>
          <w:szCs w:val="28"/>
          <w:lang w:eastAsia="ru-RU"/>
        </w:rPr>
        <w:t xml:space="preserve">В ходе выполнении было выявлено, </w:t>
      </w:r>
      <w:r w:rsidR="00EA40B3">
        <w:rPr>
          <w:rFonts w:eastAsia="Times New Roman" w:cs="Times New Roman"/>
          <w:color w:val="000000"/>
          <w:szCs w:val="28"/>
          <w:lang w:eastAsia="ru-RU"/>
        </w:rPr>
        <w:t>что при изменении частоты дискретизации графики станут более четкими и достоверными, а также менее прерывистыми, так как временной интервал между отчетами снижается.</w:t>
      </w:r>
    </w:p>
    <w:p w14:paraId="3CEF967C" w14:textId="7C7D00B6" w:rsidR="00BB66FA" w:rsidRPr="005357F1" w:rsidRDefault="00BB66FA" w:rsidP="005357F1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AD009D5" w14:textId="77777777" w:rsidR="00CE57E7" w:rsidRPr="00CE57E7" w:rsidRDefault="00CE57E7" w:rsidP="00CE57E7">
      <w:pPr>
        <w:jc w:val="left"/>
      </w:pPr>
    </w:p>
    <w:sectPr w:rsidR="00CE57E7" w:rsidRPr="00CE57E7" w:rsidSect="00484080">
      <w:footerReference w:type="default" r:id="rId18"/>
      <w:footerReference w:type="first" r:id="rId19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C86A2" w14:textId="77777777" w:rsidR="002759FA" w:rsidRDefault="002759FA" w:rsidP="00354EF8">
      <w:pPr>
        <w:spacing w:line="240" w:lineRule="auto"/>
      </w:pPr>
      <w:r>
        <w:separator/>
      </w:r>
    </w:p>
  </w:endnote>
  <w:endnote w:type="continuationSeparator" w:id="0">
    <w:p w14:paraId="64CD915A" w14:textId="77777777" w:rsidR="002759FA" w:rsidRDefault="002759FA" w:rsidP="00354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710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A8AA9" w14:textId="77777777" w:rsidR="00E00AA6" w:rsidRDefault="00E00AA6">
        <w:pPr>
          <w:pStyle w:val="af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A62F51" w14:textId="77777777" w:rsidR="00354EF8" w:rsidRDefault="00354EF8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D990" w14:textId="77777777" w:rsidR="00E00AA6" w:rsidRDefault="00E00AA6" w:rsidP="00E00AA6">
    <w:pPr>
      <w:pStyle w:val="af9"/>
      <w:jc w:val="center"/>
    </w:pPr>
    <w:r>
      <w:t>Таганрог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82677" w14:textId="77777777" w:rsidR="002759FA" w:rsidRDefault="002759FA" w:rsidP="00354EF8">
      <w:pPr>
        <w:spacing w:line="240" w:lineRule="auto"/>
      </w:pPr>
      <w:r>
        <w:separator/>
      </w:r>
    </w:p>
  </w:footnote>
  <w:footnote w:type="continuationSeparator" w:id="0">
    <w:p w14:paraId="1193A5A8" w14:textId="77777777" w:rsidR="002759FA" w:rsidRDefault="002759FA" w:rsidP="00354E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3E3"/>
    <w:multiLevelType w:val="hybridMultilevel"/>
    <w:tmpl w:val="4AEA862E"/>
    <w:lvl w:ilvl="0" w:tplc="B04E4924">
      <w:start w:val="1"/>
      <w:numFmt w:val="decimal"/>
      <w:pStyle w:val="12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F8237F"/>
    <w:multiLevelType w:val="multilevel"/>
    <w:tmpl w:val="2D101842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C47614"/>
    <w:multiLevelType w:val="hybridMultilevel"/>
    <w:tmpl w:val="1A1AD7D2"/>
    <w:lvl w:ilvl="0" w:tplc="0A907E62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33216B"/>
    <w:multiLevelType w:val="hybridMultilevel"/>
    <w:tmpl w:val="68F863AC"/>
    <w:lvl w:ilvl="0" w:tplc="4B020FFE">
      <w:start w:val="1"/>
      <w:numFmt w:val="bullet"/>
      <w:pStyle w:val="a2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9568E9"/>
    <w:multiLevelType w:val="hybridMultilevel"/>
    <w:tmpl w:val="DDAEEBE2"/>
    <w:lvl w:ilvl="0" w:tplc="EE468448">
      <w:start w:val="1"/>
      <w:numFmt w:val="decimal"/>
      <w:pStyle w:val="123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905591"/>
    <w:multiLevelType w:val="multilevel"/>
    <w:tmpl w:val="F940C834"/>
    <w:styleLink w:val="a3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50A20B96"/>
    <w:multiLevelType w:val="hybridMultilevel"/>
    <w:tmpl w:val="8A78AAD0"/>
    <w:lvl w:ilvl="0" w:tplc="C75A83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lvl w:ilvl="0">
        <w:start w:val="1"/>
        <w:numFmt w:val="decimal"/>
        <w:pStyle w:val="a0"/>
        <w:suff w:val="nothing"/>
        <w:lvlText w:val="Рисунок %1"/>
        <w:lvlJc w:val="left"/>
        <w:pPr>
          <w:ind w:left="0" w:firstLine="0"/>
        </w:pPr>
        <w:rPr>
          <w:rFonts w:hint="default"/>
        </w:rPr>
      </w:lvl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B9"/>
    <w:rsid w:val="00057C81"/>
    <w:rsid w:val="000B6103"/>
    <w:rsid w:val="000D481E"/>
    <w:rsid w:val="00103283"/>
    <w:rsid w:val="001038A8"/>
    <w:rsid w:val="00112A83"/>
    <w:rsid w:val="00154AAB"/>
    <w:rsid w:val="00174A62"/>
    <w:rsid w:val="0017688D"/>
    <w:rsid w:val="00192C36"/>
    <w:rsid w:val="001A27FF"/>
    <w:rsid w:val="001A2C88"/>
    <w:rsid w:val="001D05DE"/>
    <w:rsid w:val="001D3B5C"/>
    <w:rsid w:val="001D74F8"/>
    <w:rsid w:val="001E4707"/>
    <w:rsid w:val="001E6CFE"/>
    <w:rsid w:val="001F5DD1"/>
    <w:rsid w:val="0025208D"/>
    <w:rsid w:val="002759FA"/>
    <w:rsid w:val="00276B24"/>
    <w:rsid w:val="0029766C"/>
    <w:rsid w:val="002C1C62"/>
    <w:rsid w:val="002E41DD"/>
    <w:rsid w:val="00310CE8"/>
    <w:rsid w:val="003142BD"/>
    <w:rsid w:val="00335198"/>
    <w:rsid w:val="00354EF8"/>
    <w:rsid w:val="00365E4D"/>
    <w:rsid w:val="00382F77"/>
    <w:rsid w:val="00391852"/>
    <w:rsid w:val="00393034"/>
    <w:rsid w:val="00397CA9"/>
    <w:rsid w:val="003A15F0"/>
    <w:rsid w:val="003A4DF1"/>
    <w:rsid w:val="003A6820"/>
    <w:rsid w:val="003C02DC"/>
    <w:rsid w:val="003C235A"/>
    <w:rsid w:val="0040665C"/>
    <w:rsid w:val="00446FCF"/>
    <w:rsid w:val="0045464D"/>
    <w:rsid w:val="00484080"/>
    <w:rsid w:val="004A45DD"/>
    <w:rsid w:val="004A7132"/>
    <w:rsid w:val="004C7E6F"/>
    <w:rsid w:val="004E66C9"/>
    <w:rsid w:val="004F536C"/>
    <w:rsid w:val="0052337C"/>
    <w:rsid w:val="0053002D"/>
    <w:rsid w:val="005357F1"/>
    <w:rsid w:val="00567FC7"/>
    <w:rsid w:val="00597176"/>
    <w:rsid w:val="005D71AA"/>
    <w:rsid w:val="005F5ECE"/>
    <w:rsid w:val="00613B41"/>
    <w:rsid w:val="00660DF2"/>
    <w:rsid w:val="0069105D"/>
    <w:rsid w:val="00691E44"/>
    <w:rsid w:val="006D4601"/>
    <w:rsid w:val="006E1AA3"/>
    <w:rsid w:val="006F0993"/>
    <w:rsid w:val="006F5456"/>
    <w:rsid w:val="00711E47"/>
    <w:rsid w:val="00712470"/>
    <w:rsid w:val="00740DE1"/>
    <w:rsid w:val="00751C97"/>
    <w:rsid w:val="00755B28"/>
    <w:rsid w:val="00755D21"/>
    <w:rsid w:val="00761B60"/>
    <w:rsid w:val="00770FB2"/>
    <w:rsid w:val="0079488B"/>
    <w:rsid w:val="007A31A2"/>
    <w:rsid w:val="007A3ED9"/>
    <w:rsid w:val="007C45C3"/>
    <w:rsid w:val="007E4F10"/>
    <w:rsid w:val="007F2D7A"/>
    <w:rsid w:val="007F6F2E"/>
    <w:rsid w:val="00805290"/>
    <w:rsid w:val="00872F52"/>
    <w:rsid w:val="00876E87"/>
    <w:rsid w:val="00893077"/>
    <w:rsid w:val="008C2878"/>
    <w:rsid w:val="008E6BA9"/>
    <w:rsid w:val="009174D4"/>
    <w:rsid w:val="0094285A"/>
    <w:rsid w:val="00945B33"/>
    <w:rsid w:val="00965C5F"/>
    <w:rsid w:val="00966483"/>
    <w:rsid w:val="0099479B"/>
    <w:rsid w:val="009A2818"/>
    <w:rsid w:val="009B0000"/>
    <w:rsid w:val="00A020FA"/>
    <w:rsid w:val="00A078B3"/>
    <w:rsid w:val="00A111B0"/>
    <w:rsid w:val="00A271E0"/>
    <w:rsid w:val="00A271F9"/>
    <w:rsid w:val="00A46B83"/>
    <w:rsid w:val="00A66A9F"/>
    <w:rsid w:val="00A965A9"/>
    <w:rsid w:val="00AB098C"/>
    <w:rsid w:val="00AB238E"/>
    <w:rsid w:val="00AB33C4"/>
    <w:rsid w:val="00AC33C1"/>
    <w:rsid w:val="00B008B3"/>
    <w:rsid w:val="00B024B5"/>
    <w:rsid w:val="00B17EC9"/>
    <w:rsid w:val="00B425D8"/>
    <w:rsid w:val="00B73EDC"/>
    <w:rsid w:val="00BB3016"/>
    <w:rsid w:val="00BB66FA"/>
    <w:rsid w:val="00BD0935"/>
    <w:rsid w:val="00C103A6"/>
    <w:rsid w:val="00C5083D"/>
    <w:rsid w:val="00C52AB9"/>
    <w:rsid w:val="00C73110"/>
    <w:rsid w:val="00C7633A"/>
    <w:rsid w:val="00C915E7"/>
    <w:rsid w:val="00CC67BE"/>
    <w:rsid w:val="00CE57E7"/>
    <w:rsid w:val="00D12814"/>
    <w:rsid w:val="00D2443C"/>
    <w:rsid w:val="00D36FA6"/>
    <w:rsid w:val="00D44B18"/>
    <w:rsid w:val="00D70026"/>
    <w:rsid w:val="00D83F2E"/>
    <w:rsid w:val="00D9200B"/>
    <w:rsid w:val="00DC5FA7"/>
    <w:rsid w:val="00DD6FF4"/>
    <w:rsid w:val="00E009AC"/>
    <w:rsid w:val="00E00AA6"/>
    <w:rsid w:val="00E016E2"/>
    <w:rsid w:val="00E12D67"/>
    <w:rsid w:val="00E24483"/>
    <w:rsid w:val="00E256E0"/>
    <w:rsid w:val="00E4746A"/>
    <w:rsid w:val="00E52BFA"/>
    <w:rsid w:val="00EA40B3"/>
    <w:rsid w:val="00EB4B13"/>
    <w:rsid w:val="00EE4EA3"/>
    <w:rsid w:val="00EF1F9C"/>
    <w:rsid w:val="00EF24BC"/>
    <w:rsid w:val="00EF7F15"/>
    <w:rsid w:val="00F378B5"/>
    <w:rsid w:val="00F75A13"/>
    <w:rsid w:val="00FB0E21"/>
    <w:rsid w:val="00FB1C73"/>
    <w:rsid w:val="00FB5A84"/>
    <w:rsid w:val="00FC02CB"/>
    <w:rsid w:val="00FC7884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1382"/>
  <w15:chartTrackingRefBased/>
  <w15:docId w15:val="{888855B9-743A-4004-A76A-0FBA4F15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00AA6"/>
    <w:rPr>
      <w:rFonts w:ascii="Times New Roman" w:hAnsi="Times New Roman"/>
      <w:szCs w:val="22"/>
    </w:rPr>
  </w:style>
  <w:style w:type="paragraph" w:styleId="1">
    <w:name w:val="heading 1"/>
    <w:basedOn w:val="a4"/>
    <w:next w:val="a4"/>
    <w:link w:val="10"/>
    <w:uiPriority w:val="9"/>
    <w:qFormat/>
    <w:rsid w:val="00770FB2"/>
    <w:pPr>
      <w:keepNext/>
      <w:keepLines/>
      <w:pageBreakBefore/>
      <w:numPr>
        <w:numId w:val="6"/>
      </w:numPr>
      <w:suppressLineNumbers/>
      <w:suppressAutoHyphens/>
      <w:spacing w:after="420"/>
      <w:jc w:val="left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4"/>
    <w:next w:val="a4"/>
    <w:link w:val="20"/>
    <w:uiPriority w:val="9"/>
    <w:unhideWhenUsed/>
    <w:qFormat/>
    <w:rsid w:val="00691E44"/>
    <w:pPr>
      <w:keepNext/>
      <w:keepLines/>
      <w:numPr>
        <w:ilvl w:val="1"/>
        <w:numId w:val="6"/>
      </w:numPr>
      <w:suppressLineNumbers/>
      <w:suppressAutoHyphens/>
      <w:spacing w:before="280" w:after="280"/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691E44"/>
    <w:pPr>
      <w:keepNext/>
      <w:keepLines/>
      <w:numPr>
        <w:ilvl w:val="2"/>
        <w:numId w:val="6"/>
      </w:numPr>
      <w:suppressLineNumbers/>
      <w:suppressAutoHyphens/>
      <w:spacing w:before="280"/>
      <w:jc w:val="left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4"/>
    <w:next w:val="a4"/>
    <w:link w:val="40"/>
    <w:uiPriority w:val="9"/>
    <w:semiHidden/>
    <w:qFormat/>
    <w:rsid w:val="004840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paragraph" w:styleId="5">
    <w:name w:val="heading 5"/>
    <w:basedOn w:val="a4"/>
    <w:next w:val="a4"/>
    <w:link w:val="50"/>
    <w:uiPriority w:val="9"/>
    <w:semiHidden/>
    <w:qFormat/>
    <w:rsid w:val="004840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6">
    <w:name w:val="heading 6"/>
    <w:basedOn w:val="a4"/>
    <w:next w:val="a4"/>
    <w:link w:val="60"/>
    <w:uiPriority w:val="9"/>
    <w:unhideWhenUsed/>
    <w:qFormat/>
    <w:rsid w:val="00B425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8"/>
    </w:rPr>
  </w:style>
  <w:style w:type="paragraph" w:styleId="7">
    <w:name w:val="heading 7"/>
    <w:basedOn w:val="a4"/>
    <w:next w:val="a4"/>
    <w:link w:val="70"/>
    <w:uiPriority w:val="9"/>
    <w:unhideWhenUsed/>
    <w:qFormat/>
    <w:rsid w:val="00B425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8"/>
    </w:rPr>
  </w:style>
  <w:style w:type="paragraph" w:styleId="8">
    <w:name w:val="heading 8"/>
    <w:basedOn w:val="a4"/>
    <w:next w:val="a4"/>
    <w:link w:val="80"/>
    <w:uiPriority w:val="9"/>
    <w:unhideWhenUsed/>
    <w:qFormat/>
    <w:rsid w:val="00B425D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unhideWhenUsed/>
    <w:qFormat/>
    <w:rsid w:val="00B425D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No Spacing"/>
    <w:uiPriority w:val="1"/>
    <w:qFormat/>
    <w:rsid w:val="003142BD"/>
    <w:pPr>
      <w:spacing w:line="240" w:lineRule="auto"/>
    </w:pPr>
  </w:style>
  <w:style w:type="paragraph" w:customStyle="1" w:styleId="a9">
    <w:name w:val="Обычный с отступом"/>
    <w:basedOn w:val="a4"/>
    <w:next w:val="a4"/>
    <w:qFormat/>
    <w:rsid w:val="003142BD"/>
    <w:pPr>
      <w:spacing w:before="120"/>
    </w:pPr>
    <w:rPr>
      <w:rFonts w:asciiTheme="minorHAnsi" w:hAnsiTheme="minorHAnsi"/>
      <w:szCs w:val="28"/>
    </w:rPr>
  </w:style>
  <w:style w:type="paragraph" w:customStyle="1" w:styleId="aa">
    <w:name w:val="Титул основной текст"/>
    <w:basedOn w:val="a4"/>
    <w:qFormat/>
    <w:rsid w:val="00755D21"/>
    <w:pPr>
      <w:tabs>
        <w:tab w:val="left" w:pos="3686"/>
        <w:tab w:val="left" w:leader="underscore" w:pos="5954"/>
        <w:tab w:val="right" w:pos="9356"/>
      </w:tabs>
      <w:spacing w:line="240" w:lineRule="auto"/>
      <w:ind w:firstLine="0"/>
      <w:jc w:val="center"/>
    </w:pPr>
    <w:rPr>
      <w:szCs w:val="28"/>
    </w:rPr>
  </w:style>
  <w:style w:type="paragraph" w:customStyle="1" w:styleId="ab">
    <w:name w:val="Титул подпись"/>
    <w:basedOn w:val="aa"/>
    <w:qFormat/>
    <w:rsid w:val="00755D21"/>
    <w:pPr>
      <w:tabs>
        <w:tab w:val="clear" w:pos="3686"/>
        <w:tab w:val="left" w:pos="3402"/>
      </w:tabs>
      <w:jc w:val="left"/>
    </w:pPr>
  </w:style>
  <w:style w:type="character" w:customStyle="1" w:styleId="ac">
    <w:name w:val="Текст полужирный"/>
    <w:basedOn w:val="a5"/>
    <w:uiPriority w:val="1"/>
    <w:qFormat/>
    <w:rsid w:val="001D74F8"/>
    <w:rPr>
      <w:b/>
      <w:strike/>
      <w:dstrike w:val="0"/>
      <w:u w:val="none"/>
    </w:rPr>
  </w:style>
  <w:style w:type="character" w:customStyle="1" w:styleId="ad">
    <w:name w:val="Текст Скрытый"/>
    <w:basedOn w:val="a5"/>
    <w:uiPriority w:val="1"/>
    <w:qFormat/>
    <w:rsid w:val="001D74F8"/>
    <w:rPr>
      <w:vanish/>
    </w:rPr>
  </w:style>
  <w:style w:type="character" w:customStyle="1" w:styleId="Symbol">
    <w:name w:val="Текст греческий (Symbol)"/>
    <w:basedOn w:val="a5"/>
    <w:uiPriority w:val="1"/>
    <w:qFormat/>
    <w:rsid w:val="001D74F8"/>
    <w:rPr>
      <w:rFonts w:ascii="Symbol" w:hAnsi="Symbol"/>
    </w:rPr>
  </w:style>
  <w:style w:type="paragraph" w:customStyle="1" w:styleId="a2">
    <w:name w:val="Список Маркированный (тире)"/>
    <w:basedOn w:val="a4"/>
    <w:next w:val="a9"/>
    <w:qFormat/>
    <w:rsid w:val="007A31A2"/>
    <w:pPr>
      <w:numPr>
        <w:numId w:val="1"/>
      </w:numPr>
    </w:pPr>
    <w:rPr>
      <w:rFonts w:asciiTheme="minorHAnsi" w:hAnsiTheme="minorHAnsi"/>
      <w:szCs w:val="28"/>
      <w:lang w:val="en-US"/>
    </w:rPr>
  </w:style>
  <w:style w:type="paragraph" w:customStyle="1" w:styleId="a1">
    <w:name w:val="Список нумерованный (а"/>
    <w:aliases w:val="б,в)"/>
    <w:basedOn w:val="a4"/>
    <w:next w:val="a9"/>
    <w:qFormat/>
    <w:rsid w:val="00711E47"/>
    <w:pPr>
      <w:numPr>
        <w:numId w:val="3"/>
      </w:numPr>
    </w:pPr>
    <w:rPr>
      <w:rFonts w:asciiTheme="minorHAnsi" w:hAnsiTheme="minorHAnsi"/>
      <w:noProof/>
      <w:szCs w:val="28"/>
    </w:rPr>
  </w:style>
  <w:style w:type="paragraph" w:customStyle="1" w:styleId="1230">
    <w:name w:val="Список нумерованный (123 со скобками)"/>
    <w:basedOn w:val="a4"/>
    <w:next w:val="a9"/>
    <w:qFormat/>
    <w:rsid w:val="00711E47"/>
    <w:pPr>
      <w:numPr>
        <w:numId w:val="4"/>
      </w:numPr>
    </w:pPr>
    <w:rPr>
      <w:rFonts w:asciiTheme="minorHAnsi" w:hAnsiTheme="minorHAnsi"/>
      <w:szCs w:val="28"/>
    </w:rPr>
  </w:style>
  <w:style w:type="paragraph" w:customStyle="1" w:styleId="123">
    <w:name w:val="Список Нумерованный (123 с точкой)"/>
    <w:basedOn w:val="a4"/>
    <w:next w:val="a9"/>
    <w:qFormat/>
    <w:rsid w:val="00711E47"/>
    <w:pPr>
      <w:numPr>
        <w:numId w:val="5"/>
      </w:numPr>
    </w:pPr>
    <w:rPr>
      <w:rFonts w:asciiTheme="minorHAnsi" w:hAnsiTheme="minorHAnsi"/>
      <w:szCs w:val="28"/>
    </w:rPr>
  </w:style>
  <w:style w:type="character" w:customStyle="1" w:styleId="10">
    <w:name w:val="Заголовок 1 Знак"/>
    <w:basedOn w:val="a5"/>
    <w:link w:val="1"/>
    <w:uiPriority w:val="9"/>
    <w:rsid w:val="00770FB2"/>
    <w:rPr>
      <w:rFonts w:asciiTheme="majorHAnsi" w:eastAsiaTheme="majorEastAsia" w:hAnsiTheme="majorHAnsi" w:cstheme="majorBidi"/>
      <w:b/>
      <w:szCs w:val="32"/>
    </w:rPr>
  </w:style>
  <w:style w:type="character" w:customStyle="1" w:styleId="20">
    <w:name w:val="Заголовок 2 Знак"/>
    <w:basedOn w:val="a5"/>
    <w:link w:val="2"/>
    <w:uiPriority w:val="9"/>
    <w:rsid w:val="00691E44"/>
    <w:rPr>
      <w:rFonts w:asciiTheme="majorHAnsi" w:eastAsiaTheme="majorEastAsia" w:hAnsiTheme="majorHAnsi" w:cstheme="majorBidi"/>
      <w:b/>
      <w:szCs w:val="26"/>
    </w:rPr>
  </w:style>
  <w:style w:type="character" w:customStyle="1" w:styleId="30">
    <w:name w:val="Заголовок 3 Знак"/>
    <w:basedOn w:val="a5"/>
    <w:link w:val="3"/>
    <w:uiPriority w:val="9"/>
    <w:rsid w:val="00691E44"/>
    <w:rPr>
      <w:rFonts w:asciiTheme="majorHAnsi" w:eastAsiaTheme="majorEastAsia" w:hAnsiTheme="majorHAnsi" w:cstheme="majorBidi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rsid w:val="00B425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B425D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e">
    <w:name w:val="TOC Heading"/>
    <w:basedOn w:val="1"/>
    <w:next w:val="a4"/>
    <w:uiPriority w:val="39"/>
    <w:unhideWhenUsed/>
    <w:qFormat/>
    <w:rsid w:val="00484080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4"/>
    <w:next w:val="a4"/>
    <w:autoRedefine/>
    <w:uiPriority w:val="39"/>
    <w:unhideWhenUsed/>
    <w:qFormat/>
    <w:rsid w:val="00B425D8"/>
    <w:pPr>
      <w:tabs>
        <w:tab w:val="right" w:leader="dot" w:pos="9345"/>
      </w:tabs>
      <w:ind w:right="567" w:firstLine="0"/>
      <w:jc w:val="left"/>
    </w:pPr>
    <w:rPr>
      <w:rFonts w:asciiTheme="minorHAnsi" w:hAnsiTheme="minorHAnsi"/>
      <w:szCs w:val="28"/>
    </w:rPr>
  </w:style>
  <w:style w:type="paragraph" w:styleId="21">
    <w:name w:val="toc 2"/>
    <w:basedOn w:val="a4"/>
    <w:next w:val="a4"/>
    <w:autoRedefine/>
    <w:uiPriority w:val="39"/>
    <w:unhideWhenUsed/>
    <w:qFormat/>
    <w:rsid w:val="00B425D8"/>
    <w:pPr>
      <w:tabs>
        <w:tab w:val="right" w:leader="dot" w:pos="9345"/>
      </w:tabs>
      <w:ind w:left="-425" w:right="567" w:firstLine="635"/>
      <w:jc w:val="left"/>
    </w:pPr>
    <w:rPr>
      <w:rFonts w:asciiTheme="minorHAnsi" w:hAnsiTheme="minorHAnsi"/>
      <w:noProof/>
      <w:szCs w:val="28"/>
    </w:rPr>
  </w:style>
  <w:style w:type="paragraph" w:styleId="31">
    <w:name w:val="toc 3"/>
    <w:basedOn w:val="a4"/>
    <w:next w:val="a4"/>
    <w:autoRedefine/>
    <w:uiPriority w:val="39"/>
    <w:unhideWhenUsed/>
    <w:qFormat/>
    <w:rsid w:val="00B425D8"/>
    <w:pPr>
      <w:tabs>
        <w:tab w:val="right" w:leader="dot" w:pos="9345"/>
      </w:tabs>
      <w:ind w:left="-40" w:right="567"/>
      <w:jc w:val="left"/>
    </w:pPr>
    <w:rPr>
      <w:rFonts w:asciiTheme="minorHAnsi" w:hAnsiTheme="minorHAnsi"/>
      <w:szCs w:val="28"/>
    </w:rPr>
  </w:style>
  <w:style w:type="character" w:styleId="af">
    <w:name w:val="Hyperlink"/>
    <w:basedOn w:val="a5"/>
    <w:uiPriority w:val="99"/>
    <w:unhideWhenUsed/>
    <w:qFormat/>
    <w:rsid w:val="00484080"/>
    <w:rPr>
      <w:color w:val="0563C1" w:themeColor="hyperlink"/>
      <w:u w:val="single"/>
    </w:rPr>
  </w:style>
  <w:style w:type="numbering" w:customStyle="1" w:styleId="a3">
    <w:name w:val="Список многоуровневый (для заголовков)"/>
    <w:basedOn w:val="a7"/>
    <w:uiPriority w:val="99"/>
    <w:rsid w:val="00E009AC"/>
    <w:pPr>
      <w:numPr>
        <w:numId w:val="6"/>
      </w:numPr>
    </w:pPr>
  </w:style>
  <w:style w:type="paragraph" w:customStyle="1" w:styleId="af0">
    <w:name w:val="Заголовок Структурного Элемента"/>
    <w:basedOn w:val="1"/>
    <w:next w:val="a4"/>
    <w:qFormat/>
    <w:rsid w:val="001038A8"/>
    <w:pPr>
      <w:numPr>
        <w:numId w:val="0"/>
      </w:numPr>
      <w:jc w:val="center"/>
    </w:pPr>
    <w:rPr>
      <w:caps/>
    </w:rPr>
  </w:style>
  <w:style w:type="paragraph" w:customStyle="1" w:styleId="af1">
    <w:name w:val="Заголовок Содержания"/>
    <w:basedOn w:val="af0"/>
    <w:next w:val="a4"/>
    <w:qFormat/>
    <w:rsid w:val="0025208D"/>
    <w:pPr>
      <w:outlineLvl w:val="9"/>
    </w:pPr>
  </w:style>
  <w:style w:type="character" w:customStyle="1" w:styleId="60">
    <w:name w:val="Заголовок 6 Знак"/>
    <w:basedOn w:val="a5"/>
    <w:link w:val="6"/>
    <w:uiPriority w:val="9"/>
    <w:rsid w:val="00B425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rsid w:val="00B425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rsid w:val="00B425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rsid w:val="00B425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Рисунок"/>
    <w:basedOn w:val="a4"/>
    <w:next w:val="a0"/>
    <w:qFormat/>
    <w:rsid w:val="00D83F2E"/>
    <w:pPr>
      <w:keepNext/>
      <w:keepLines/>
      <w:suppressLineNumbers/>
      <w:suppressAutoHyphens/>
      <w:spacing w:before="280" w:after="280" w:line="240" w:lineRule="auto"/>
      <w:ind w:firstLine="0"/>
      <w:contextualSpacing/>
      <w:jc w:val="center"/>
    </w:pPr>
    <w:rPr>
      <w:rFonts w:asciiTheme="minorHAnsi" w:hAnsiTheme="minorHAnsi"/>
      <w:strike/>
      <w:noProof/>
      <w:szCs w:val="28"/>
    </w:rPr>
  </w:style>
  <w:style w:type="paragraph" w:customStyle="1" w:styleId="a0">
    <w:name w:val="Рисунок название"/>
    <w:basedOn w:val="a4"/>
    <w:next w:val="a4"/>
    <w:qFormat/>
    <w:rsid w:val="00A078B3"/>
    <w:pPr>
      <w:keepLines/>
      <w:numPr>
        <w:numId w:val="8"/>
      </w:numPr>
      <w:suppressLineNumbers/>
      <w:suppressAutoHyphens/>
      <w:spacing w:before="280" w:after="280" w:line="240" w:lineRule="auto"/>
      <w:jc w:val="center"/>
    </w:pPr>
    <w:rPr>
      <w:rFonts w:asciiTheme="minorHAnsi" w:hAnsiTheme="minorHAnsi"/>
      <w:szCs w:val="28"/>
    </w:rPr>
  </w:style>
  <w:style w:type="numbering" w:customStyle="1" w:styleId="a">
    <w:name w:val="Список нумерация рисунков"/>
    <w:uiPriority w:val="99"/>
    <w:rsid w:val="00A078B3"/>
    <w:pPr>
      <w:numPr>
        <w:numId w:val="10"/>
      </w:numPr>
    </w:pPr>
  </w:style>
  <w:style w:type="paragraph" w:styleId="af3">
    <w:name w:val="List Paragraph"/>
    <w:basedOn w:val="a4"/>
    <w:uiPriority w:val="34"/>
    <w:qFormat/>
    <w:rsid w:val="00613B41"/>
    <w:pPr>
      <w:ind w:left="720"/>
      <w:contextualSpacing/>
    </w:pPr>
    <w:rPr>
      <w:rFonts w:asciiTheme="minorHAnsi" w:hAnsiTheme="minorHAnsi"/>
      <w:szCs w:val="28"/>
    </w:rPr>
  </w:style>
  <w:style w:type="character" w:styleId="af4">
    <w:name w:val="Book Title"/>
    <w:basedOn w:val="a5"/>
    <w:uiPriority w:val="33"/>
    <w:qFormat/>
    <w:rsid w:val="00613B41"/>
    <w:rPr>
      <w:b/>
      <w:bCs/>
      <w:i/>
      <w:iCs/>
      <w:spacing w:val="5"/>
    </w:rPr>
  </w:style>
  <w:style w:type="paragraph" w:styleId="af5">
    <w:name w:val="Normal (Web)"/>
    <w:basedOn w:val="a4"/>
    <w:uiPriority w:val="99"/>
    <w:semiHidden/>
    <w:unhideWhenUsed/>
    <w:rsid w:val="00EB4B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5"/>
    <w:rsid w:val="00EB4B13"/>
  </w:style>
  <w:style w:type="character" w:styleId="af6">
    <w:name w:val="Strong"/>
    <w:basedOn w:val="a5"/>
    <w:uiPriority w:val="22"/>
    <w:qFormat/>
    <w:rsid w:val="00EB4B13"/>
    <w:rPr>
      <w:b/>
      <w:bCs/>
    </w:rPr>
  </w:style>
  <w:style w:type="paragraph" w:styleId="af7">
    <w:name w:val="header"/>
    <w:basedOn w:val="a4"/>
    <w:link w:val="af8"/>
    <w:uiPriority w:val="99"/>
    <w:unhideWhenUsed/>
    <w:rsid w:val="00354EF8"/>
    <w:pPr>
      <w:tabs>
        <w:tab w:val="center" w:pos="4677"/>
        <w:tab w:val="right" w:pos="9355"/>
      </w:tabs>
      <w:spacing w:line="240" w:lineRule="auto"/>
    </w:pPr>
    <w:rPr>
      <w:rFonts w:asciiTheme="minorHAnsi" w:hAnsiTheme="minorHAnsi"/>
    </w:rPr>
  </w:style>
  <w:style w:type="character" w:customStyle="1" w:styleId="af8">
    <w:name w:val="Верхний колонтитул Знак"/>
    <w:basedOn w:val="a5"/>
    <w:link w:val="af7"/>
    <w:uiPriority w:val="99"/>
    <w:rsid w:val="00354EF8"/>
    <w:rPr>
      <w:szCs w:val="22"/>
    </w:rPr>
  </w:style>
  <w:style w:type="paragraph" w:styleId="af9">
    <w:name w:val="footer"/>
    <w:basedOn w:val="a4"/>
    <w:link w:val="afa"/>
    <w:uiPriority w:val="99"/>
    <w:unhideWhenUsed/>
    <w:rsid w:val="00354EF8"/>
    <w:pPr>
      <w:tabs>
        <w:tab w:val="center" w:pos="4677"/>
        <w:tab w:val="right" w:pos="9355"/>
      </w:tabs>
      <w:spacing w:line="240" w:lineRule="auto"/>
    </w:pPr>
    <w:rPr>
      <w:rFonts w:asciiTheme="minorHAnsi" w:hAnsiTheme="minorHAnsi"/>
    </w:rPr>
  </w:style>
  <w:style w:type="character" w:customStyle="1" w:styleId="afa">
    <w:name w:val="Нижний колонтитул Знак"/>
    <w:basedOn w:val="a5"/>
    <w:link w:val="af9"/>
    <w:uiPriority w:val="99"/>
    <w:rsid w:val="00354EF8"/>
    <w:rPr>
      <w:szCs w:val="22"/>
    </w:rPr>
  </w:style>
  <w:style w:type="paragraph" w:styleId="afb">
    <w:name w:val="caption"/>
    <w:basedOn w:val="a4"/>
    <w:next w:val="a4"/>
    <w:uiPriority w:val="35"/>
    <w:unhideWhenUsed/>
    <w:qFormat/>
    <w:rsid w:val="00755B28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afc">
    <w:name w:val="Основной текст титула"/>
    <w:basedOn w:val="a4"/>
    <w:qFormat/>
    <w:rsid w:val="0052337C"/>
    <w:pPr>
      <w:suppressAutoHyphens/>
      <w:spacing w:line="240" w:lineRule="auto"/>
      <w:ind w:firstLine="0"/>
      <w:jc w:val="center"/>
    </w:pPr>
    <w:rPr>
      <w:rFonts w:asciiTheme="minorHAnsi" w:hAnsiTheme="minorHAnsi"/>
      <w:szCs w:val="28"/>
    </w:rPr>
  </w:style>
  <w:style w:type="paragraph" w:styleId="HTML">
    <w:name w:val="HTML Preformatted"/>
    <w:basedOn w:val="a4"/>
    <w:link w:val="HTML0"/>
    <w:uiPriority w:val="99"/>
    <w:semiHidden/>
    <w:unhideWhenUsed/>
    <w:rsid w:val="00523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5233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rr">
    <w:name w:val="err"/>
    <w:basedOn w:val="a5"/>
    <w:rsid w:val="0052337C"/>
  </w:style>
  <w:style w:type="character" w:customStyle="1" w:styleId="w">
    <w:name w:val="w"/>
    <w:basedOn w:val="a5"/>
    <w:rsid w:val="0052337C"/>
  </w:style>
  <w:style w:type="character" w:customStyle="1" w:styleId="n">
    <w:name w:val="n"/>
    <w:basedOn w:val="a5"/>
    <w:rsid w:val="0052337C"/>
  </w:style>
  <w:style w:type="character" w:customStyle="1" w:styleId="o">
    <w:name w:val="o"/>
    <w:basedOn w:val="a5"/>
    <w:rsid w:val="0052337C"/>
  </w:style>
  <w:style w:type="character" w:customStyle="1" w:styleId="mi">
    <w:name w:val="mi"/>
    <w:basedOn w:val="a5"/>
    <w:rsid w:val="0052337C"/>
  </w:style>
  <w:style w:type="character" w:customStyle="1" w:styleId="p">
    <w:name w:val="p"/>
    <w:basedOn w:val="a5"/>
    <w:rsid w:val="0052337C"/>
  </w:style>
  <w:style w:type="character" w:customStyle="1" w:styleId="k">
    <w:name w:val="k"/>
    <w:basedOn w:val="a5"/>
    <w:rsid w:val="0052337C"/>
  </w:style>
  <w:style w:type="table" w:styleId="afd">
    <w:name w:val="Table Grid"/>
    <w:basedOn w:val="a6"/>
    <w:uiPriority w:val="39"/>
    <w:rsid w:val="001032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Placeholder Text"/>
    <w:basedOn w:val="a5"/>
    <w:uiPriority w:val="99"/>
    <w:semiHidden/>
    <w:rsid w:val="00BB30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bogi\Documents\Custom%20Office%20Templates\&#1051;&#1072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Шрифт по Стандарту 7.32-2017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13DF5-E183-4411-9E96-54EF8B33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Лаба.dotx</Template>
  <TotalTime>50</TotalTime>
  <Pages>9</Pages>
  <Words>496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Rabogi</dc:creator>
  <cp:keywords/>
  <dc:description/>
  <cp:lastModifiedBy>lordlogkol@gmail.com</cp:lastModifiedBy>
  <cp:revision>31</cp:revision>
  <dcterms:created xsi:type="dcterms:W3CDTF">2024-03-29T22:49:00Z</dcterms:created>
  <dcterms:modified xsi:type="dcterms:W3CDTF">2024-05-03T19:21:00Z</dcterms:modified>
</cp:coreProperties>
</file>