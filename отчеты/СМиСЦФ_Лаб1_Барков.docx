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1886" w14:textId="77777777" w:rsidR="00E00AA6" w:rsidRPr="00363BDC" w:rsidRDefault="00E00AA6" w:rsidP="00E00AA6">
      <w:pPr>
        <w:spacing w:line="240" w:lineRule="auto"/>
        <w:ind w:firstLine="0"/>
        <w:jc w:val="center"/>
      </w:pPr>
      <w:bookmarkStart w:id="0" w:name="_Hlk51854832"/>
      <w:bookmarkEnd w:id="0"/>
      <w:r w:rsidRPr="00363BDC">
        <w:t>Министерство науки и высшего образования Российской Федерации</w:t>
      </w:r>
    </w:p>
    <w:p w14:paraId="4BC890B7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Федеральное государственное автономное образовательное</w:t>
      </w:r>
      <w:r w:rsidRPr="00363BDC">
        <w:rPr>
          <w:rFonts w:ascii="Times New Roman" w:hAnsi="Times New Roman" w:cs="Times New Roman"/>
        </w:rPr>
        <w:br/>
        <w:t>учреждение высшего образования</w:t>
      </w:r>
      <w:r w:rsidRPr="00363BDC">
        <w:rPr>
          <w:rFonts w:ascii="Times New Roman" w:hAnsi="Times New Roman" w:cs="Times New Roman"/>
        </w:rPr>
        <w:br/>
        <w:t>«ЮЖНЫЙ ФЕДЕРАЛЬНЫЙ УНИВЕРСИТЕТ»</w:t>
      </w:r>
    </w:p>
    <w:p w14:paraId="6864939F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(ФГАОУ ВО «ЮФУ»)</w:t>
      </w:r>
    </w:p>
    <w:p w14:paraId="75801E1D" w14:textId="77777777" w:rsidR="00E00AA6" w:rsidRPr="004B576F" w:rsidRDefault="00E00AA6" w:rsidP="00E00AA6">
      <w:pPr>
        <w:pStyle w:val="ac"/>
        <w:rPr>
          <w:rFonts w:ascii="Times New Roman" w:hAnsi="Times New Roman" w:cs="Times New Roman"/>
        </w:rPr>
      </w:pPr>
    </w:p>
    <w:p w14:paraId="4F103931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Институт компьютерных технологий и информационной безопасности</w:t>
      </w:r>
    </w:p>
    <w:p w14:paraId="3C6EF3FA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  <w:r w:rsidRPr="00363BDC">
        <w:rPr>
          <w:rFonts w:cs="Times New Roman"/>
        </w:rPr>
        <w:t>Кафедра Вычислительной техники</w:t>
      </w:r>
    </w:p>
    <w:p w14:paraId="07929C3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1E80582E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CC3A0E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800564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FFA702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5AE69C1" w14:textId="455C061D" w:rsidR="00E00AA6" w:rsidRPr="00653FF3" w:rsidRDefault="00E00AA6" w:rsidP="00E00AA6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1</w:t>
      </w:r>
    </w:p>
    <w:p w14:paraId="47E025B2" w14:textId="6BD075EE" w:rsidR="00C52AB9" w:rsidRPr="00C52AB9" w:rsidRDefault="00E00AA6" w:rsidP="00C52AB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65598">
        <w:rPr>
          <w:rFonts w:cs="Times New Roman"/>
          <w:szCs w:val="28"/>
        </w:rPr>
        <w:t xml:space="preserve">по курсу: </w:t>
      </w:r>
      <w:r>
        <w:rPr>
          <w:rFonts w:cs="Times New Roman"/>
          <w:szCs w:val="28"/>
        </w:rPr>
        <w:t xml:space="preserve"> </w:t>
      </w:r>
      <w:r w:rsidR="00C52AB9" w:rsidRPr="00C52AB9">
        <w:rPr>
          <w:rFonts w:cs="Times New Roman"/>
          <w:szCs w:val="28"/>
        </w:rPr>
        <w:t>«Специализированные методы и средства цифровой фильтрации»</w:t>
      </w:r>
    </w:p>
    <w:p w14:paraId="4E5CE944" w14:textId="77777777" w:rsidR="00E00AA6" w:rsidRPr="002C23A1" w:rsidRDefault="00E00AA6" w:rsidP="00E00A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D6DC379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  <w:color w:val="000000"/>
          <w:sz w:val="24"/>
          <w:szCs w:val="24"/>
        </w:rPr>
      </w:pPr>
    </w:p>
    <w:p w14:paraId="56F0D6C4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06C06E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B52973F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2A81547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E92D19E" w14:textId="77777777" w:rsidR="00E00AA6" w:rsidRPr="00187B6E" w:rsidRDefault="00E00AA6" w:rsidP="00E00AA6">
      <w:pPr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Выполнил</w:t>
      </w:r>
    </w:p>
    <w:p w14:paraId="2180798F" w14:textId="77777777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Студент группы КТсо</w:t>
      </w:r>
      <w:r>
        <w:rPr>
          <w:rFonts w:eastAsia="Calibri" w:cs="Times New Roman"/>
        </w:rPr>
        <w:t>4</w:t>
      </w:r>
      <w:r w:rsidRPr="00187B6E">
        <w:rPr>
          <w:rFonts w:eastAsia="Calibri" w:cs="Times New Roman"/>
        </w:rPr>
        <w:t>-2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>
        <w:rPr>
          <w:rFonts w:eastAsia="Calibri" w:cs="Times New Roman"/>
        </w:rPr>
        <w:t>Барков И. В.</w:t>
      </w:r>
    </w:p>
    <w:p w14:paraId="58C430A6" w14:textId="77777777" w:rsidR="00E00AA6" w:rsidRDefault="00E00AA6" w:rsidP="00E00AA6">
      <w:pPr>
        <w:tabs>
          <w:tab w:val="left" w:pos="3686"/>
          <w:tab w:val="left" w:leader="underscore" w:pos="5954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</w:p>
    <w:p w14:paraId="798B3801" w14:textId="77777777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cs="Times New Roman"/>
        </w:rPr>
      </w:pPr>
      <w:r>
        <w:rPr>
          <w:rFonts w:eastAsia="Calibri" w:cs="Times New Roman"/>
        </w:rPr>
        <w:tab/>
      </w:r>
    </w:p>
    <w:p w14:paraId="6CF06730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5DB37AC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979CBC8" w14:textId="77777777" w:rsidR="00E00AA6" w:rsidRPr="00187B6E" w:rsidRDefault="00E00AA6" w:rsidP="00E00AA6">
      <w:pPr>
        <w:tabs>
          <w:tab w:val="left" w:pos="3544"/>
          <w:tab w:val="left" w:leader="underscore" w:pos="5670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Принял</w:t>
      </w:r>
    </w:p>
    <w:p w14:paraId="608B86EE" w14:textId="64F43C44" w:rsidR="00E00AA6" w:rsidRPr="00187B6E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Доцент кафедры </w:t>
      </w:r>
      <w:r w:rsidR="00C52AB9">
        <w:rPr>
          <w:rFonts w:eastAsia="Calibri" w:cs="Times New Roman"/>
        </w:rPr>
        <w:t>ВТ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FB5A84">
        <w:rPr>
          <w:rFonts w:eastAsia="Calibri" w:cs="Times New Roman"/>
        </w:rPr>
        <w:t>Алексеев К. Н.</w:t>
      </w:r>
    </w:p>
    <w:p w14:paraId="63C4390B" w14:textId="77777777" w:rsidR="00E00AA6" w:rsidRDefault="00E00AA6" w:rsidP="00E00AA6">
      <w:pPr>
        <w:tabs>
          <w:tab w:val="left" w:pos="1839"/>
        </w:tabs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3D1822E4" w14:textId="77777777" w:rsidR="00C73110" w:rsidRDefault="00C73110" w:rsidP="00BB3016">
      <w:pPr>
        <w:pStyle w:val="Heading1"/>
      </w:pPr>
      <w:r>
        <w:lastRenderedPageBreak/>
        <w:t xml:space="preserve">Цель работы. </w:t>
      </w:r>
    </w:p>
    <w:p w14:paraId="79CD3A01" w14:textId="03B11CF5" w:rsidR="00E00AA6" w:rsidRDefault="00C73110" w:rsidP="006F5456">
      <w:pPr>
        <w:ind w:firstLine="708"/>
      </w:pPr>
      <w:r>
        <w:t>Лабораторная работа №1 нацелена на закрепление базовых знаний по предмету «цифровая обработка сигналов».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10"/>
        <w:gridCol w:w="810"/>
        <w:gridCol w:w="810"/>
        <w:gridCol w:w="810"/>
        <w:gridCol w:w="810"/>
        <w:gridCol w:w="810"/>
        <w:gridCol w:w="810"/>
        <w:gridCol w:w="810"/>
        <w:gridCol w:w="2420"/>
      </w:tblGrid>
      <w:tr w:rsidR="006F5456" w:rsidRPr="00A111B0" w14:paraId="2A380D57" w14:textId="77777777" w:rsidTr="006F5456">
        <w:tc>
          <w:tcPr>
            <w:tcW w:w="1255" w:type="dxa"/>
            <w:gridSpan w:val="2"/>
          </w:tcPr>
          <w:p w14:paraId="21ED9160" w14:textId="55C10410" w:rsidR="006F5456" w:rsidRPr="00A111B0" w:rsidRDefault="007F6F2E" w:rsidP="006F5456">
            <w:pPr>
              <w:ind w:firstLine="0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№</w:t>
            </w:r>
          </w:p>
        </w:tc>
        <w:tc>
          <w:tcPr>
            <w:tcW w:w="810" w:type="dxa"/>
          </w:tcPr>
          <w:p w14:paraId="31EECD3E" w14:textId="7B2ACD33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3144944C" w14:textId="340F163D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2EF9FA1B" w14:textId="41D4ED9D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0" w:type="dxa"/>
          </w:tcPr>
          <w:p w14:paraId="46FCB71F" w14:textId="20AC7681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0" w:type="dxa"/>
          </w:tcPr>
          <w:p w14:paraId="680A0DE1" w14:textId="134AFDDF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0" w:type="dxa"/>
          </w:tcPr>
          <w:p w14:paraId="64C366F9" w14:textId="3EFA00AB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dxa"/>
          </w:tcPr>
          <w:p w14:paraId="3752506C" w14:textId="17F883DA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420" w:type="dxa"/>
          </w:tcPr>
          <w:p w14:paraId="6BE423A3" w14:textId="29D48020" w:rsidR="006F5456" w:rsidRPr="00A111B0" w:rsidRDefault="00A111B0" w:rsidP="006F5456">
            <w:pPr>
              <w:ind w:firstLine="0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Фильтр диапозона частот</w:t>
            </w:r>
          </w:p>
        </w:tc>
      </w:tr>
      <w:tr w:rsidR="006F5456" w:rsidRPr="00A111B0" w14:paraId="230EBAFA" w14:textId="77777777" w:rsidTr="00A111B0">
        <w:tc>
          <w:tcPr>
            <w:tcW w:w="445" w:type="dxa"/>
            <w:vMerge w:val="restart"/>
          </w:tcPr>
          <w:p w14:paraId="43649673" w14:textId="68C5C8DB" w:rsidR="006F5456" w:rsidRPr="00A111B0" w:rsidRDefault="007F6F2E" w:rsidP="006F5456">
            <w:pPr>
              <w:ind w:firstLine="0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04EC9D70" w14:textId="2CFD1B22" w:rsidR="006F5456" w:rsidRPr="00A111B0" w:rsidRDefault="007F6F2E" w:rsidP="006F5456">
            <w:pPr>
              <w:ind w:firstLine="0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  <w:lang w:val="en-US"/>
              </w:rPr>
              <w:t xml:space="preserve">F, </w:t>
            </w:r>
            <w:r w:rsidRPr="00A111B0">
              <w:rPr>
                <w:sz w:val="20"/>
                <w:szCs w:val="20"/>
              </w:rPr>
              <w:t>кГЦ</w:t>
            </w:r>
          </w:p>
        </w:tc>
        <w:tc>
          <w:tcPr>
            <w:tcW w:w="810" w:type="dxa"/>
          </w:tcPr>
          <w:p w14:paraId="04607522" w14:textId="12531F70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0,5</w:t>
            </w:r>
          </w:p>
        </w:tc>
        <w:tc>
          <w:tcPr>
            <w:tcW w:w="810" w:type="dxa"/>
          </w:tcPr>
          <w:p w14:paraId="037A499C" w14:textId="19E9D618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05669841" w14:textId="3AC7185B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BEB9A07" w14:textId="02FE3966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880E306" w14:textId="6DECA577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7</w:t>
            </w:r>
          </w:p>
        </w:tc>
        <w:tc>
          <w:tcPr>
            <w:tcW w:w="810" w:type="dxa"/>
          </w:tcPr>
          <w:p w14:paraId="739226E8" w14:textId="2A94B4E7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9</w:t>
            </w:r>
          </w:p>
        </w:tc>
        <w:tc>
          <w:tcPr>
            <w:tcW w:w="810" w:type="dxa"/>
          </w:tcPr>
          <w:p w14:paraId="48EB884B" w14:textId="0A0AFAE9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12</w:t>
            </w:r>
          </w:p>
        </w:tc>
        <w:tc>
          <w:tcPr>
            <w:tcW w:w="2420" w:type="dxa"/>
            <w:vMerge w:val="restart"/>
          </w:tcPr>
          <w:p w14:paraId="0ED88263" w14:textId="70350983" w:rsidR="006F5456" w:rsidRPr="00A111B0" w:rsidRDefault="00A111B0" w:rsidP="006F5456">
            <w:pPr>
              <w:ind w:firstLine="0"/>
              <w:rPr>
                <w:sz w:val="20"/>
                <w:szCs w:val="20"/>
              </w:rPr>
            </w:pPr>
            <w:r w:rsidRPr="00A111B0">
              <w:rPr>
                <w:sz w:val="20"/>
                <w:szCs w:val="20"/>
              </w:rPr>
              <w:t>От 10 КГц и выше</w:t>
            </w:r>
          </w:p>
        </w:tc>
      </w:tr>
      <w:tr w:rsidR="006F5456" w:rsidRPr="00A111B0" w14:paraId="15F67899" w14:textId="77777777" w:rsidTr="00A111B0">
        <w:tc>
          <w:tcPr>
            <w:tcW w:w="445" w:type="dxa"/>
            <w:vMerge/>
          </w:tcPr>
          <w:p w14:paraId="0727C657" w14:textId="77777777" w:rsidR="006F5456" w:rsidRPr="00A111B0" w:rsidRDefault="006F5456" w:rsidP="006F545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BF0AFF4" w14:textId="4CD90289" w:rsidR="006F5456" w:rsidRPr="00A111B0" w:rsidRDefault="00A111B0" w:rsidP="006F5456">
            <w:pPr>
              <w:ind w:firstLine="0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810" w:type="dxa"/>
          </w:tcPr>
          <w:p w14:paraId="7B9AEDE4" w14:textId="3C431AA3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01A54442" w14:textId="7561A306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0" w:type="dxa"/>
          </w:tcPr>
          <w:p w14:paraId="3C385857" w14:textId="3DB805C8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0" w:type="dxa"/>
          </w:tcPr>
          <w:p w14:paraId="58A1DC92" w14:textId="57C29303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0" w:type="dxa"/>
          </w:tcPr>
          <w:p w14:paraId="54979F9C" w14:textId="5E8EAD42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0" w:type="dxa"/>
          </w:tcPr>
          <w:p w14:paraId="57D303F4" w14:textId="2299AEA5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554B9124" w14:textId="7CCDB878" w:rsidR="006F5456" w:rsidRPr="00A111B0" w:rsidRDefault="00A111B0" w:rsidP="00A111B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111B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20" w:type="dxa"/>
            <w:vMerge/>
          </w:tcPr>
          <w:p w14:paraId="4F0BE253" w14:textId="77777777" w:rsidR="006F5456" w:rsidRPr="00A111B0" w:rsidRDefault="006F5456" w:rsidP="006F5456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3CB0A6BD" w14:textId="2CC49EFC" w:rsidR="006F5456" w:rsidRDefault="00BB3016" w:rsidP="00BB3016">
      <w:pPr>
        <w:pStyle w:val="Heading1"/>
      </w:pPr>
      <w:r>
        <w:lastRenderedPageBreak/>
        <w:t xml:space="preserve">Выполнение работы </w:t>
      </w:r>
    </w:p>
    <w:p w14:paraId="54F4498C" w14:textId="77777777" w:rsidR="00BB3016" w:rsidRDefault="00BB3016" w:rsidP="00BB3016">
      <w:pPr>
        <w:pStyle w:val="Heading2"/>
      </w:pPr>
      <w:r>
        <w:t>Задание 1</w:t>
      </w:r>
    </w:p>
    <w:p w14:paraId="0E13E172" w14:textId="60136847" w:rsidR="00BB3016" w:rsidRDefault="00BB3016" w:rsidP="00BB3016">
      <w:r>
        <w:t>В</w:t>
      </w:r>
      <w:r>
        <w:t xml:space="preserve"> среде Mathcad построить сигнал с заданными</w:t>
      </w:r>
      <w:r>
        <w:t xml:space="preserve"> </w:t>
      </w:r>
      <w:r>
        <w:t>характеристиками и выполнить заданные арифметические операции над ним.</w:t>
      </w:r>
    </w:p>
    <w:p w14:paraId="1AFEDC4B" w14:textId="0C972AB2" w:rsidR="00BB3016" w:rsidRDefault="00BB3016" w:rsidP="00BB3016">
      <w:pPr>
        <w:ind w:firstLine="0"/>
        <w:jc w:val="left"/>
      </w:pPr>
    </w:p>
    <w:p w14:paraId="07F4BC86" w14:textId="4455D273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≔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(2π*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*t</m:t>
          </m:r>
          <m:r>
            <w:rPr>
              <w:rFonts w:ascii="Cambria Math" w:hAnsi="Cambria Math"/>
            </w:rPr>
            <m:t>)</m:t>
          </m:r>
        </m:oMath>
      </m:oMathPara>
    </w:p>
    <w:p w14:paraId="3B2F3401" w14:textId="2FD14ABB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*t))</m:t>
              </m:r>
            </m:e>
          </m:nary>
        </m:oMath>
      </m:oMathPara>
    </w:p>
    <w:p w14:paraId="4EED3C48" w14:textId="3BD87A60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*t))</m:t>
              </m:r>
            </m:e>
          </m:nary>
        </m:oMath>
      </m:oMathPara>
    </w:p>
    <w:p w14:paraId="2021E58A" w14:textId="0D15A1B1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≔x2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+x3(t)</m:t>
          </m:r>
        </m:oMath>
      </m:oMathPara>
    </w:p>
    <w:p w14:paraId="290912D6" w14:textId="34E04DF7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≔x</m:t>
          </m:r>
          <m:r>
            <w:rPr>
              <w:rFonts w:ascii="Cambria Math" w:eastAsiaTheme="minorEastAsia" w:hAnsi="Cambria Math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(t)</m:t>
          </m:r>
        </m:oMath>
      </m:oMathPara>
    </w:p>
    <w:p w14:paraId="11E8BF8C" w14:textId="43A6F4C8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≔x2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x3(t)</m:t>
          </m:r>
        </m:oMath>
      </m:oMathPara>
    </w:p>
    <w:p w14:paraId="43AF1FA1" w14:textId="77777777" w:rsidR="00BB3016" w:rsidRDefault="00BB3016" w:rsidP="00BB3016">
      <w:r>
        <w:t>Результирующие графики векторов полученных по формулам выше</w:t>
      </w:r>
      <w:r w:rsidRPr="00BB3016">
        <w:t>:</w:t>
      </w:r>
    </w:p>
    <w:p w14:paraId="2E810D35" w14:textId="77777777" w:rsidR="00BB3016" w:rsidRDefault="00BB3016" w:rsidP="00BB3016">
      <w:pPr>
        <w:keepNext/>
        <w:ind w:firstLine="0"/>
      </w:pPr>
      <w:r>
        <w:rPr>
          <w:noProof/>
        </w:rPr>
        <w:drawing>
          <wp:inline distT="0" distB="0" distL="0" distR="0" wp14:anchorId="0E623419" wp14:editId="07EC12B4">
            <wp:extent cx="5756275" cy="1418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25E6" w14:textId="6B3EF12B" w:rsidR="00BB3016" w:rsidRDefault="00BB3016" w:rsidP="00BB3016">
      <w:pPr>
        <w:pStyle w:val="Caption"/>
        <w:jc w:val="center"/>
        <w:rPr>
          <w:color w:val="auto"/>
          <w:sz w:val="28"/>
          <w:szCs w:val="28"/>
          <w:lang w:val="en-US"/>
        </w:rPr>
      </w:pPr>
      <w:r w:rsidRPr="00BB3016">
        <w:rPr>
          <w:color w:val="auto"/>
          <w:sz w:val="28"/>
          <w:szCs w:val="28"/>
        </w:rPr>
        <w:t xml:space="preserve">Рисунок </w:t>
      </w:r>
      <w:r w:rsidRPr="00BB3016">
        <w:rPr>
          <w:color w:val="auto"/>
          <w:sz w:val="28"/>
          <w:szCs w:val="28"/>
        </w:rPr>
        <w:fldChar w:fldCharType="begin"/>
      </w:r>
      <w:r w:rsidRPr="00BB3016">
        <w:rPr>
          <w:color w:val="auto"/>
          <w:sz w:val="28"/>
          <w:szCs w:val="28"/>
        </w:rPr>
        <w:instrText xml:space="preserve"> SEQ Рисунок \* ARABIC </w:instrText>
      </w:r>
      <w:r w:rsidRPr="00BB3016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1</w:t>
      </w:r>
      <w:r w:rsidRPr="00BB3016">
        <w:rPr>
          <w:color w:val="auto"/>
          <w:sz w:val="28"/>
          <w:szCs w:val="28"/>
        </w:rPr>
        <w:fldChar w:fldCharType="end"/>
      </w:r>
      <w:r w:rsidRPr="00BB3016">
        <w:rPr>
          <w:color w:val="auto"/>
          <w:sz w:val="28"/>
          <w:szCs w:val="28"/>
          <w:lang w:val="en-US"/>
        </w:rPr>
        <w:t xml:space="preserve"> —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 xml:space="preserve">график вектора </w:t>
      </w:r>
      <w:r>
        <w:rPr>
          <w:color w:val="auto"/>
          <w:sz w:val="28"/>
          <w:szCs w:val="28"/>
          <w:lang w:val="en-US"/>
        </w:rPr>
        <w:t>x1</w:t>
      </w:r>
    </w:p>
    <w:p w14:paraId="649421C5" w14:textId="77777777" w:rsidR="00BB3016" w:rsidRDefault="00BB3016" w:rsidP="00BB3016">
      <w:pPr>
        <w:keepNext/>
        <w:ind w:firstLine="0"/>
      </w:pPr>
      <w:r>
        <w:rPr>
          <w:noProof/>
        </w:rPr>
        <w:drawing>
          <wp:inline distT="0" distB="0" distL="0" distR="0" wp14:anchorId="0C5E38C5" wp14:editId="4099A728">
            <wp:extent cx="5732780" cy="164719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6747" w14:textId="514F16A0" w:rsidR="00BB3016" w:rsidRDefault="00BB3016" w:rsidP="00BB3016">
      <w:pPr>
        <w:pStyle w:val="Caption"/>
        <w:jc w:val="center"/>
        <w:rPr>
          <w:color w:val="auto"/>
          <w:sz w:val="28"/>
          <w:szCs w:val="28"/>
          <w:lang w:val="en-US"/>
        </w:rPr>
      </w:pPr>
      <w:r w:rsidRPr="00BB3016">
        <w:rPr>
          <w:color w:val="auto"/>
          <w:sz w:val="28"/>
          <w:szCs w:val="28"/>
        </w:rPr>
        <w:t xml:space="preserve">Рисунок </w:t>
      </w:r>
      <w:r w:rsidRPr="00BB3016">
        <w:rPr>
          <w:color w:val="auto"/>
          <w:sz w:val="28"/>
          <w:szCs w:val="28"/>
        </w:rPr>
        <w:fldChar w:fldCharType="begin"/>
      </w:r>
      <w:r w:rsidRPr="00BB3016">
        <w:rPr>
          <w:color w:val="auto"/>
          <w:sz w:val="28"/>
          <w:szCs w:val="28"/>
        </w:rPr>
        <w:instrText xml:space="preserve"> SEQ Рисунок \* ARABIC </w:instrText>
      </w:r>
      <w:r w:rsidRPr="00BB3016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2</w:t>
      </w:r>
      <w:r w:rsidRPr="00BB3016">
        <w:rPr>
          <w:color w:val="auto"/>
          <w:sz w:val="28"/>
          <w:szCs w:val="28"/>
        </w:rPr>
        <w:fldChar w:fldCharType="end"/>
      </w:r>
      <w:r w:rsidRPr="00BB3016">
        <w:rPr>
          <w:color w:val="auto"/>
          <w:sz w:val="28"/>
          <w:szCs w:val="28"/>
          <w:lang w:val="en-US"/>
        </w:rPr>
        <w:t xml:space="preserve"> —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 xml:space="preserve">график вектора </w:t>
      </w:r>
      <w:r>
        <w:rPr>
          <w:color w:val="auto"/>
          <w:sz w:val="28"/>
          <w:szCs w:val="28"/>
          <w:lang w:val="en-US"/>
        </w:rPr>
        <w:t>x</w:t>
      </w:r>
      <w:r>
        <w:rPr>
          <w:color w:val="auto"/>
          <w:sz w:val="28"/>
          <w:szCs w:val="28"/>
          <w:lang w:val="en-US"/>
        </w:rPr>
        <w:t>2</w:t>
      </w:r>
    </w:p>
    <w:p w14:paraId="62BE9FFB" w14:textId="77777777" w:rsidR="00BB3016" w:rsidRDefault="00BB3016" w:rsidP="00BB3016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CB2CF26" wp14:editId="59A35F91">
            <wp:extent cx="5680075" cy="187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0904" w14:textId="5AF18D68" w:rsidR="00BB3016" w:rsidRDefault="00BB3016" w:rsidP="00BB3016">
      <w:pPr>
        <w:pStyle w:val="Caption"/>
        <w:jc w:val="center"/>
        <w:rPr>
          <w:color w:val="auto"/>
          <w:sz w:val="28"/>
          <w:szCs w:val="28"/>
          <w:lang w:val="en-US"/>
        </w:rPr>
      </w:pPr>
      <w:r w:rsidRPr="00BB3016">
        <w:rPr>
          <w:color w:val="auto"/>
          <w:sz w:val="28"/>
          <w:szCs w:val="28"/>
        </w:rPr>
        <w:t xml:space="preserve">Рисунок </w:t>
      </w:r>
      <w:r w:rsidRPr="00BB3016">
        <w:rPr>
          <w:color w:val="auto"/>
          <w:sz w:val="28"/>
          <w:szCs w:val="28"/>
        </w:rPr>
        <w:fldChar w:fldCharType="begin"/>
      </w:r>
      <w:r w:rsidRPr="00BB3016">
        <w:rPr>
          <w:color w:val="auto"/>
          <w:sz w:val="28"/>
          <w:szCs w:val="28"/>
        </w:rPr>
        <w:instrText xml:space="preserve"> SEQ Рисунок \* ARABIC </w:instrText>
      </w:r>
      <w:r w:rsidRPr="00BB3016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3</w:t>
      </w:r>
      <w:r w:rsidRPr="00BB3016">
        <w:rPr>
          <w:color w:val="auto"/>
          <w:sz w:val="28"/>
          <w:szCs w:val="28"/>
        </w:rPr>
        <w:fldChar w:fldCharType="end"/>
      </w:r>
      <w:r w:rsidRPr="00BB3016">
        <w:rPr>
          <w:color w:val="auto"/>
          <w:sz w:val="28"/>
          <w:szCs w:val="28"/>
          <w:lang w:val="en-US"/>
        </w:rPr>
        <w:t xml:space="preserve"> — </w:t>
      </w:r>
      <w:r w:rsidRPr="00BB3016">
        <w:rPr>
          <w:color w:val="auto"/>
          <w:sz w:val="28"/>
          <w:szCs w:val="28"/>
        </w:rPr>
        <w:t xml:space="preserve">график вектора </w:t>
      </w:r>
      <w:r w:rsidRPr="00BB3016">
        <w:rPr>
          <w:color w:val="auto"/>
          <w:sz w:val="28"/>
          <w:szCs w:val="28"/>
          <w:lang w:val="en-US"/>
        </w:rPr>
        <w:t>x</w:t>
      </w:r>
      <w:r w:rsidRPr="00BB3016">
        <w:rPr>
          <w:color w:val="auto"/>
          <w:sz w:val="28"/>
          <w:szCs w:val="28"/>
          <w:lang w:val="en-US"/>
        </w:rPr>
        <w:t>3</w:t>
      </w:r>
    </w:p>
    <w:p w14:paraId="21751900" w14:textId="77777777" w:rsidR="00BB3016" w:rsidRDefault="00BB3016" w:rsidP="00BB3016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4C58811" wp14:editId="6DFDFAA5">
            <wp:extent cx="5808980" cy="141859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6537" w14:textId="5558229D" w:rsidR="00BB3016" w:rsidRDefault="00BB3016" w:rsidP="00BB3016">
      <w:pPr>
        <w:pStyle w:val="Caption"/>
        <w:jc w:val="center"/>
        <w:rPr>
          <w:color w:val="auto"/>
          <w:sz w:val="28"/>
          <w:szCs w:val="28"/>
          <w:lang w:val="en-US"/>
        </w:rPr>
      </w:pPr>
      <w:r w:rsidRPr="00BB3016">
        <w:rPr>
          <w:color w:val="auto"/>
          <w:sz w:val="28"/>
          <w:szCs w:val="28"/>
        </w:rPr>
        <w:t xml:space="preserve">Рисунок </w:t>
      </w:r>
      <w:r w:rsidRPr="00BB3016">
        <w:rPr>
          <w:color w:val="auto"/>
          <w:sz w:val="28"/>
          <w:szCs w:val="28"/>
        </w:rPr>
        <w:fldChar w:fldCharType="begin"/>
      </w:r>
      <w:r w:rsidRPr="00BB3016">
        <w:rPr>
          <w:color w:val="auto"/>
          <w:sz w:val="28"/>
          <w:szCs w:val="28"/>
        </w:rPr>
        <w:instrText xml:space="preserve"> SEQ Рисунок \* ARABIC </w:instrText>
      </w:r>
      <w:r w:rsidRPr="00BB3016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4</w:t>
      </w:r>
      <w:r w:rsidRPr="00BB3016">
        <w:rPr>
          <w:color w:val="auto"/>
          <w:sz w:val="28"/>
          <w:szCs w:val="28"/>
        </w:rPr>
        <w:fldChar w:fldCharType="end"/>
      </w:r>
      <w:r w:rsidRPr="00BB3016">
        <w:rPr>
          <w:color w:val="auto"/>
          <w:sz w:val="28"/>
          <w:szCs w:val="28"/>
          <w:lang w:val="en-US"/>
        </w:rPr>
        <w:t xml:space="preserve"> — </w:t>
      </w:r>
      <w:r w:rsidRPr="00BB3016">
        <w:rPr>
          <w:color w:val="auto"/>
          <w:sz w:val="28"/>
          <w:szCs w:val="28"/>
        </w:rPr>
        <w:t xml:space="preserve">график вектора </w:t>
      </w:r>
      <w:r w:rsidRPr="00BB3016">
        <w:rPr>
          <w:color w:val="auto"/>
          <w:sz w:val="28"/>
          <w:szCs w:val="28"/>
          <w:lang w:val="en-US"/>
        </w:rPr>
        <w:t>x</w:t>
      </w:r>
      <w:r w:rsidRPr="00BB3016">
        <w:rPr>
          <w:color w:val="auto"/>
          <w:sz w:val="28"/>
          <w:szCs w:val="28"/>
          <w:lang w:val="en-US"/>
        </w:rPr>
        <w:t>4</w:t>
      </w:r>
    </w:p>
    <w:p w14:paraId="422AF61C" w14:textId="77777777" w:rsidR="00BB3016" w:rsidRDefault="00BB3016" w:rsidP="00BB3016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D7118BF" wp14:editId="4BC4EE3B">
            <wp:extent cx="5732780" cy="164719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1686" w14:textId="21E27BE5" w:rsidR="00BB3016" w:rsidRPr="00BB3016" w:rsidRDefault="00BB3016" w:rsidP="00BB3016">
      <w:pPr>
        <w:pStyle w:val="Caption"/>
        <w:jc w:val="center"/>
        <w:rPr>
          <w:color w:val="auto"/>
          <w:sz w:val="28"/>
          <w:szCs w:val="28"/>
          <w:lang w:val="en-US"/>
        </w:rPr>
      </w:pPr>
      <w:r w:rsidRPr="00BB3016">
        <w:rPr>
          <w:color w:val="auto"/>
          <w:sz w:val="28"/>
          <w:szCs w:val="28"/>
        </w:rPr>
        <w:t xml:space="preserve">Рисунок </w:t>
      </w:r>
      <w:r w:rsidRPr="00BB3016">
        <w:rPr>
          <w:color w:val="auto"/>
          <w:sz w:val="28"/>
          <w:szCs w:val="28"/>
        </w:rPr>
        <w:fldChar w:fldCharType="begin"/>
      </w:r>
      <w:r w:rsidRPr="00BB3016">
        <w:rPr>
          <w:color w:val="auto"/>
          <w:sz w:val="28"/>
          <w:szCs w:val="28"/>
        </w:rPr>
        <w:instrText xml:space="preserve"> SEQ Рисунок \* ARABIC </w:instrText>
      </w:r>
      <w:r w:rsidRPr="00BB3016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5</w:t>
      </w:r>
      <w:r w:rsidRPr="00BB3016">
        <w:rPr>
          <w:color w:val="auto"/>
          <w:sz w:val="28"/>
          <w:szCs w:val="28"/>
        </w:rPr>
        <w:fldChar w:fldCharType="end"/>
      </w:r>
      <w:r w:rsidRPr="00BB3016">
        <w:rPr>
          <w:color w:val="auto"/>
          <w:sz w:val="28"/>
          <w:szCs w:val="28"/>
          <w:lang w:val="en-US"/>
        </w:rPr>
        <w:t xml:space="preserve"> — </w:t>
      </w:r>
      <w:r w:rsidRPr="00BB3016">
        <w:rPr>
          <w:color w:val="auto"/>
          <w:sz w:val="28"/>
          <w:szCs w:val="28"/>
        </w:rPr>
        <w:t xml:space="preserve">график вектора </w:t>
      </w:r>
      <w:r w:rsidRPr="00BB3016">
        <w:rPr>
          <w:color w:val="auto"/>
          <w:sz w:val="28"/>
          <w:szCs w:val="28"/>
          <w:lang w:val="en-US"/>
        </w:rPr>
        <w:t>x</w:t>
      </w:r>
      <w:r w:rsidRPr="00BB3016">
        <w:rPr>
          <w:color w:val="auto"/>
          <w:sz w:val="28"/>
          <w:szCs w:val="28"/>
          <w:lang w:val="en-US"/>
        </w:rPr>
        <w:t>5</w:t>
      </w:r>
    </w:p>
    <w:p w14:paraId="2829D539" w14:textId="77777777" w:rsidR="00BB3016" w:rsidRDefault="00BB3016" w:rsidP="00BB3016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6EA87FED" wp14:editId="770423CC">
            <wp:extent cx="5732780" cy="187579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9D9E" w14:textId="2D185E17" w:rsidR="00BB3016" w:rsidRDefault="00BB3016" w:rsidP="00BB3016">
      <w:pPr>
        <w:pStyle w:val="Caption"/>
        <w:jc w:val="center"/>
        <w:rPr>
          <w:color w:val="auto"/>
          <w:sz w:val="28"/>
          <w:szCs w:val="28"/>
          <w:lang w:val="en-US"/>
        </w:rPr>
      </w:pPr>
      <w:r w:rsidRPr="00BB3016">
        <w:rPr>
          <w:color w:val="auto"/>
          <w:sz w:val="28"/>
          <w:szCs w:val="28"/>
        </w:rPr>
        <w:t xml:space="preserve">Рисунок </w:t>
      </w:r>
      <w:r w:rsidRPr="00BB3016">
        <w:rPr>
          <w:color w:val="auto"/>
          <w:sz w:val="28"/>
          <w:szCs w:val="28"/>
        </w:rPr>
        <w:fldChar w:fldCharType="begin"/>
      </w:r>
      <w:r w:rsidRPr="00BB3016">
        <w:rPr>
          <w:color w:val="auto"/>
          <w:sz w:val="28"/>
          <w:szCs w:val="28"/>
        </w:rPr>
        <w:instrText xml:space="preserve"> SEQ Рисунок \* ARABIC </w:instrText>
      </w:r>
      <w:r w:rsidRPr="00BB3016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6</w:t>
      </w:r>
      <w:r w:rsidRPr="00BB3016">
        <w:rPr>
          <w:color w:val="auto"/>
          <w:sz w:val="28"/>
          <w:szCs w:val="28"/>
        </w:rPr>
        <w:fldChar w:fldCharType="end"/>
      </w:r>
      <w:r w:rsidRPr="00BB3016">
        <w:rPr>
          <w:color w:val="auto"/>
          <w:sz w:val="28"/>
          <w:szCs w:val="28"/>
          <w:lang w:val="en-US"/>
        </w:rPr>
        <w:t xml:space="preserve"> — </w:t>
      </w:r>
      <w:r w:rsidRPr="00BB3016">
        <w:rPr>
          <w:color w:val="auto"/>
          <w:sz w:val="28"/>
          <w:szCs w:val="28"/>
        </w:rPr>
        <w:t xml:space="preserve">график вектора </w:t>
      </w:r>
      <w:r w:rsidRPr="00BB3016">
        <w:rPr>
          <w:color w:val="auto"/>
          <w:sz w:val="28"/>
          <w:szCs w:val="28"/>
          <w:lang w:val="en-US"/>
        </w:rPr>
        <w:t>x</w:t>
      </w:r>
      <w:r w:rsidRPr="00BB3016">
        <w:rPr>
          <w:color w:val="auto"/>
          <w:sz w:val="28"/>
          <w:szCs w:val="28"/>
          <w:lang w:val="en-US"/>
        </w:rPr>
        <w:t>6</w:t>
      </w:r>
    </w:p>
    <w:p w14:paraId="6B45CD0F" w14:textId="6329E6C0" w:rsidR="00BB3016" w:rsidRPr="00BB3016" w:rsidRDefault="00BB3016" w:rsidP="00BB3016">
      <w:pPr>
        <w:pStyle w:val="Heading2"/>
      </w:pPr>
      <w:r>
        <w:lastRenderedPageBreak/>
        <w:t>Задание 2</w:t>
      </w:r>
    </w:p>
    <w:p w14:paraId="5C37803B" w14:textId="59862EA3" w:rsidR="00BB3016" w:rsidRDefault="00BB3016" w:rsidP="00BB3016">
      <w:pPr>
        <w:rPr>
          <w:lang w:val="en-US"/>
        </w:rPr>
      </w:pPr>
      <w:r>
        <w:t>Генерация семплированного сигнала</w:t>
      </w:r>
      <w:r>
        <w:rPr>
          <w:lang w:val="en-US"/>
        </w:rPr>
        <w:t>:</w:t>
      </w:r>
    </w:p>
    <w:p w14:paraId="0BB809B8" w14:textId="4D7443A6" w:rsidR="00BB3016" w:rsidRPr="00BB3016" w:rsidRDefault="00BB3016" w:rsidP="00BB301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fd≔4*max⁡(f)</m:t>
          </m:r>
        </m:oMath>
      </m:oMathPara>
    </w:p>
    <w:p w14:paraId="35A3C66C" w14:textId="2F7A3320" w:rsidR="00BB3016" w:rsidRPr="00BB3016" w:rsidRDefault="00BB3016" w:rsidP="00BB301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d≔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fd</m:t>
              </m:r>
            </m:den>
          </m:f>
        </m:oMath>
      </m:oMathPara>
    </w:p>
    <w:p w14:paraId="34B86D5C" w14:textId="50589E2F" w:rsidR="00BB3016" w:rsidRPr="00BB3016" w:rsidRDefault="00BB3016" w:rsidP="00BB30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≔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Td</m:t>
          </m:r>
        </m:oMath>
      </m:oMathPara>
    </w:p>
    <w:p w14:paraId="48EC0B25" w14:textId="56B143DE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212E9639" w14:textId="47406347" w:rsidR="00BB3016" w:rsidRDefault="00BB3016" w:rsidP="00BB3016">
      <w:r>
        <w:t>Результирующие графики вектор</w:t>
      </w:r>
      <w:r>
        <w:t>а</w:t>
      </w:r>
      <w:r>
        <w:t xml:space="preserve"> полученн</w:t>
      </w:r>
      <w:r>
        <w:t>ого</w:t>
      </w:r>
      <w:r>
        <w:t xml:space="preserve"> по формул</w:t>
      </w:r>
      <w:r>
        <w:t>е</w:t>
      </w:r>
      <w:r>
        <w:t xml:space="preserve"> выше</w:t>
      </w:r>
      <w:r w:rsidRPr="00BB3016">
        <w:t>:</w:t>
      </w:r>
    </w:p>
    <w:p w14:paraId="69F6402C" w14:textId="77777777" w:rsidR="00BB3016" w:rsidRDefault="00BB3016" w:rsidP="00BB3016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14711945" wp14:editId="42F40149">
            <wp:extent cx="4742180" cy="174117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AAFD" w14:textId="0EAC0E9E" w:rsidR="00BB3016" w:rsidRDefault="00BB3016" w:rsidP="00BB3016">
      <w:pPr>
        <w:pStyle w:val="Caption"/>
        <w:jc w:val="center"/>
        <w:rPr>
          <w:color w:val="auto"/>
          <w:sz w:val="28"/>
          <w:szCs w:val="28"/>
        </w:rPr>
      </w:pPr>
      <w:r w:rsidRPr="00BB3016">
        <w:rPr>
          <w:color w:val="auto"/>
          <w:sz w:val="28"/>
          <w:szCs w:val="28"/>
        </w:rPr>
        <w:t xml:space="preserve">Рисунок </w:t>
      </w:r>
      <w:r w:rsidRPr="00BB3016">
        <w:rPr>
          <w:color w:val="auto"/>
          <w:sz w:val="28"/>
          <w:szCs w:val="28"/>
        </w:rPr>
        <w:fldChar w:fldCharType="begin"/>
      </w:r>
      <w:r w:rsidRPr="00BB3016">
        <w:rPr>
          <w:color w:val="auto"/>
          <w:sz w:val="28"/>
          <w:szCs w:val="28"/>
        </w:rPr>
        <w:instrText xml:space="preserve"> SEQ Рисунок \* ARABIC </w:instrText>
      </w:r>
      <w:r w:rsidRPr="00BB3016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7</w:t>
      </w:r>
      <w:r w:rsidRPr="00BB3016">
        <w:rPr>
          <w:color w:val="auto"/>
          <w:sz w:val="28"/>
          <w:szCs w:val="28"/>
        </w:rPr>
        <w:fldChar w:fldCharType="end"/>
      </w:r>
      <w:r w:rsidRPr="00BB3016">
        <w:rPr>
          <w:color w:val="auto"/>
          <w:sz w:val="28"/>
          <w:szCs w:val="28"/>
        </w:rPr>
        <w:t xml:space="preserve"> </w:t>
      </w:r>
      <w:r w:rsidRPr="00BB3016">
        <w:rPr>
          <w:color w:val="auto"/>
          <w:sz w:val="28"/>
          <w:szCs w:val="28"/>
        </w:rPr>
        <w:t xml:space="preserve">— график вектора </w:t>
      </w:r>
      <w:r w:rsidRPr="00BB3016">
        <w:rPr>
          <w:color w:val="auto"/>
          <w:sz w:val="28"/>
          <w:szCs w:val="28"/>
          <w:lang w:val="en-US"/>
        </w:rPr>
        <w:t>x</w:t>
      </w:r>
      <w:r w:rsidRPr="00BB3016">
        <w:rPr>
          <w:color w:val="auto"/>
          <w:sz w:val="28"/>
          <w:szCs w:val="28"/>
        </w:rPr>
        <w:t>(</w:t>
      </w:r>
      <w:r w:rsidRPr="00BB3016">
        <w:rPr>
          <w:color w:val="auto"/>
          <w:sz w:val="28"/>
          <w:szCs w:val="28"/>
          <w:lang w:val="en-US"/>
        </w:rPr>
        <w:t>n</w:t>
      </w:r>
      <w:r w:rsidRPr="00BB3016">
        <w:rPr>
          <w:color w:val="auto"/>
          <w:sz w:val="28"/>
          <w:szCs w:val="28"/>
        </w:rPr>
        <w:t>) по абсолютному времени</w:t>
      </w:r>
    </w:p>
    <w:p w14:paraId="192BAB7B" w14:textId="77777777" w:rsidR="00BB3016" w:rsidRDefault="00BB3016" w:rsidP="00BB3016">
      <w:pPr>
        <w:keepNext/>
        <w:jc w:val="center"/>
      </w:pPr>
      <w:r>
        <w:rPr>
          <w:noProof/>
        </w:rPr>
        <w:drawing>
          <wp:inline distT="0" distB="0" distL="0" distR="0" wp14:anchorId="3F63D2F3" wp14:editId="080428DD">
            <wp:extent cx="4589780" cy="164719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FFE1" w14:textId="618C4A78" w:rsidR="00BB3016" w:rsidRPr="00BB3016" w:rsidRDefault="00BB3016" w:rsidP="00BB3016">
      <w:pPr>
        <w:pStyle w:val="Caption"/>
        <w:jc w:val="center"/>
        <w:rPr>
          <w:color w:val="auto"/>
          <w:sz w:val="28"/>
          <w:szCs w:val="28"/>
        </w:rPr>
      </w:pPr>
      <w:r w:rsidRPr="00BB3016">
        <w:rPr>
          <w:color w:val="auto"/>
          <w:sz w:val="28"/>
          <w:szCs w:val="28"/>
        </w:rPr>
        <w:t xml:space="preserve">Рисунок </w:t>
      </w:r>
      <w:r w:rsidRPr="00BB3016">
        <w:rPr>
          <w:color w:val="auto"/>
          <w:sz w:val="28"/>
          <w:szCs w:val="28"/>
        </w:rPr>
        <w:fldChar w:fldCharType="begin"/>
      </w:r>
      <w:r w:rsidRPr="00BB3016">
        <w:rPr>
          <w:color w:val="auto"/>
          <w:sz w:val="28"/>
          <w:szCs w:val="28"/>
        </w:rPr>
        <w:instrText xml:space="preserve"> SEQ Рисунок \* ARABIC </w:instrText>
      </w:r>
      <w:r w:rsidRPr="00BB3016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8</w:t>
      </w:r>
      <w:r w:rsidRPr="00BB3016">
        <w:rPr>
          <w:color w:val="auto"/>
          <w:sz w:val="28"/>
          <w:szCs w:val="28"/>
        </w:rPr>
        <w:fldChar w:fldCharType="end"/>
      </w:r>
      <w:r w:rsidRPr="00BB3016">
        <w:rPr>
          <w:color w:val="auto"/>
          <w:sz w:val="28"/>
          <w:szCs w:val="28"/>
        </w:rPr>
        <w:t xml:space="preserve"> — </w:t>
      </w:r>
      <w:r w:rsidRPr="00BB3016">
        <w:rPr>
          <w:color w:val="auto"/>
          <w:sz w:val="28"/>
          <w:szCs w:val="28"/>
        </w:rPr>
        <w:t xml:space="preserve">график вектора </w:t>
      </w:r>
      <w:r w:rsidRPr="00BB3016">
        <w:rPr>
          <w:color w:val="auto"/>
          <w:sz w:val="28"/>
          <w:szCs w:val="28"/>
          <w:lang w:val="en-US"/>
        </w:rPr>
        <w:t>x</w:t>
      </w:r>
      <w:r w:rsidRPr="00BB3016">
        <w:rPr>
          <w:color w:val="auto"/>
          <w:sz w:val="28"/>
          <w:szCs w:val="28"/>
        </w:rPr>
        <w:t>(</w:t>
      </w:r>
      <w:r w:rsidRPr="00BB3016">
        <w:rPr>
          <w:color w:val="auto"/>
          <w:sz w:val="28"/>
          <w:szCs w:val="28"/>
          <w:lang w:val="en-US"/>
        </w:rPr>
        <w:t>n</w:t>
      </w:r>
      <w:r w:rsidRPr="00BB3016">
        <w:rPr>
          <w:color w:val="auto"/>
          <w:sz w:val="28"/>
          <w:szCs w:val="28"/>
        </w:rPr>
        <w:t xml:space="preserve">) по </w:t>
      </w:r>
      <w:r w:rsidRPr="00BB3016">
        <w:rPr>
          <w:color w:val="auto"/>
          <w:sz w:val="28"/>
          <w:szCs w:val="28"/>
        </w:rPr>
        <w:t>семплам</w:t>
      </w:r>
    </w:p>
    <w:p w14:paraId="2120C016" w14:textId="78A68B71" w:rsidR="00BB3016" w:rsidRDefault="00BB3016" w:rsidP="00BB3016">
      <w:pPr>
        <w:pStyle w:val="Caption"/>
        <w:jc w:val="center"/>
      </w:pPr>
    </w:p>
    <w:p w14:paraId="7D99866F" w14:textId="45B8CF95" w:rsidR="00BB3016" w:rsidRDefault="007F2D7A" w:rsidP="007F2D7A">
      <w:pPr>
        <w:pStyle w:val="Heading2"/>
      </w:pPr>
      <w:r>
        <w:lastRenderedPageBreak/>
        <w:t>Задание 2</w:t>
      </w:r>
    </w:p>
    <w:p w14:paraId="42ABEC0D" w14:textId="77777777" w:rsidR="00C5083D" w:rsidRDefault="00C5083D" w:rsidP="00C508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543E933" wp14:editId="095614FC">
            <wp:extent cx="2423370" cy="29491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6071" w14:textId="0018C169" w:rsidR="007F2D7A" w:rsidRDefault="00C5083D" w:rsidP="00C5083D">
      <w:pPr>
        <w:pStyle w:val="Caption"/>
        <w:ind w:firstLine="0"/>
        <w:jc w:val="center"/>
        <w:rPr>
          <w:color w:val="auto"/>
          <w:sz w:val="28"/>
          <w:szCs w:val="28"/>
        </w:rPr>
      </w:pPr>
      <w:r w:rsidRPr="00C5083D">
        <w:rPr>
          <w:color w:val="auto"/>
          <w:sz w:val="28"/>
          <w:szCs w:val="28"/>
        </w:rPr>
        <w:t xml:space="preserve">Рисунок </w:t>
      </w:r>
      <w:r w:rsidRPr="00C5083D">
        <w:rPr>
          <w:color w:val="auto"/>
          <w:sz w:val="28"/>
          <w:szCs w:val="28"/>
        </w:rPr>
        <w:fldChar w:fldCharType="begin"/>
      </w:r>
      <w:r w:rsidRPr="00C5083D">
        <w:rPr>
          <w:color w:val="auto"/>
          <w:sz w:val="28"/>
          <w:szCs w:val="28"/>
        </w:rPr>
        <w:instrText xml:space="preserve"> SEQ Рисунок \* ARABIC </w:instrText>
      </w:r>
      <w:r w:rsidRPr="00C5083D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9</w:t>
      </w:r>
      <w:r w:rsidRPr="00C5083D">
        <w:rPr>
          <w:color w:val="auto"/>
          <w:sz w:val="28"/>
          <w:szCs w:val="28"/>
        </w:rPr>
        <w:fldChar w:fldCharType="end"/>
      </w:r>
      <w:r w:rsidRPr="00C5083D">
        <w:rPr>
          <w:color w:val="auto"/>
          <w:sz w:val="28"/>
          <w:szCs w:val="28"/>
        </w:rPr>
        <w:t xml:space="preserve"> — инициализация данных</w:t>
      </w:r>
    </w:p>
    <w:p w14:paraId="49E63F63" w14:textId="77777777" w:rsidR="00C5083D" w:rsidRDefault="00C5083D" w:rsidP="00C508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33439D" wp14:editId="24B5A5F8">
            <wp:extent cx="4092295" cy="152413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6074" w14:textId="4E7B6C38" w:rsidR="00C5083D" w:rsidRDefault="00C5083D" w:rsidP="00C5083D">
      <w:pPr>
        <w:pStyle w:val="Caption"/>
        <w:ind w:firstLine="0"/>
        <w:jc w:val="center"/>
        <w:rPr>
          <w:color w:val="auto"/>
          <w:sz w:val="28"/>
          <w:szCs w:val="28"/>
        </w:rPr>
      </w:pPr>
      <w:r w:rsidRPr="00C5083D">
        <w:rPr>
          <w:color w:val="auto"/>
          <w:sz w:val="28"/>
          <w:szCs w:val="28"/>
        </w:rPr>
        <w:t xml:space="preserve">Рисунок </w:t>
      </w:r>
      <w:r w:rsidRPr="00C5083D">
        <w:rPr>
          <w:color w:val="auto"/>
          <w:sz w:val="28"/>
          <w:szCs w:val="28"/>
        </w:rPr>
        <w:fldChar w:fldCharType="begin"/>
      </w:r>
      <w:r w:rsidRPr="00C5083D">
        <w:rPr>
          <w:color w:val="auto"/>
          <w:sz w:val="28"/>
          <w:szCs w:val="28"/>
        </w:rPr>
        <w:instrText xml:space="preserve"> SEQ Рисунок \* ARABIC </w:instrText>
      </w:r>
      <w:r w:rsidRPr="00C5083D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10</w:t>
      </w:r>
      <w:r w:rsidRPr="00C5083D">
        <w:rPr>
          <w:color w:val="auto"/>
          <w:sz w:val="28"/>
          <w:szCs w:val="28"/>
        </w:rPr>
        <w:fldChar w:fldCharType="end"/>
      </w:r>
      <w:r w:rsidRPr="00C5083D">
        <w:rPr>
          <w:color w:val="auto"/>
          <w:sz w:val="28"/>
          <w:szCs w:val="28"/>
        </w:rPr>
        <w:t xml:space="preserve"> — метод для генерации семплированного сигнала</w:t>
      </w:r>
    </w:p>
    <w:p w14:paraId="3218B061" w14:textId="77777777" w:rsidR="00C5083D" w:rsidRDefault="00C5083D" w:rsidP="00C508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301CA84" wp14:editId="4965F26C">
            <wp:extent cx="5936615" cy="2230755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84AB" w14:textId="6F5252D4" w:rsidR="00C5083D" w:rsidRDefault="00C5083D" w:rsidP="00C5083D">
      <w:pPr>
        <w:pStyle w:val="Caption"/>
        <w:jc w:val="center"/>
        <w:rPr>
          <w:color w:val="auto"/>
          <w:sz w:val="28"/>
          <w:szCs w:val="28"/>
        </w:rPr>
      </w:pPr>
      <w:r w:rsidRPr="00C5083D">
        <w:rPr>
          <w:color w:val="auto"/>
          <w:sz w:val="28"/>
          <w:szCs w:val="28"/>
        </w:rPr>
        <w:t xml:space="preserve">Рисунок </w:t>
      </w:r>
      <w:r w:rsidRPr="00C5083D">
        <w:rPr>
          <w:color w:val="auto"/>
          <w:sz w:val="28"/>
          <w:szCs w:val="28"/>
        </w:rPr>
        <w:fldChar w:fldCharType="begin"/>
      </w:r>
      <w:r w:rsidRPr="00C5083D">
        <w:rPr>
          <w:color w:val="auto"/>
          <w:sz w:val="28"/>
          <w:szCs w:val="28"/>
        </w:rPr>
        <w:instrText xml:space="preserve"> SEQ Рисунок \* ARABIC </w:instrText>
      </w:r>
      <w:r w:rsidRPr="00C5083D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11</w:t>
      </w:r>
      <w:r w:rsidRPr="00C5083D">
        <w:rPr>
          <w:color w:val="auto"/>
          <w:sz w:val="28"/>
          <w:szCs w:val="28"/>
        </w:rPr>
        <w:fldChar w:fldCharType="end"/>
      </w:r>
      <w:r w:rsidRPr="00C5083D">
        <w:rPr>
          <w:color w:val="auto"/>
          <w:sz w:val="28"/>
          <w:szCs w:val="28"/>
        </w:rPr>
        <w:t xml:space="preserve"> — </w:t>
      </w:r>
      <w:r w:rsidR="003C235A">
        <w:rPr>
          <w:color w:val="auto"/>
          <w:sz w:val="28"/>
          <w:szCs w:val="28"/>
        </w:rPr>
        <w:t>г</w:t>
      </w:r>
      <w:r w:rsidRPr="00C5083D">
        <w:rPr>
          <w:color w:val="auto"/>
          <w:sz w:val="28"/>
          <w:szCs w:val="28"/>
        </w:rPr>
        <w:t>рафики для изначального семплированного сигнала</w:t>
      </w:r>
    </w:p>
    <w:p w14:paraId="17E967D8" w14:textId="77777777" w:rsidR="00C5083D" w:rsidRDefault="00C5083D" w:rsidP="00C5083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CD9127B" wp14:editId="0EA6DBE4">
            <wp:extent cx="2019475" cy="86875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28E4" w14:textId="586DD6C7" w:rsidR="00C5083D" w:rsidRDefault="00C5083D" w:rsidP="00C5083D">
      <w:pPr>
        <w:pStyle w:val="Caption"/>
        <w:jc w:val="center"/>
        <w:rPr>
          <w:color w:val="auto"/>
          <w:sz w:val="28"/>
          <w:szCs w:val="28"/>
        </w:rPr>
      </w:pPr>
      <w:r w:rsidRPr="00C5083D">
        <w:rPr>
          <w:color w:val="auto"/>
          <w:sz w:val="28"/>
          <w:szCs w:val="28"/>
        </w:rPr>
        <w:t xml:space="preserve">Рисунок </w:t>
      </w:r>
      <w:r w:rsidRPr="00C5083D">
        <w:rPr>
          <w:color w:val="auto"/>
          <w:sz w:val="28"/>
          <w:szCs w:val="28"/>
        </w:rPr>
        <w:fldChar w:fldCharType="begin"/>
      </w:r>
      <w:r w:rsidRPr="00C5083D">
        <w:rPr>
          <w:color w:val="auto"/>
          <w:sz w:val="28"/>
          <w:szCs w:val="28"/>
        </w:rPr>
        <w:instrText xml:space="preserve"> SEQ Рисунок \* ARABIC </w:instrText>
      </w:r>
      <w:r w:rsidRPr="00C5083D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12</w:t>
      </w:r>
      <w:r w:rsidRPr="00C5083D">
        <w:rPr>
          <w:color w:val="auto"/>
          <w:sz w:val="28"/>
          <w:szCs w:val="28"/>
        </w:rPr>
        <w:fldChar w:fldCharType="end"/>
      </w:r>
      <w:r w:rsidRPr="00C5083D">
        <w:rPr>
          <w:color w:val="auto"/>
          <w:sz w:val="28"/>
          <w:szCs w:val="28"/>
        </w:rPr>
        <w:t xml:space="preserve"> — ДПФ и ОДПФ изначального семплированного сигнала</w:t>
      </w:r>
    </w:p>
    <w:p w14:paraId="2FAB2535" w14:textId="77777777" w:rsidR="00C5083D" w:rsidRDefault="00C5083D" w:rsidP="00C5083D">
      <w:pPr>
        <w:keepNext/>
        <w:ind w:firstLine="0"/>
      </w:pPr>
      <w:r>
        <w:rPr>
          <w:noProof/>
        </w:rPr>
        <w:drawing>
          <wp:inline distT="0" distB="0" distL="0" distR="0" wp14:anchorId="6126C563" wp14:editId="64FFAEF1">
            <wp:extent cx="5936615" cy="223075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043B" w14:textId="17378AD2" w:rsidR="00C5083D" w:rsidRDefault="00C5083D" w:rsidP="00C5083D">
      <w:pPr>
        <w:pStyle w:val="Caption"/>
        <w:rPr>
          <w:color w:val="auto"/>
          <w:sz w:val="28"/>
          <w:szCs w:val="28"/>
        </w:rPr>
      </w:pPr>
      <w:r w:rsidRPr="00C5083D">
        <w:rPr>
          <w:color w:val="auto"/>
          <w:sz w:val="28"/>
          <w:szCs w:val="28"/>
        </w:rPr>
        <w:t xml:space="preserve">Рисунок </w:t>
      </w:r>
      <w:r w:rsidRPr="00C5083D">
        <w:rPr>
          <w:color w:val="auto"/>
          <w:sz w:val="28"/>
          <w:szCs w:val="28"/>
        </w:rPr>
        <w:fldChar w:fldCharType="begin"/>
      </w:r>
      <w:r w:rsidRPr="00C5083D">
        <w:rPr>
          <w:color w:val="auto"/>
          <w:sz w:val="28"/>
          <w:szCs w:val="28"/>
        </w:rPr>
        <w:instrText xml:space="preserve"> SEQ Рисунок \* ARABIC </w:instrText>
      </w:r>
      <w:r w:rsidRPr="00C5083D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13</w:t>
      </w:r>
      <w:r w:rsidRPr="00C5083D">
        <w:rPr>
          <w:color w:val="auto"/>
          <w:sz w:val="28"/>
          <w:szCs w:val="28"/>
        </w:rPr>
        <w:fldChar w:fldCharType="end"/>
      </w:r>
      <w:r w:rsidRPr="00C5083D">
        <w:rPr>
          <w:color w:val="auto"/>
          <w:sz w:val="28"/>
          <w:szCs w:val="28"/>
        </w:rPr>
        <w:t xml:space="preserve"> — графики </w:t>
      </w:r>
      <w:r w:rsidRPr="00C5083D">
        <w:rPr>
          <w:color w:val="auto"/>
          <w:sz w:val="28"/>
          <w:szCs w:val="28"/>
        </w:rPr>
        <w:t>ДПФ и ОДПФ изначального семплированного сигнала</w:t>
      </w:r>
    </w:p>
    <w:p w14:paraId="51935179" w14:textId="77777777" w:rsidR="003C235A" w:rsidRDefault="003C235A" w:rsidP="003C235A">
      <w:pPr>
        <w:keepNext/>
        <w:ind w:firstLine="0"/>
        <w:jc w:val="center"/>
      </w:pPr>
      <w:r w:rsidRPr="003C235A">
        <w:drawing>
          <wp:inline distT="0" distB="0" distL="0" distR="0" wp14:anchorId="4B5C3AD9" wp14:editId="2C4A6210">
            <wp:extent cx="2987299" cy="1249788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E700" w14:textId="7627E480" w:rsidR="003C235A" w:rsidRDefault="003C235A" w:rsidP="003C235A">
      <w:pPr>
        <w:pStyle w:val="Caption"/>
        <w:ind w:firstLine="0"/>
        <w:jc w:val="center"/>
        <w:rPr>
          <w:color w:val="auto"/>
          <w:sz w:val="28"/>
          <w:szCs w:val="28"/>
        </w:rPr>
      </w:pPr>
      <w:r w:rsidRPr="003C235A">
        <w:rPr>
          <w:color w:val="auto"/>
          <w:sz w:val="28"/>
          <w:szCs w:val="28"/>
        </w:rPr>
        <w:t xml:space="preserve">Рисунок </w:t>
      </w:r>
      <w:r w:rsidRPr="003C235A">
        <w:rPr>
          <w:color w:val="auto"/>
          <w:sz w:val="28"/>
          <w:szCs w:val="28"/>
        </w:rPr>
        <w:fldChar w:fldCharType="begin"/>
      </w:r>
      <w:r w:rsidRPr="003C235A">
        <w:rPr>
          <w:color w:val="auto"/>
          <w:sz w:val="28"/>
          <w:szCs w:val="28"/>
        </w:rPr>
        <w:instrText xml:space="preserve"> SEQ Рисунок \* ARABIC </w:instrText>
      </w:r>
      <w:r w:rsidRPr="003C235A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14</w:t>
      </w:r>
      <w:r w:rsidRPr="003C235A">
        <w:rPr>
          <w:color w:val="auto"/>
          <w:sz w:val="28"/>
          <w:szCs w:val="28"/>
        </w:rPr>
        <w:fldChar w:fldCharType="end"/>
      </w:r>
      <w:r w:rsidRPr="003C235A">
        <w:rPr>
          <w:color w:val="auto"/>
          <w:sz w:val="28"/>
          <w:szCs w:val="28"/>
        </w:rPr>
        <w:t xml:space="preserve"> — </w:t>
      </w:r>
      <w:r>
        <w:rPr>
          <w:color w:val="auto"/>
          <w:sz w:val="28"/>
          <w:szCs w:val="28"/>
        </w:rPr>
        <w:t>н</w:t>
      </w:r>
      <w:r w:rsidRPr="003C235A">
        <w:rPr>
          <w:color w:val="auto"/>
          <w:sz w:val="28"/>
          <w:szCs w:val="28"/>
        </w:rPr>
        <w:t>ормализованный спектр</w:t>
      </w:r>
    </w:p>
    <w:p w14:paraId="2CD92008" w14:textId="77777777" w:rsidR="003C235A" w:rsidRDefault="003C235A" w:rsidP="003C23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36B70D0" wp14:editId="17C3DABE">
            <wp:extent cx="5936615" cy="2230755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9282" w14:textId="651483D5" w:rsidR="003C235A" w:rsidRDefault="003C235A" w:rsidP="003C235A">
      <w:pPr>
        <w:pStyle w:val="Caption"/>
        <w:jc w:val="center"/>
        <w:rPr>
          <w:color w:val="auto"/>
          <w:sz w:val="28"/>
          <w:szCs w:val="28"/>
        </w:rPr>
      </w:pPr>
      <w:r w:rsidRPr="003C235A">
        <w:rPr>
          <w:color w:val="auto"/>
          <w:sz w:val="28"/>
          <w:szCs w:val="28"/>
        </w:rPr>
        <w:t xml:space="preserve">Рисунок </w:t>
      </w:r>
      <w:r w:rsidRPr="003C235A">
        <w:rPr>
          <w:color w:val="auto"/>
          <w:sz w:val="28"/>
          <w:szCs w:val="28"/>
        </w:rPr>
        <w:fldChar w:fldCharType="begin"/>
      </w:r>
      <w:r w:rsidRPr="003C235A">
        <w:rPr>
          <w:color w:val="auto"/>
          <w:sz w:val="28"/>
          <w:szCs w:val="28"/>
        </w:rPr>
        <w:instrText xml:space="preserve"> SEQ Рисунок \* ARABIC </w:instrText>
      </w:r>
      <w:r w:rsidRPr="003C235A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15</w:t>
      </w:r>
      <w:r w:rsidRPr="003C235A">
        <w:rPr>
          <w:color w:val="auto"/>
          <w:sz w:val="28"/>
          <w:szCs w:val="28"/>
        </w:rPr>
        <w:fldChar w:fldCharType="end"/>
      </w:r>
      <w:r w:rsidRPr="003C235A">
        <w:rPr>
          <w:color w:val="auto"/>
          <w:sz w:val="28"/>
          <w:szCs w:val="28"/>
        </w:rPr>
        <w:t xml:space="preserve"> —</w:t>
      </w:r>
      <w:r>
        <w:rPr>
          <w:color w:val="auto"/>
          <w:sz w:val="28"/>
          <w:szCs w:val="28"/>
        </w:rPr>
        <w:t xml:space="preserve"> графики нормализованного сигнала</w:t>
      </w:r>
    </w:p>
    <w:p w14:paraId="189746E8" w14:textId="77777777" w:rsidR="00D9200B" w:rsidRDefault="00D9200B" w:rsidP="00D9200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2B9536" wp14:editId="790813CA">
            <wp:extent cx="3909399" cy="16003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EBB4" w14:textId="28BA3F13" w:rsidR="00D9200B" w:rsidRDefault="00D9200B" w:rsidP="00D9200B">
      <w:pPr>
        <w:pStyle w:val="Caption"/>
        <w:ind w:firstLine="0"/>
        <w:jc w:val="center"/>
        <w:rPr>
          <w:color w:val="auto"/>
          <w:sz w:val="28"/>
          <w:szCs w:val="28"/>
        </w:rPr>
      </w:pPr>
      <w:r w:rsidRPr="00D9200B">
        <w:rPr>
          <w:color w:val="auto"/>
          <w:sz w:val="28"/>
          <w:szCs w:val="28"/>
        </w:rPr>
        <w:t xml:space="preserve">Рисунок </w:t>
      </w:r>
      <w:r w:rsidRPr="00D9200B">
        <w:rPr>
          <w:color w:val="auto"/>
          <w:sz w:val="28"/>
          <w:szCs w:val="28"/>
        </w:rPr>
        <w:fldChar w:fldCharType="begin"/>
      </w:r>
      <w:r w:rsidRPr="00D9200B">
        <w:rPr>
          <w:color w:val="auto"/>
          <w:sz w:val="28"/>
          <w:szCs w:val="28"/>
        </w:rPr>
        <w:instrText xml:space="preserve"> SEQ Рисунок \* ARABIC </w:instrText>
      </w:r>
      <w:r w:rsidRPr="00D9200B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16</w:t>
      </w:r>
      <w:r w:rsidRPr="00D9200B">
        <w:rPr>
          <w:color w:val="auto"/>
          <w:sz w:val="28"/>
          <w:szCs w:val="28"/>
        </w:rPr>
        <w:fldChar w:fldCharType="end"/>
      </w:r>
      <w:r w:rsidRPr="00D9200B">
        <w:rPr>
          <w:color w:val="auto"/>
          <w:sz w:val="28"/>
          <w:szCs w:val="28"/>
        </w:rPr>
        <w:t xml:space="preserve"> — Фильтрация спектра</w:t>
      </w:r>
    </w:p>
    <w:p w14:paraId="1D656DDC" w14:textId="77777777" w:rsidR="00D9200B" w:rsidRDefault="00D9200B" w:rsidP="00D9200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60B3F3F" wp14:editId="6EDD1A8F">
            <wp:extent cx="5346065" cy="4011408"/>
            <wp:effectExtent l="0" t="0" r="698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28" cy="40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A1A5" w14:textId="539567A5" w:rsidR="00D9200B" w:rsidRDefault="00D9200B" w:rsidP="00D9200B">
      <w:pPr>
        <w:pStyle w:val="Caption"/>
        <w:jc w:val="center"/>
        <w:rPr>
          <w:color w:val="auto"/>
          <w:sz w:val="28"/>
          <w:szCs w:val="28"/>
        </w:rPr>
      </w:pPr>
      <w:r w:rsidRPr="00D9200B">
        <w:rPr>
          <w:color w:val="auto"/>
          <w:sz w:val="28"/>
          <w:szCs w:val="28"/>
        </w:rPr>
        <w:t xml:space="preserve">Рисунок </w:t>
      </w:r>
      <w:r w:rsidRPr="00D9200B">
        <w:rPr>
          <w:color w:val="auto"/>
          <w:sz w:val="28"/>
          <w:szCs w:val="28"/>
        </w:rPr>
        <w:fldChar w:fldCharType="begin"/>
      </w:r>
      <w:r w:rsidRPr="00D9200B">
        <w:rPr>
          <w:color w:val="auto"/>
          <w:sz w:val="28"/>
          <w:szCs w:val="28"/>
        </w:rPr>
        <w:instrText xml:space="preserve"> SEQ Рисунок \* ARABIC </w:instrText>
      </w:r>
      <w:r w:rsidRPr="00D9200B">
        <w:rPr>
          <w:color w:val="auto"/>
          <w:sz w:val="28"/>
          <w:szCs w:val="28"/>
        </w:rPr>
        <w:fldChar w:fldCharType="separate"/>
      </w:r>
      <w:r w:rsidR="00E4746A">
        <w:rPr>
          <w:noProof/>
          <w:color w:val="auto"/>
          <w:sz w:val="28"/>
          <w:szCs w:val="28"/>
        </w:rPr>
        <w:t>17</w:t>
      </w:r>
      <w:r w:rsidRPr="00D9200B">
        <w:rPr>
          <w:color w:val="auto"/>
          <w:sz w:val="28"/>
          <w:szCs w:val="28"/>
        </w:rPr>
        <w:fldChar w:fldCharType="end"/>
      </w:r>
      <w:r w:rsidRPr="00D9200B">
        <w:rPr>
          <w:color w:val="auto"/>
          <w:sz w:val="28"/>
          <w:szCs w:val="28"/>
        </w:rPr>
        <w:t xml:space="preserve"> — Отфильтрованный спектр</w:t>
      </w:r>
    </w:p>
    <w:p w14:paraId="247B84BC" w14:textId="77777777" w:rsidR="00E4746A" w:rsidRDefault="00D9200B" w:rsidP="00E4746A">
      <w:pPr>
        <w:keepNext/>
        <w:ind w:firstLine="0"/>
        <w:jc w:val="center"/>
      </w:pPr>
      <w:r w:rsidRPr="00D9200B">
        <w:lastRenderedPageBreak/>
        <w:drawing>
          <wp:inline distT="0" distB="0" distL="0" distR="0" wp14:anchorId="604BD95E" wp14:editId="58DEE61B">
            <wp:extent cx="4252328" cy="307112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A665" w14:textId="01F9FA73" w:rsidR="00D9200B" w:rsidRDefault="00E4746A" w:rsidP="00E4746A">
      <w:pPr>
        <w:pStyle w:val="Caption"/>
        <w:ind w:firstLine="0"/>
        <w:jc w:val="center"/>
        <w:rPr>
          <w:color w:val="auto"/>
          <w:sz w:val="28"/>
          <w:szCs w:val="28"/>
        </w:rPr>
      </w:pPr>
      <w:r w:rsidRPr="00E4746A">
        <w:rPr>
          <w:color w:val="auto"/>
          <w:sz w:val="28"/>
          <w:szCs w:val="28"/>
        </w:rPr>
        <w:t xml:space="preserve">Рисунок </w:t>
      </w:r>
      <w:r w:rsidRPr="00E4746A">
        <w:rPr>
          <w:color w:val="auto"/>
          <w:sz w:val="28"/>
          <w:szCs w:val="28"/>
        </w:rPr>
        <w:fldChar w:fldCharType="begin"/>
      </w:r>
      <w:r w:rsidRPr="00E4746A">
        <w:rPr>
          <w:color w:val="auto"/>
          <w:sz w:val="28"/>
          <w:szCs w:val="28"/>
        </w:rPr>
        <w:instrText xml:space="preserve"> SEQ Рисунок \* ARABIC </w:instrText>
      </w:r>
      <w:r w:rsidRPr="00E4746A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18</w:t>
      </w:r>
      <w:r w:rsidRPr="00E4746A">
        <w:rPr>
          <w:color w:val="auto"/>
          <w:sz w:val="28"/>
          <w:szCs w:val="28"/>
        </w:rPr>
        <w:fldChar w:fldCharType="end"/>
      </w:r>
      <w:r w:rsidRPr="00E4746A">
        <w:rPr>
          <w:color w:val="auto"/>
          <w:sz w:val="28"/>
          <w:szCs w:val="28"/>
        </w:rPr>
        <w:t xml:space="preserve"> — Генерация эталонного сигнала по отфильтрованным изначальным данным</w:t>
      </w:r>
    </w:p>
    <w:p w14:paraId="2AB248C3" w14:textId="77777777" w:rsidR="00E4746A" w:rsidRDefault="00E4746A" w:rsidP="00E4746A">
      <w:pPr>
        <w:keepNext/>
        <w:ind w:firstLine="0"/>
      </w:pPr>
      <w:r>
        <w:rPr>
          <w:noProof/>
        </w:rPr>
        <w:drawing>
          <wp:inline distT="0" distB="0" distL="0" distR="0" wp14:anchorId="4DDB171D" wp14:editId="0F82348C">
            <wp:extent cx="5943600" cy="445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2F10" w14:textId="3BC4CDD6" w:rsidR="00E4746A" w:rsidRDefault="00E4746A" w:rsidP="00E4746A">
      <w:pPr>
        <w:pStyle w:val="Caption"/>
        <w:ind w:firstLine="0"/>
        <w:jc w:val="center"/>
        <w:rPr>
          <w:color w:val="auto"/>
          <w:sz w:val="28"/>
          <w:szCs w:val="28"/>
        </w:rPr>
      </w:pPr>
      <w:r w:rsidRPr="00E4746A">
        <w:rPr>
          <w:color w:val="auto"/>
          <w:sz w:val="28"/>
          <w:szCs w:val="28"/>
        </w:rPr>
        <w:t xml:space="preserve">Рисунок </w:t>
      </w:r>
      <w:r w:rsidRPr="00E4746A">
        <w:rPr>
          <w:color w:val="auto"/>
          <w:sz w:val="28"/>
          <w:szCs w:val="28"/>
        </w:rPr>
        <w:fldChar w:fldCharType="begin"/>
      </w:r>
      <w:r w:rsidRPr="00E4746A">
        <w:rPr>
          <w:color w:val="auto"/>
          <w:sz w:val="28"/>
          <w:szCs w:val="28"/>
        </w:rPr>
        <w:instrText xml:space="preserve"> SEQ Рисунок \* ARABIC </w:instrText>
      </w:r>
      <w:r w:rsidRPr="00E4746A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19</w:t>
      </w:r>
      <w:r w:rsidRPr="00E4746A">
        <w:rPr>
          <w:color w:val="auto"/>
          <w:sz w:val="28"/>
          <w:szCs w:val="28"/>
        </w:rPr>
        <w:fldChar w:fldCharType="end"/>
      </w:r>
      <w:r w:rsidRPr="00E4746A">
        <w:rPr>
          <w:color w:val="auto"/>
          <w:sz w:val="28"/>
          <w:szCs w:val="28"/>
        </w:rPr>
        <w:t xml:space="preserve"> — Эталонный сигнал</w:t>
      </w:r>
    </w:p>
    <w:p w14:paraId="0B0CF0F9" w14:textId="77777777" w:rsidR="00E4746A" w:rsidRDefault="00E4746A" w:rsidP="00E4746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5AF3E3" wp14:editId="780F03E4">
            <wp:extent cx="5943600" cy="445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A18A" w14:textId="51EC6D42" w:rsidR="00E4746A" w:rsidRPr="00E4746A" w:rsidRDefault="00E4746A" w:rsidP="00E4746A">
      <w:pPr>
        <w:pStyle w:val="Caption"/>
        <w:jc w:val="center"/>
        <w:rPr>
          <w:color w:val="auto"/>
          <w:sz w:val="28"/>
          <w:szCs w:val="28"/>
        </w:rPr>
      </w:pPr>
      <w:r w:rsidRPr="00E4746A">
        <w:rPr>
          <w:color w:val="auto"/>
          <w:sz w:val="28"/>
          <w:szCs w:val="28"/>
        </w:rPr>
        <w:t xml:space="preserve">Рисунок </w:t>
      </w:r>
      <w:r w:rsidRPr="00E4746A">
        <w:rPr>
          <w:color w:val="auto"/>
          <w:sz w:val="28"/>
          <w:szCs w:val="28"/>
        </w:rPr>
        <w:fldChar w:fldCharType="begin"/>
      </w:r>
      <w:r w:rsidRPr="00E4746A">
        <w:rPr>
          <w:color w:val="auto"/>
          <w:sz w:val="28"/>
          <w:szCs w:val="28"/>
        </w:rPr>
        <w:instrText xml:space="preserve"> SEQ Рисунок \* ARABIC </w:instrText>
      </w:r>
      <w:r w:rsidRPr="00E4746A">
        <w:rPr>
          <w:color w:val="auto"/>
          <w:sz w:val="28"/>
          <w:szCs w:val="28"/>
        </w:rPr>
        <w:fldChar w:fldCharType="separate"/>
      </w:r>
      <w:r w:rsidRPr="00E4746A">
        <w:rPr>
          <w:noProof/>
          <w:color w:val="auto"/>
          <w:sz w:val="28"/>
          <w:szCs w:val="28"/>
        </w:rPr>
        <w:t>20</w:t>
      </w:r>
      <w:r w:rsidRPr="00E4746A">
        <w:rPr>
          <w:color w:val="auto"/>
          <w:sz w:val="28"/>
          <w:szCs w:val="28"/>
        </w:rPr>
        <w:fldChar w:fldCharType="end"/>
      </w:r>
      <w:r w:rsidRPr="00E4746A">
        <w:rPr>
          <w:color w:val="auto"/>
          <w:sz w:val="28"/>
          <w:szCs w:val="28"/>
        </w:rPr>
        <w:t xml:space="preserve"> — сравнение изначального и эталонного сигналов</w:t>
      </w:r>
      <w:r>
        <w:rPr>
          <w:color w:val="auto"/>
          <w:sz w:val="28"/>
          <w:szCs w:val="28"/>
        </w:rPr>
        <w:t xml:space="preserve"> (красный – изначальный</w:t>
      </w:r>
      <w:r w:rsidRPr="00E4746A">
        <w:rPr>
          <w:color w:val="auto"/>
          <w:sz w:val="28"/>
          <w:szCs w:val="28"/>
        </w:rPr>
        <w:t xml:space="preserve">; </w:t>
      </w:r>
      <w:r>
        <w:rPr>
          <w:color w:val="auto"/>
          <w:sz w:val="28"/>
          <w:szCs w:val="28"/>
        </w:rPr>
        <w:t>синий – эталонный)</w:t>
      </w:r>
    </w:p>
    <w:sectPr w:rsidR="00E4746A" w:rsidRPr="00E4746A" w:rsidSect="00484080">
      <w:footerReference w:type="default" r:id="rId28"/>
      <w:footerReference w:type="first" r:id="rId29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86A2" w14:textId="77777777" w:rsidR="002759FA" w:rsidRDefault="002759FA" w:rsidP="00354EF8">
      <w:pPr>
        <w:spacing w:line="240" w:lineRule="auto"/>
      </w:pPr>
      <w:r>
        <w:separator/>
      </w:r>
    </w:p>
  </w:endnote>
  <w:endnote w:type="continuationSeparator" w:id="0">
    <w:p w14:paraId="64CD915A" w14:textId="77777777" w:rsidR="002759FA" w:rsidRDefault="002759FA" w:rsidP="00354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710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A8AA9" w14:textId="77777777" w:rsidR="00E00AA6" w:rsidRDefault="00E00A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62F51" w14:textId="77777777" w:rsidR="00354EF8" w:rsidRDefault="00354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D990" w14:textId="77777777" w:rsidR="00E00AA6" w:rsidRDefault="00E00AA6" w:rsidP="00E00AA6">
    <w:pPr>
      <w:pStyle w:val="Footer"/>
      <w:jc w:val="center"/>
    </w:pPr>
    <w:r>
      <w:t>Таганрог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2677" w14:textId="77777777" w:rsidR="002759FA" w:rsidRDefault="002759FA" w:rsidP="00354EF8">
      <w:pPr>
        <w:spacing w:line="240" w:lineRule="auto"/>
      </w:pPr>
      <w:r>
        <w:separator/>
      </w:r>
    </w:p>
  </w:footnote>
  <w:footnote w:type="continuationSeparator" w:id="0">
    <w:p w14:paraId="1193A5A8" w14:textId="77777777" w:rsidR="002759FA" w:rsidRDefault="002759FA" w:rsidP="00354E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3E3"/>
    <w:multiLevelType w:val="hybridMultilevel"/>
    <w:tmpl w:val="4AEA862E"/>
    <w:lvl w:ilvl="0" w:tplc="B04E4924">
      <w:start w:val="1"/>
      <w:numFmt w:val="decimal"/>
      <w:pStyle w:val="12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F8237F"/>
    <w:multiLevelType w:val="multilevel"/>
    <w:tmpl w:val="2D101842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C47614"/>
    <w:multiLevelType w:val="hybridMultilevel"/>
    <w:tmpl w:val="1A1AD7D2"/>
    <w:lvl w:ilvl="0" w:tplc="0A907E62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3216B"/>
    <w:multiLevelType w:val="hybridMultilevel"/>
    <w:tmpl w:val="68F863AC"/>
    <w:lvl w:ilvl="0" w:tplc="4B020FFE">
      <w:start w:val="1"/>
      <w:numFmt w:val="bullet"/>
      <w:pStyle w:val="a2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9568E9"/>
    <w:multiLevelType w:val="hybridMultilevel"/>
    <w:tmpl w:val="DDAEEBE2"/>
    <w:lvl w:ilvl="0" w:tplc="EE468448">
      <w:start w:val="1"/>
      <w:numFmt w:val="decimal"/>
      <w:pStyle w:val="123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905591"/>
    <w:multiLevelType w:val="multilevel"/>
    <w:tmpl w:val="F940C834"/>
    <w:styleLink w:val="a3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0A20B96"/>
    <w:multiLevelType w:val="hybridMultilevel"/>
    <w:tmpl w:val="8A78AAD0"/>
    <w:lvl w:ilvl="0" w:tplc="C75A83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lvl w:ilvl="0">
        <w:start w:val="1"/>
        <w:numFmt w:val="decimal"/>
        <w:pStyle w:val="a0"/>
        <w:suff w:val="nothing"/>
        <w:lvlText w:val="Рисунок %1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B9"/>
    <w:rsid w:val="00057C81"/>
    <w:rsid w:val="000B6103"/>
    <w:rsid w:val="00103283"/>
    <w:rsid w:val="001038A8"/>
    <w:rsid w:val="00112A83"/>
    <w:rsid w:val="00154AAB"/>
    <w:rsid w:val="00174A62"/>
    <w:rsid w:val="0017688D"/>
    <w:rsid w:val="00192C36"/>
    <w:rsid w:val="001D3B5C"/>
    <w:rsid w:val="001D74F8"/>
    <w:rsid w:val="001E4707"/>
    <w:rsid w:val="0025208D"/>
    <w:rsid w:val="002759FA"/>
    <w:rsid w:val="00276B24"/>
    <w:rsid w:val="0029766C"/>
    <w:rsid w:val="002E41DD"/>
    <w:rsid w:val="003142BD"/>
    <w:rsid w:val="00335198"/>
    <w:rsid w:val="00354EF8"/>
    <w:rsid w:val="00365E4D"/>
    <w:rsid w:val="00382F77"/>
    <w:rsid w:val="00391852"/>
    <w:rsid w:val="00393034"/>
    <w:rsid w:val="003A15F0"/>
    <w:rsid w:val="003A4DF1"/>
    <w:rsid w:val="003A6820"/>
    <w:rsid w:val="003C235A"/>
    <w:rsid w:val="0040665C"/>
    <w:rsid w:val="00446FCF"/>
    <w:rsid w:val="0045464D"/>
    <w:rsid w:val="00484080"/>
    <w:rsid w:val="004A7132"/>
    <w:rsid w:val="004C7E6F"/>
    <w:rsid w:val="004F536C"/>
    <w:rsid w:val="0052337C"/>
    <w:rsid w:val="005D71AA"/>
    <w:rsid w:val="005F5ECE"/>
    <w:rsid w:val="00613B41"/>
    <w:rsid w:val="0069105D"/>
    <w:rsid w:val="00691E44"/>
    <w:rsid w:val="006E1AA3"/>
    <w:rsid w:val="006F5456"/>
    <w:rsid w:val="00711E47"/>
    <w:rsid w:val="00712470"/>
    <w:rsid w:val="00751C97"/>
    <w:rsid w:val="00755B28"/>
    <w:rsid w:val="00755D21"/>
    <w:rsid w:val="00761B60"/>
    <w:rsid w:val="00770FB2"/>
    <w:rsid w:val="0079488B"/>
    <w:rsid w:val="007A31A2"/>
    <w:rsid w:val="007C45C3"/>
    <w:rsid w:val="007F2D7A"/>
    <w:rsid w:val="007F6F2E"/>
    <w:rsid w:val="00872F52"/>
    <w:rsid w:val="00876E87"/>
    <w:rsid w:val="00945B33"/>
    <w:rsid w:val="00965C5F"/>
    <w:rsid w:val="00A078B3"/>
    <w:rsid w:val="00A111B0"/>
    <w:rsid w:val="00A271E0"/>
    <w:rsid w:val="00A66A9F"/>
    <w:rsid w:val="00A965A9"/>
    <w:rsid w:val="00AB098C"/>
    <w:rsid w:val="00AB238E"/>
    <w:rsid w:val="00AB33C4"/>
    <w:rsid w:val="00B008B3"/>
    <w:rsid w:val="00B17EC9"/>
    <w:rsid w:val="00B425D8"/>
    <w:rsid w:val="00BB3016"/>
    <w:rsid w:val="00C103A6"/>
    <w:rsid w:val="00C5083D"/>
    <w:rsid w:val="00C52AB9"/>
    <w:rsid w:val="00C73110"/>
    <w:rsid w:val="00C7633A"/>
    <w:rsid w:val="00C915E7"/>
    <w:rsid w:val="00CC67BE"/>
    <w:rsid w:val="00D12814"/>
    <w:rsid w:val="00D2443C"/>
    <w:rsid w:val="00D36FA6"/>
    <w:rsid w:val="00D44B18"/>
    <w:rsid w:val="00D83F2E"/>
    <w:rsid w:val="00D9200B"/>
    <w:rsid w:val="00DC5FA7"/>
    <w:rsid w:val="00E009AC"/>
    <w:rsid w:val="00E00AA6"/>
    <w:rsid w:val="00E016E2"/>
    <w:rsid w:val="00E12D67"/>
    <w:rsid w:val="00E24483"/>
    <w:rsid w:val="00E256E0"/>
    <w:rsid w:val="00E4746A"/>
    <w:rsid w:val="00E52BFA"/>
    <w:rsid w:val="00EB4B13"/>
    <w:rsid w:val="00EE4EA3"/>
    <w:rsid w:val="00EF1F9C"/>
    <w:rsid w:val="00EF7F15"/>
    <w:rsid w:val="00F378B5"/>
    <w:rsid w:val="00F75A13"/>
    <w:rsid w:val="00FB0E21"/>
    <w:rsid w:val="00FB1C73"/>
    <w:rsid w:val="00FB5A84"/>
    <w:rsid w:val="00FC02CB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1382"/>
  <w15:chartTrackingRefBased/>
  <w15:docId w15:val="{888855B9-743A-4004-A76A-0FBA4F1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A6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B2"/>
    <w:pPr>
      <w:keepNext/>
      <w:keepLines/>
      <w:pageBreakBefore/>
      <w:numPr>
        <w:numId w:val="6"/>
      </w:numPr>
      <w:suppressLineNumbers/>
      <w:suppressAutoHyphens/>
      <w:spacing w:after="420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E44"/>
    <w:pPr>
      <w:keepNext/>
      <w:keepLines/>
      <w:numPr>
        <w:ilvl w:val="1"/>
        <w:numId w:val="6"/>
      </w:numPr>
      <w:suppressLineNumbers/>
      <w:suppressAutoHyphens/>
      <w:spacing w:before="280" w:after="28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E44"/>
    <w:pPr>
      <w:keepNext/>
      <w:keepLines/>
      <w:numPr>
        <w:ilvl w:val="2"/>
        <w:numId w:val="6"/>
      </w:numPr>
      <w:suppressLineNumbers/>
      <w:suppressAutoHyphens/>
      <w:spacing w:before="280"/>
      <w:jc w:val="left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84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840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25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25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25D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25D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2BD"/>
    <w:pPr>
      <w:spacing w:line="240" w:lineRule="auto"/>
    </w:pPr>
  </w:style>
  <w:style w:type="paragraph" w:customStyle="1" w:styleId="a4">
    <w:name w:val="Обычный с отступом"/>
    <w:basedOn w:val="Normal"/>
    <w:next w:val="Normal"/>
    <w:qFormat/>
    <w:rsid w:val="003142BD"/>
    <w:pPr>
      <w:spacing w:before="120"/>
    </w:pPr>
    <w:rPr>
      <w:rFonts w:asciiTheme="minorHAnsi" w:hAnsiTheme="minorHAnsi"/>
      <w:szCs w:val="28"/>
    </w:rPr>
  </w:style>
  <w:style w:type="paragraph" w:customStyle="1" w:styleId="a5">
    <w:name w:val="Титул основной текст"/>
    <w:basedOn w:val="Normal"/>
    <w:qFormat/>
    <w:rsid w:val="00755D21"/>
    <w:pPr>
      <w:tabs>
        <w:tab w:val="left" w:pos="3686"/>
        <w:tab w:val="left" w:leader="underscore" w:pos="5954"/>
        <w:tab w:val="right" w:pos="9356"/>
      </w:tabs>
      <w:spacing w:line="240" w:lineRule="auto"/>
      <w:ind w:firstLine="0"/>
      <w:jc w:val="center"/>
    </w:pPr>
    <w:rPr>
      <w:szCs w:val="28"/>
    </w:rPr>
  </w:style>
  <w:style w:type="paragraph" w:customStyle="1" w:styleId="a6">
    <w:name w:val="Титул подпись"/>
    <w:basedOn w:val="a5"/>
    <w:qFormat/>
    <w:rsid w:val="00755D21"/>
    <w:pPr>
      <w:tabs>
        <w:tab w:val="clear" w:pos="3686"/>
        <w:tab w:val="left" w:pos="3402"/>
      </w:tabs>
      <w:jc w:val="left"/>
    </w:pPr>
  </w:style>
  <w:style w:type="character" w:customStyle="1" w:styleId="a7">
    <w:name w:val="Текст полужирный"/>
    <w:basedOn w:val="DefaultParagraphFont"/>
    <w:uiPriority w:val="1"/>
    <w:qFormat/>
    <w:rsid w:val="001D74F8"/>
    <w:rPr>
      <w:b/>
      <w:strike/>
      <w:dstrike w:val="0"/>
      <w:u w:val="none"/>
    </w:rPr>
  </w:style>
  <w:style w:type="character" w:customStyle="1" w:styleId="a8">
    <w:name w:val="Текст Скрытый"/>
    <w:basedOn w:val="DefaultParagraphFont"/>
    <w:uiPriority w:val="1"/>
    <w:qFormat/>
    <w:rsid w:val="001D74F8"/>
    <w:rPr>
      <w:vanish/>
    </w:rPr>
  </w:style>
  <w:style w:type="character" w:customStyle="1" w:styleId="Symbol">
    <w:name w:val="Текст греческий (Symbol)"/>
    <w:basedOn w:val="DefaultParagraphFont"/>
    <w:uiPriority w:val="1"/>
    <w:qFormat/>
    <w:rsid w:val="001D74F8"/>
    <w:rPr>
      <w:rFonts w:ascii="Symbol" w:hAnsi="Symbol"/>
    </w:rPr>
  </w:style>
  <w:style w:type="paragraph" w:customStyle="1" w:styleId="a2">
    <w:name w:val="Список Маркированный (тире)"/>
    <w:basedOn w:val="Normal"/>
    <w:next w:val="a4"/>
    <w:qFormat/>
    <w:rsid w:val="007A31A2"/>
    <w:pPr>
      <w:numPr>
        <w:numId w:val="1"/>
      </w:numPr>
    </w:pPr>
    <w:rPr>
      <w:rFonts w:asciiTheme="minorHAnsi" w:hAnsiTheme="minorHAnsi"/>
      <w:szCs w:val="28"/>
      <w:lang w:val="en-US"/>
    </w:rPr>
  </w:style>
  <w:style w:type="paragraph" w:customStyle="1" w:styleId="a1">
    <w:name w:val="Список нумерованный (а"/>
    <w:aliases w:val="б,в)"/>
    <w:basedOn w:val="Normal"/>
    <w:next w:val="a4"/>
    <w:qFormat/>
    <w:rsid w:val="00711E47"/>
    <w:pPr>
      <w:numPr>
        <w:numId w:val="3"/>
      </w:numPr>
    </w:pPr>
    <w:rPr>
      <w:rFonts w:asciiTheme="minorHAnsi" w:hAnsiTheme="minorHAnsi"/>
      <w:noProof/>
      <w:szCs w:val="28"/>
    </w:rPr>
  </w:style>
  <w:style w:type="paragraph" w:customStyle="1" w:styleId="1230">
    <w:name w:val="Список нумерованный (123 со скобками)"/>
    <w:basedOn w:val="Normal"/>
    <w:next w:val="a4"/>
    <w:qFormat/>
    <w:rsid w:val="00711E47"/>
    <w:pPr>
      <w:numPr>
        <w:numId w:val="4"/>
      </w:numPr>
    </w:pPr>
    <w:rPr>
      <w:rFonts w:asciiTheme="minorHAnsi" w:hAnsiTheme="minorHAnsi"/>
      <w:szCs w:val="28"/>
    </w:rPr>
  </w:style>
  <w:style w:type="paragraph" w:customStyle="1" w:styleId="123">
    <w:name w:val="Список Нумерованный (123 с точкой)"/>
    <w:basedOn w:val="Normal"/>
    <w:next w:val="a4"/>
    <w:qFormat/>
    <w:rsid w:val="00711E47"/>
    <w:pPr>
      <w:numPr>
        <w:numId w:val="5"/>
      </w:numPr>
    </w:pPr>
    <w:rPr>
      <w:rFonts w:asciiTheme="minorHAnsi" w:hAnsiTheme="minorHAnsi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0FB2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E44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E44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5D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84080"/>
    <w:pPr>
      <w:spacing w:line="259" w:lineRule="auto"/>
      <w:ind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right="567" w:firstLine="0"/>
      <w:jc w:val="left"/>
    </w:pPr>
    <w:rPr>
      <w:rFonts w:asciiTheme="minorHAnsi" w:hAnsiTheme="minorHAnsi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left="-425" w:right="567" w:firstLine="635"/>
      <w:jc w:val="left"/>
    </w:pPr>
    <w:rPr>
      <w:rFonts w:asciiTheme="minorHAnsi" w:hAnsiTheme="minorHAnsi"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left="-40" w:right="567"/>
      <w:jc w:val="left"/>
    </w:pPr>
    <w:rPr>
      <w:rFonts w:asciiTheme="minorHAnsi" w:hAnsiTheme="minorHAnsi"/>
      <w:szCs w:val="28"/>
    </w:rPr>
  </w:style>
  <w:style w:type="character" w:styleId="Hyperlink">
    <w:name w:val="Hyperlink"/>
    <w:basedOn w:val="DefaultParagraphFont"/>
    <w:uiPriority w:val="99"/>
    <w:unhideWhenUsed/>
    <w:qFormat/>
    <w:rsid w:val="00484080"/>
    <w:rPr>
      <w:color w:val="0563C1" w:themeColor="hyperlink"/>
      <w:u w:val="single"/>
    </w:rPr>
  </w:style>
  <w:style w:type="numbering" w:customStyle="1" w:styleId="a3">
    <w:name w:val="Список многоуровневый (для заголовков)"/>
    <w:basedOn w:val="NoList"/>
    <w:uiPriority w:val="99"/>
    <w:rsid w:val="00E009AC"/>
    <w:pPr>
      <w:numPr>
        <w:numId w:val="6"/>
      </w:numPr>
    </w:pPr>
  </w:style>
  <w:style w:type="paragraph" w:customStyle="1" w:styleId="a9">
    <w:name w:val="Заголовок Структурного Элемента"/>
    <w:basedOn w:val="Heading1"/>
    <w:next w:val="Normal"/>
    <w:qFormat/>
    <w:rsid w:val="001038A8"/>
    <w:pPr>
      <w:numPr>
        <w:numId w:val="0"/>
      </w:numPr>
      <w:jc w:val="center"/>
    </w:pPr>
    <w:rPr>
      <w:caps/>
    </w:rPr>
  </w:style>
  <w:style w:type="paragraph" w:customStyle="1" w:styleId="aa">
    <w:name w:val="Заголовок Содержания"/>
    <w:basedOn w:val="a9"/>
    <w:next w:val="Normal"/>
    <w:qFormat/>
    <w:rsid w:val="0025208D"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B425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425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42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42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">
    <w:name w:val="Рисунок"/>
    <w:basedOn w:val="Normal"/>
    <w:next w:val="a0"/>
    <w:qFormat/>
    <w:rsid w:val="00D83F2E"/>
    <w:pPr>
      <w:keepNext/>
      <w:keepLines/>
      <w:suppressLineNumbers/>
      <w:suppressAutoHyphens/>
      <w:spacing w:before="280" w:after="280" w:line="240" w:lineRule="auto"/>
      <w:ind w:firstLine="0"/>
      <w:contextualSpacing/>
      <w:jc w:val="center"/>
    </w:pPr>
    <w:rPr>
      <w:rFonts w:asciiTheme="minorHAnsi" w:hAnsiTheme="minorHAnsi"/>
      <w:strike/>
      <w:noProof/>
      <w:szCs w:val="28"/>
    </w:rPr>
  </w:style>
  <w:style w:type="paragraph" w:customStyle="1" w:styleId="a0">
    <w:name w:val="Рисунок название"/>
    <w:basedOn w:val="Normal"/>
    <w:next w:val="Normal"/>
    <w:qFormat/>
    <w:rsid w:val="00A078B3"/>
    <w:pPr>
      <w:keepLines/>
      <w:numPr>
        <w:numId w:val="8"/>
      </w:numPr>
      <w:suppressLineNumbers/>
      <w:suppressAutoHyphens/>
      <w:spacing w:before="280" w:after="280" w:line="240" w:lineRule="auto"/>
      <w:jc w:val="center"/>
    </w:pPr>
    <w:rPr>
      <w:rFonts w:asciiTheme="minorHAnsi" w:hAnsiTheme="minorHAnsi"/>
      <w:szCs w:val="28"/>
    </w:rPr>
  </w:style>
  <w:style w:type="numbering" w:customStyle="1" w:styleId="a">
    <w:name w:val="Список нумерация рисунков"/>
    <w:uiPriority w:val="99"/>
    <w:rsid w:val="00A078B3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613B41"/>
    <w:pPr>
      <w:ind w:left="720"/>
      <w:contextualSpacing/>
    </w:pPr>
    <w:rPr>
      <w:rFonts w:asciiTheme="minorHAnsi" w:hAnsiTheme="minorHAnsi"/>
      <w:szCs w:val="28"/>
    </w:rPr>
  </w:style>
  <w:style w:type="character" w:styleId="BookTitle">
    <w:name w:val="Book Title"/>
    <w:basedOn w:val="DefaultParagraphFont"/>
    <w:uiPriority w:val="33"/>
    <w:qFormat/>
    <w:rsid w:val="00613B41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EB4B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EB4B13"/>
  </w:style>
  <w:style w:type="character" w:styleId="Strong">
    <w:name w:val="Strong"/>
    <w:basedOn w:val="DefaultParagraphFont"/>
    <w:uiPriority w:val="22"/>
    <w:qFormat/>
    <w:rsid w:val="00EB4B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54EF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54EF8"/>
    <w:rPr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55B28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c">
    <w:name w:val="Основной текст титула"/>
    <w:basedOn w:val="Normal"/>
    <w:qFormat/>
    <w:rsid w:val="0052337C"/>
    <w:pPr>
      <w:suppressAutoHyphens/>
      <w:spacing w:line="240" w:lineRule="auto"/>
      <w:ind w:firstLine="0"/>
      <w:jc w:val="center"/>
    </w:pPr>
    <w:rPr>
      <w:rFonts w:asciiTheme="minorHAnsi" w:hAnsiTheme="minorHAnsi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DefaultParagraphFont"/>
    <w:rsid w:val="0052337C"/>
  </w:style>
  <w:style w:type="character" w:customStyle="1" w:styleId="w">
    <w:name w:val="w"/>
    <w:basedOn w:val="DefaultParagraphFont"/>
    <w:rsid w:val="0052337C"/>
  </w:style>
  <w:style w:type="character" w:customStyle="1" w:styleId="n">
    <w:name w:val="n"/>
    <w:basedOn w:val="DefaultParagraphFont"/>
    <w:rsid w:val="0052337C"/>
  </w:style>
  <w:style w:type="character" w:customStyle="1" w:styleId="o">
    <w:name w:val="o"/>
    <w:basedOn w:val="DefaultParagraphFont"/>
    <w:rsid w:val="0052337C"/>
  </w:style>
  <w:style w:type="character" w:customStyle="1" w:styleId="mi">
    <w:name w:val="mi"/>
    <w:basedOn w:val="DefaultParagraphFont"/>
    <w:rsid w:val="0052337C"/>
  </w:style>
  <w:style w:type="character" w:customStyle="1" w:styleId="p">
    <w:name w:val="p"/>
    <w:basedOn w:val="DefaultParagraphFont"/>
    <w:rsid w:val="0052337C"/>
  </w:style>
  <w:style w:type="character" w:customStyle="1" w:styleId="k">
    <w:name w:val="k"/>
    <w:basedOn w:val="DefaultParagraphFont"/>
    <w:rsid w:val="0052337C"/>
  </w:style>
  <w:style w:type="table" w:styleId="TableGrid">
    <w:name w:val="Table Grid"/>
    <w:basedOn w:val="TableNormal"/>
    <w:uiPriority w:val="39"/>
    <w:rsid w:val="00103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3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ogi\Documents\Custom%20Office%20Templates\&#1051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Шрифт по Стандарту 7.32-201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3DF5-E183-4411-9E96-54EF8B33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Лаба.dotx</Template>
  <TotalTime>166</TotalTime>
  <Pages>10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Rabogi</dc:creator>
  <cp:keywords/>
  <dc:description/>
  <cp:lastModifiedBy>Rabogi</cp:lastModifiedBy>
  <cp:revision>8</cp:revision>
  <dcterms:created xsi:type="dcterms:W3CDTF">2024-03-29T10:13:00Z</dcterms:created>
  <dcterms:modified xsi:type="dcterms:W3CDTF">2024-03-29T20:49:00Z</dcterms:modified>
</cp:coreProperties>
</file>